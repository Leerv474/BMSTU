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15E8" w:rsidRPr="00A34830" w:rsidRDefault="004815E8" w:rsidP="00652C38">
      <w:pPr>
        <w:jc w:val="center"/>
        <w:outlineLvl w:val="0"/>
        <w:rPr>
          <w:sz w:val="32"/>
          <w:szCs w:val="32"/>
        </w:rPr>
      </w:pPr>
      <w:r w:rsidRPr="00A34830">
        <w:rPr>
          <w:sz w:val="32"/>
          <w:szCs w:val="32"/>
        </w:rPr>
        <w:t>КФ МГТУ им. Н.Э. Баумана</w:t>
      </w: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Pr="00A34830" w:rsidRDefault="004815E8" w:rsidP="00652C38">
      <w:pPr>
        <w:jc w:val="center"/>
        <w:outlineLvl w:val="0"/>
        <w:rPr>
          <w:sz w:val="28"/>
          <w:szCs w:val="28"/>
        </w:rPr>
      </w:pPr>
      <w:r w:rsidRPr="00A34830">
        <w:rPr>
          <w:sz w:val="28"/>
          <w:szCs w:val="28"/>
        </w:rPr>
        <w:t>Практические занятия по дисциплине</w:t>
      </w:r>
    </w:p>
    <w:p w:rsidR="004815E8" w:rsidRPr="00A34830" w:rsidRDefault="004815E8" w:rsidP="00652C38">
      <w:pPr>
        <w:jc w:val="center"/>
        <w:outlineLvl w:val="0"/>
        <w:rPr>
          <w:sz w:val="28"/>
          <w:szCs w:val="28"/>
        </w:rPr>
      </w:pPr>
      <w:r w:rsidRPr="00A34830">
        <w:rPr>
          <w:sz w:val="28"/>
          <w:szCs w:val="28"/>
        </w:rPr>
        <w:t>«Безопасность жизнедеятельности»</w:t>
      </w: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Pr="00A34830" w:rsidRDefault="004815E8" w:rsidP="00652C38">
      <w:pPr>
        <w:jc w:val="center"/>
        <w:outlineLvl w:val="0"/>
        <w:rPr>
          <w:sz w:val="28"/>
          <w:szCs w:val="28"/>
        </w:rPr>
      </w:pPr>
      <w:r w:rsidRPr="00A34830">
        <w:rPr>
          <w:sz w:val="28"/>
          <w:szCs w:val="28"/>
        </w:rPr>
        <w:t>Тема занятий:</w:t>
      </w:r>
    </w:p>
    <w:p w:rsidR="004815E8" w:rsidRPr="00A34830" w:rsidRDefault="004815E8" w:rsidP="00652C38">
      <w:pPr>
        <w:jc w:val="center"/>
        <w:outlineLvl w:val="0"/>
        <w:rPr>
          <w:sz w:val="28"/>
          <w:szCs w:val="28"/>
        </w:rPr>
      </w:pPr>
      <w:r w:rsidRPr="00A34830">
        <w:rPr>
          <w:sz w:val="28"/>
          <w:szCs w:val="28"/>
        </w:rPr>
        <w:t>«Угроза террористического акта»</w:t>
      </w:r>
    </w:p>
    <w:p w:rsidR="004815E8" w:rsidRPr="00A34830" w:rsidRDefault="004815E8" w:rsidP="00A34830">
      <w:pPr>
        <w:jc w:val="center"/>
        <w:rPr>
          <w:sz w:val="28"/>
          <w:szCs w:val="28"/>
        </w:rPr>
      </w:pPr>
    </w:p>
    <w:p w:rsidR="004815E8" w:rsidRPr="00A34830" w:rsidRDefault="004815E8" w:rsidP="00A34830">
      <w:pPr>
        <w:jc w:val="center"/>
        <w:rPr>
          <w:sz w:val="28"/>
          <w:szCs w:val="28"/>
        </w:rPr>
      </w:pPr>
    </w:p>
    <w:p w:rsidR="004815E8" w:rsidRPr="00A34830" w:rsidRDefault="004815E8" w:rsidP="00652C38">
      <w:pPr>
        <w:jc w:val="center"/>
        <w:outlineLvl w:val="0"/>
        <w:rPr>
          <w:sz w:val="28"/>
          <w:szCs w:val="28"/>
        </w:rPr>
      </w:pPr>
      <w:r w:rsidRPr="00A34830">
        <w:rPr>
          <w:sz w:val="28"/>
          <w:szCs w:val="28"/>
        </w:rPr>
        <w:t>Время: 2 часа</w:t>
      </w: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Default="004815E8" w:rsidP="00A34830">
      <w:pPr>
        <w:jc w:val="center"/>
      </w:pPr>
    </w:p>
    <w:p w:rsidR="004815E8" w:rsidRPr="00A34830" w:rsidRDefault="004815E8" w:rsidP="00652C38">
      <w:pPr>
        <w:jc w:val="center"/>
        <w:outlineLvl w:val="0"/>
        <w:rPr>
          <w:sz w:val="28"/>
          <w:szCs w:val="28"/>
        </w:rPr>
      </w:pPr>
      <w:r w:rsidRPr="00A34830">
        <w:rPr>
          <w:sz w:val="28"/>
          <w:szCs w:val="28"/>
        </w:rPr>
        <w:t>Кафедра ФН2-КФ</w:t>
      </w:r>
    </w:p>
    <w:p w:rsidR="004815E8" w:rsidRPr="00F5574A" w:rsidRDefault="004815E8" w:rsidP="00F5574A">
      <w:pPr>
        <w:jc w:val="center"/>
        <w:rPr>
          <w:b/>
          <w:bCs/>
        </w:rPr>
      </w:pPr>
      <w:r w:rsidRPr="00F5574A">
        <w:rPr>
          <w:b/>
          <w:bCs/>
          <w:color w:val="000000"/>
          <w:sz w:val="24"/>
          <w:szCs w:val="24"/>
          <w:lang w:eastAsia="ru-RU"/>
        </w:rPr>
        <w:t>Содержание:</w:t>
      </w:r>
    </w:p>
    <w:p w:rsidR="004815E8" w:rsidRPr="00335E72" w:rsidRDefault="004815E8" w:rsidP="00335E72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 w:rsidRPr="00335E72">
        <w:rPr>
          <w:b w:val="0"/>
          <w:bCs w:val="0"/>
          <w:color w:val="000000"/>
          <w:sz w:val="24"/>
          <w:szCs w:val="24"/>
          <w:lang w:eastAsia="ru-RU"/>
        </w:rPr>
        <w:t>Цель работы, содержание работы, порядок выполнения работы</w:t>
      </w:r>
      <w:r>
        <w:rPr>
          <w:b w:val="0"/>
          <w:bCs w:val="0"/>
          <w:color w:val="000000"/>
          <w:sz w:val="24"/>
          <w:szCs w:val="24"/>
          <w:lang w:eastAsia="ru-RU"/>
        </w:rPr>
        <w:t>…………………………………..3</w:t>
      </w:r>
    </w:p>
    <w:p w:rsidR="004815E8" w:rsidRDefault="004815E8" w:rsidP="00652C38">
      <w:pPr>
        <w:pStyle w:val="20"/>
        <w:numPr>
          <w:ilvl w:val="0"/>
          <w:numId w:val="27"/>
        </w:numPr>
        <w:shd w:val="clear" w:color="auto" w:fill="auto"/>
        <w:tabs>
          <w:tab w:val="center" w:pos="1760"/>
          <w:tab w:val="left" w:pos="2683"/>
        </w:tabs>
        <w:spacing w:line="300" w:lineRule="exact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</w:t>
      </w:r>
      <w:r w:rsidRPr="00335E72">
        <w:rPr>
          <w:b w:val="0"/>
          <w:bCs w:val="0"/>
          <w:color w:val="000000"/>
          <w:sz w:val="24"/>
          <w:szCs w:val="24"/>
          <w:lang w:eastAsia="ru-RU"/>
        </w:rPr>
        <w:t>Современный терроризм, его истоки</w:t>
      </w:r>
      <w:r>
        <w:rPr>
          <w:b w:val="0"/>
          <w:bCs w:val="0"/>
          <w:color w:val="000000"/>
          <w:sz w:val="24"/>
          <w:szCs w:val="24"/>
          <w:lang w:eastAsia="ru-RU"/>
        </w:rPr>
        <w:t>, характерные черты и особенности………………….....4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1.1   Особенности современного терроризма в России……………………………………..........8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1.2   Виды терроризма…………………………………………………………………………....9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      1.2.1 Терроризм, осуществляемый с применением взрывных устройств…………………...10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      1.2.2.Терроризм, осуществляемый с использованием химически опасных веществ……….15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      1.2.3.Терроризм, осуществляемый с использованием телефонного канала связи………….15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2. Борьба с терроризмом……………………………………………………………………………16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2.1 Организация борьбы с терроризмом в РФ…………………………………………………...17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2.2 Порядок подготовки населения к защите от ЧС…………………………………………….18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3. Рекомендации должностным лицам по предотвращению террористических акций…………....20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3.1 Порядок эвакуации населения из опасной зоны…………………………………………….23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4. Рекомендации ГУ по делам ГО и ЧС в работе с населением по предупреждению террористических актов…………………………………………………………………..………...26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4.1 Меры защиты при ведении террористических актов……………………………….……….27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4.2 Вас завалило обломками стены……………………………………………………….……...27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4.3 Как вести себя при похищении и став заложником террористов…………………….……...28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5. Приложения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left="360"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- Приложение 1. Федеральнный закон РФ «О борьбе с терроризмом»………………………...31</w:t>
      </w:r>
    </w:p>
    <w:p w:rsidR="004815E8" w:rsidRPr="00A34830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left="360"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-Приложение 2. Уголовный кодекс РФ (Извлечения)………………………………………….3</w:t>
      </w:r>
      <w:r w:rsidRPr="00A34830">
        <w:rPr>
          <w:b w:val="0"/>
          <w:bCs w:val="0"/>
          <w:color w:val="000000"/>
          <w:sz w:val="24"/>
          <w:szCs w:val="24"/>
          <w:lang w:eastAsia="ru-RU"/>
        </w:rPr>
        <w:t>4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left="360"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-Приложение 3. Памятка секретарю(диспетчеру) при получении угрозы по телефону…….....38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left="360"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-Приложение 4. Контрольный лист наблюдений при угрозе по телефону………………….....38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left="360"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-Приложение 5. Памятка населению по предотвращению террористических актов……....…..39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left="360"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-Приложение 6. Памятка населению при обнаружении предмета, похожего на взрывоопасный……………………………………………………………………………....…..39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 -Приложение 7. Памятка персоналу объекта по предотвращению террористических актов….40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 -Приложение 8. Памятка персоналу объектов при обнаружении предмета, похожего на взрывоопасный ……………………………………………………………………………………...40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 -Приложение 9. Рекомендации руководителю объекта экономики по предотвращению террористических актов………………………………………………………………………..….....41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 -Приложение 10. Рекомендации руководству ОЭ, при получении угрозы о взрыве……….......42</w:t>
      </w:r>
    </w:p>
    <w:p w:rsidR="004815E8" w:rsidRDefault="004815E8" w:rsidP="00241DB1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 xml:space="preserve">       -Приложение 11. Рекомендации руководству ОЭ, при обнаружении предмета, похожего на взрывоопасный………………………………………………………………………………...…….42     </w:t>
      </w:r>
    </w:p>
    <w:p w:rsidR="004815E8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6. Литература…………………………………………………………………………………...….....42</w:t>
      </w:r>
    </w:p>
    <w:p w:rsidR="004815E8" w:rsidRPr="00335E72" w:rsidRDefault="004815E8" w:rsidP="00652C38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  <w:r>
        <w:rPr>
          <w:b w:val="0"/>
          <w:bCs w:val="0"/>
          <w:color w:val="000000"/>
          <w:sz w:val="24"/>
          <w:szCs w:val="24"/>
          <w:lang w:eastAsia="ru-RU"/>
        </w:rPr>
        <w:t>7. Контрольные вопросы…………………………………………………………………………….43</w:t>
      </w:r>
    </w:p>
    <w:p w:rsidR="004815E8" w:rsidRPr="00335E72" w:rsidRDefault="004815E8" w:rsidP="00335E72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left="360" w:firstLine="0"/>
        <w:jc w:val="left"/>
        <w:rPr>
          <w:b w:val="0"/>
          <w:bCs w:val="0"/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5574A">
      <w:pPr>
        <w:rPr>
          <w:rFonts w:ascii="Times New Roman" w:hAnsi="Times New Roman" w:cs="Times New Roman"/>
          <w:b/>
          <w:bCs/>
          <w:color w:val="000000"/>
          <w:spacing w:val="-10"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bCs/>
          <w:color w:val="000000"/>
          <w:spacing w:val="-10"/>
          <w:sz w:val="24"/>
          <w:szCs w:val="24"/>
          <w:lang w:eastAsia="ru-RU"/>
        </w:rPr>
        <w:t xml:space="preserve">                                                                 </w:t>
      </w:r>
    </w:p>
    <w:p w:rsidR="004815E8" w:rsidRDefault="004815E8" w:rsidP="0012161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4815E8" w:rsidRPr="00121619" w:rsidRDefault="004815E8" w:rsidP="00652C38">
      <w:pPr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r w:rsidRPr="00121619">
        <w:rPr>
          <w:rFonts w:ascii="Times New Roman" w:hAnsi="Times New Roman" w:cs="Times New Roman"/>
          <w:b/>
          <w:bCs/>
          <w:sz w:val="32"/>
          <w:szCs w:val="32"/>
        </w:rPr>
        <w:t>Практическое занятие №2</w:t>
      </w:r>
    </w:p>
    <w:p w:rsidR="004815E8" w:rsidRDefault="004815E8" w:rsidP="00F5574A">
      <w:pPr>
        <w:jc w:val="center"/>
        <w:rPr>
          <w:b/>
          <w:bCs/>
        </w:rPr>
      </w:pPr>
    </w:p>
    <w:p w:rsidR="004815E8" w:rsidRDefault="004815E8" w:rsidP="00F5574A">
      <w:pPr>
        <w:jc w:val="center"/>
        <w:rPr>
          <w:b/>
          <w:bCs/>
        </w:rPr>
      </w:pPr>
    </w:p>
    <w:p w:rsidR="004815E8" w:rsidRDefault="004815E8" w:rsidP="00F5574A">
      <w:pPr>
        <w:jc w:val="center"/>
        <w:rPr>
          <w:b/>
          <w:bCs/>
        </w:rPr>
      </w:pPr>
    </w:p>
    <w:p w:rsidR="004815E8" w:rsidRDefault="004815E8" w:rsidP="00F5574A">
      <w:pPr>
        <w:jc w:val="center"/>
        <w:rPr>
          <w:b/>
          <w:bCs/>
        </w:rPr>
      </w:pPr>
    </w:p>
    <w:p w:rsidR="004815E8" w:rsidRDefault="004815E8" w:rsidP="00F5574A">
      <w:pPr>
        <w:jc w:val="center"/>
        <w:rPr>
          <w:b/>
          <w:bCs/>
          <w:sz w:val="28"/>
          <w:szCs w:val="28"/>
        </w:rPr>
      </w:pPr>
      <w:r w:rsidRPr="00121619">
        <w:rPr>
          <w:b/>
          <w:bCs/>
          <w:sz w:val="28"/>
          <w:szCs w:val="28"/>
        </w:rPr>
        <w:t>«Угроза террористического акта»</w:t>
      </w:r>
    </w:p>
    <w:p w:rsidR="004815E8" w:rsidRDefault="004815E8" w:rsidP="00F5574A">
      <w:pPr>
        <w:jc w:val="center"/>
        <w:rPr>
          <w:b/>
          <w:bCs/>
          <w:sz w:val="28"/>
          <w:szCs w:val="28"/>
        </w:rPr>
      </w:pPr>
    </w:p>
    <w:p w:rsidR="004815E8" w:rsidRDefault="004815E8" w:rsidP="00F5574A">
      <w:pPr>
        <w:jc w:val="center"/>
        <w:rPr>
          <w:b/>
          <w:bCs/>
          <w:sz w:val="28"/>
          <w:szCs w:val="28"/>
        </w:rPr>
      </w:pPr>
    </w:p>
    <w:p w:rsidR="004815E8" w:rsidRDefault="004815E8" w:rsidP="00F5574A">
      <w:pPr>
        <w:jc w:val="center"/>
        <w:rPr>
          <w:b/>
          <w:bCs/>
          <w:sz w:val="28"/>
          <w:szCs w:val="28"/>
        </w:rPr>
      </w:pPr>
    </w:p>
    <w:p w:rsidR="004815E8" w:rsidRDefault="004815E8" w:rsidP="00F5574A">
      <w:pPr>
        <w:jc w:val="both"/>
      </w:pPr>
      <w:r w:rsidRPr="00E8570E">
        <w:rPr>
          <w:b/>
          <w:bCs/>
        </w:rPr>
        <w:t>Цель работы</w:t>
      </w:r>
      <w:r>
        <w:rPr>
          <w:b/>
          <w:bCs/>
        </w:rPr>
        <w:t>:</w:t>
      </w:r>
      <w:r>
        <w:t xml:space="preserve"> ознакомится с современными терроризмом, его истоками, характерными чертами; особенностями его проявления в России; видами терроризма; организацией борьбы с терроризмом в РФ; мерами по предупреждению и защиты при проведении террористических актов.</w:t>
      </w:r>
    </w:p>
    <w:p w:rsidR="004815E8" w:rsidRDefault="004815E8" w:rsidP="00F5574A">
      <w:pPr>
        <w:jc w:val="both"/>
      </w:pPr>
    </w:p>
    <w:p w:rsidR="004815E8" w:rsidRDefault="004815E8" w:rsidP="00F5574A">
      <w:pPr>
        <w:jc w:val="both"/>
      </w:pPr>
    </w:p>
    <w:p w:rsidR="004815E8" w:rsidRDefault="004815E8" w:rsidP="00F5574A">
      <w:pPr>
        <w:jc w:val="both"/>
      </w:pPr>
      <w:r>
        <w:rPr>
          <w:b/>
          <w:bCs/>
        </w:rPr>
        <w:t xml:space="preserve">Содержание работы: </w:t>
      </w:r>
      <w:r>
        <w:t>пользуясь настоящим пособием и рекомендованной преподавателем литературой, а также рисунками взрывоопасных предметов, памятками и рекомендациями по правилам поведения при угрозе или возникновения террористического акта, научится правильно действовать в возникающей чрезвычайной ситуации.</w:t>
      </w:r>
    </w:p>
    <w:p w:rsidR="004815E8" w:rsidRDefault="004815E8" w:rsidP="00F5574A">
      <w:pPr>
        <w:jc w:val="both"/>
      </w:pPr>
    </w:p>
    <w:p w:rsidR="004815E8" w:rsidRDefault="004815E8" w:rsidP="00F5574A">
      <w:pPr>
        <w:jc w:val="both"/>
      </w:pPr>
    </w:p>
    <w:p w:rsidR="004815E8" w:rsidRDefault="004815E8" w:rsidP="00F5574A">
      <w:pPr>
        <w:jc w:val="center"/>
        <w:rPr>
          <w:b/>
          <w:bCs/>
        </w:rPr>
      </w:pPr>
    </w:p>
    <w:p w:rsidR="004815E8" w:rsidRDefault="004815E8" w:rsidP="00F5574A">
      <w:pPr>
        <w:jc w:val="center"/>
        <w:rPr>
          <w:b/>
          <w:bCs/>
        </w:rPr>
      </w:pPr>
    </w:p>
    <w:p w:rsidR="004815E8" w:rsidRDefault="004815E8" w:rsidP="00652C38">
      <w:pPr>
        <w:jc w:val="center"/>
        <w:outlineLvl w:val="0"/>
        <w:rPr>
          <w:b/>
          <w:bCs/>
        </w:rPr>
      </w:pPr>
      <w:r>
        <w:rPr>
          <w:b/>
          <w:bCs/>
        </w:rPr>
        <w:t>Порядок выполнения работы.</w:t>
      </w:r>
    </w:p>
    <w:p w:rsidR="004815E8" w:rsidRDefault="004815E8" w:rsidP="00F5574A">
      <w:pPr>
        <w:numPr>
          <w:ilvl w:val="0"/>
          <w:numId w:val="26"/>
        </w:numPr>
        <w:spacing w:after="0" w:line="240" w:lineRule="auto"/>
        <w:jc w:val="both"/>
      </w:pPr>
      <w:r>
        <w:t>и</w:t>
      </w:r>
      <w:r w:rsidRPr="007B174F">
        <w:t>зучить информацию по современному терроризму изложенную в данном учебном пособии.</w:t>
      </w:r>
    </w:p>
    <w:p w:rsidR="004815E8" w:rsidRDefault="004815E8" w:rsidP="00F5574A">
      <w:pPr>
        <w:numPr>
          <w:ilvl w:val="0"/>
          <w:numId w:val="26"/>
        </w:numPr>
        <w:spacing w:after="0" w:line="240" w:lineRule="auto"/>
        <w:jc w:val="both"/>
      </w:pPr>
      <w:r>
        <w:t>по заданию преподавателя описать порядок действий в сложившийся ЧС.</w:t>
      </w:r>
    </w:p>
    <w:p w:rsidR="004815E8" w:rsidRDefault="004815E8" w:rsidP="00F5574A">
      <w:pPr>
        <w:numPr>
          <w:ilvl w:val="0"/>
          <w:numId w:val="26"/>
        </w:numPr>
        <w:spacing w:after="0" w:line="240" w:lineRule="auto"/>
        <w:jc w:val="both"/>
      </w:pPr>
      <w:r>
        <w:t>составить отчет о работе.</w:t>
      </w:r>
    </w:p>
    <w:p w:rsidR="004815E8" w:rsidRDefault="004815E8" w:rsidP="00F5574A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5574A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5574A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61390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F5574A">
      <w:pPr>
        <w:pStyle w:val="20"/>
        <w:shd w:val="clear" w:color="auto" w:fill="auto"/>
        <w:tabs>
          <w:tab w:val="center" w:pos="1760"/>
          <w:tab w:val="left" w:pos="2683"/>
        </w:tabs>
        <w:spacing w:line="300" w:lineRule="exact"/>
        <w:ind w:firstLine="0"/>
        <w:jc w:val="center"/>
        <w:rPr>
          <w:color w:val="000000"/>
          <w:sz w:val="24"/>
          <w:szCs w:val="24"/>
          <w:lang w:eastAsia="ru-RU"/>
        </w:rPr>
      </w:pPr>
    </w:p>
    <w:p w:rsidR="004815E8" w:rsidRDefault="004815E8" w:rsidP="00121619">
      <w:pPr>
        <w:pStyle w:val="20"/>
        <w:shd w:val="clear" w:color="auto" w:fill="auto"/>
        <w:tabs>
          <w:tab w:val="center" w:pos="1760"/>
          <w:tab w:val="left" w:pos="2683"/>
        </w:tabs>
        <w:spacing w:line="240" w:lineRule="auto"/>
        <w:ind w:firstLine="0"/>
        <w:jc w:val="center"/>
        <w:rPr>
          <w:color w:val="000000"/>
          <w:sz w:val="28"/>
          <w:szCs w:val="28"/>
          <w:lang w:eastAsia="ru-RU"/>
        </w:rPr>
      </w:pPr>
      <w:r w:rsidRPr="00121619">
        <w:rPr>
          <w:color w:val="000000"/>
          <w:sz w:val="28"/>
          <w:szCs w:val="28"/>
          <w:lang w:eastAsia="ru-RU"/>
        </w:rPr>
        <w:t xml:space="preserve">1.СОВРЕМЕННЫЙ ТЕРОРИЗМ, </w:t>
      </w:r>
      <w:r>
        <w:rPr>
          <w:color w:val="000000"/>
          <w:sz w:val="28"/>
          <w:szCs w:val="28"/>
          <w:lang w:eastAsia="ru-RU"/>
        </w:rPr>
        <w:t xml:space="preserve">ЕГО ИСТОКИ, ХАРАКТЕРНЫЕ ЧЕРТЫ И </w:t>
      </w:r>
      <w:r w:rsidRPr="00121619">
        <w:rPr>
          <w:color w:val="000000"/>
          <w:sz w:val="28"/>
          <w:szCs w:val="28"/>
          <w:lang w:eastAsia="ru-RU"/>
        </w:rPr>
        <w:t>ОСОБЕННОСТИ</w:t>
      </w:r>
    </w:p>
    <w:p w:rsidR="004815E8" w:rsidRDefault="004815E8" w:rsidP="00121619">
      <w:pPr>
        <w:pStyle w:val="20"/>
        <w:shd w:val="clear" w:color="auto" w:fill="auto"/>
        <w:tabs>
          <w:tab w:val="center" w:pos="1760"/>
          <w:tab w:val="left" w:pos="2683"/>
        </w:tabs>
        <w:spacing w:line="240" w:lineRule="auto"/>
        <w:ind w:firstLine="0"/>
        <w:jc w:val="center"/>
        <w:rPr>
          <w:color w:val="000000"/>
          <w:sz w:val="28"/>
          <w:szCs w:val="28"/>
          <w:lang w:eastAsia="ru-RU"/>
        </w:rPr>
      </w:pPr>
    </w:p>
    <w:p w:rsidR="004815E8" w:rsidRDefault="004815E8" w:rsidP="00121619">
      <w:pPr>
        <w:pStyle w:val="20"/>
        <w:shd w:val="clear" w:color="auto" w:fill="auto"/>
        <w:tabs>
          <w:tab w:val="center" w:pos="1760"/>
          <w:tab w:val="left" w:pos="2683"/>
        </w:tabs>
        <w:spacing w:line="240" w:lineRule="auto"/>
        <w:ind w:firstLine="0"/>
        <w:jc w:val="center"/>
        <w:rPr>
          <w:color w:val="000000"/>
          <w:sz w:val="28"/>
          <w:szCs w:val="28"/>
          <w:lang w:eastAsia="ru-RU"/>
        </w:rPr>
      </w:pPr>
    </w:p>
    <w:p w:rsidR="004815E8" w:rsidRPr="00121619" w:rsidRDefault="004815E8" w:rsidP="00121619">
      <w:pPr>
        <w:pStyle w:val="20"/>
        <w:shd w:val="clear" w:color="auto" w:fill="auto"/>
        <w:tabs>
          <w:tab w:val="center" w:pos="1760"/>
          <w:tab w:val="left" w:pos="2683"/>
        </w:tabs>
        <w:spacing w:line="240" w:lineRule="auto"/>
        <w:ind w:firstLine="0"/>
        <w:jc w:val="center"/>
        <w:rPr>
          <w:sz w:val="28"/>
          <w:szCs w:val="28"/>
        </w:rPr>
      </w:pP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20" w:right="20" w:firstLine="280"/>
        <w:rPr>
          <w:sz w:val="24"/>
          <w:szCs w:val="24"/>
        </w:rPr>
      </w:pPr>
      <w:r w:rsidRPr="00F5574A">
        <w:rPr>
          <w:color w:val="000000"/>
          <w:sz w:val="24"/>
          <w:szCs w:val="24"/>
          <w:lang w:eastAsia="ru-RU"/>
        </w:rPr>
        <w:t xml:space="preserve">История терроризма уходит в глубокую древность. Одно из его первых упоминаний связано с терактами, </w:t>
      </w:r>
      <w:r w:rsidRPr="00121619">
        <w:rPr>
          <w:rStyle w:val="1"/>
          <w:sz w:val="24"/>
          <w:szCs w:val="24"/>
          <w:u w:val="none"/>
        </w:rPr>
        <w:t>совершёнными в 66—73 годах до н.э. ев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рейской пол</w:t>
      </w:r>
      <w:r w:rsidRPr="00F5574A">
        <w:rPr>
          <w:color w:val="000000"/>
          <w:sz w:val="24"/>
          <w:szCs w:val="24"/>
          <w:lang w:eastAsia="ru-RU"/>
        </w:rPr>
        <w:t xml:space="preserve">итической группировкой зелотов, боровшихся </w:t>
      </w:r>
      <w:r w:rsidRPr="00121619">
        <w:rPr>
          <w:color w:val="000000"/>
          <w:sz w:val="24"/>
          <w:szCs w:val="24"/>
          <w:lang w:eastAsia="ru-RU"/>
        </w:rPr>
        <w:t>насильствен</w:t>
      </w:r>
      <w:r w:rsidRPr="00121619">
        <w:rPr>
          <w:rStyle w:val="1"/>
          <w:sz w:val="24"/>
          <w:szCs w:val="24"/>
          <w:u w:val="none"/>
        </w:rPr>
        <w:t>ными методами против римлян за автономию Федерации</w:t>
      </w:r>
      <w:r w:rsidRPr="00121619">
        <w:rPr>
          <w:color w:val="000000"/>
          <w:sz w:val="24"/>
          <w:szCs w:val="24"/>
          <w:lang w:eastAsia="ru-RU"/>
        </w:rPr>
        <w:t>.</w:t>
      </w: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20" w:right="20" w:firstLine="280"/>
        <w:rPr>
          <w:sz w:val="24"/>
          <w:szCs w:val="24"/>
        </w:rPr>
      </w:pPr>
      <w:r w:rsidRPr="00121619">
        <w:rPr>
          <w:color w:val="000000"/>
          <w:sz w:val="24"/>
          <w:szCs w:val="24"/>
          <w:lang w:eastAsia="ru-RU"/>
        </w:rPr>
        <w:t>В истории можно найти множество примеров терактов в самых разных проявлениях: массовых и индивидуальных, анархических и государствен</w:t>
      </w:r>
      <w:r w:rsidRPr="00121619">
        <w:rPr>
          <w:color w:val="000000"/>
          <w:sz w:val="24"/>
          <w:szCs w:val="24"/>
          <w:lang w:eastAsia="ru-RU"/>
        </w:rPr>
        <w:softHyphen/>
        <w:t xml:space="preserve">ных. </w:t>
      </w:r>
      <w:r w:rsidRPr="00121619">
        <w:rPr>
          <w:rStyle w:val="1"/>
          <w:sz w:val="24"/>
          <w:szCs w:val="24"/>
          <w:u w:val="none"/>
        </w:rPr>
        <w:t>Существовал терроризм, гнездящийся в национальных традициях (ма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фия на Сицилии. Курдские общины, Чеченские тейпы</w:t>
      </w:r>
      <w:r w:rsidRPr="00121619">
        <w:rPr>
          <w:color w:val="000000"/>
          <w:sz w:val="24"/>
          <w:szCs w:val="24"/>
          <w:lang w:eastAsia="ru-RU"/>
        </w:rPr>
        <w:t>). Ряд террористических организаций носил революционную окраску (</w:t>
      </w:r>
      <w:r w:rsidRPr="00121619">
        <w:rPr>
          <w:rStyle w:val="1"/>
          <w:sz w:val="24"/>
          <w:szCs w:val="24"/>
          <w:u w:val="none"/>
        </w:rPr>
        <w:t>карбонарии в Ита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лии. народничество в России</w:t>
      </w:r>
      <w:r w:rsidRPr="00121619">
        <w:rPr>
          <w:color w:val="000000"/>
          <w:sz w:val="24"/>
          <w:szCs w:val="24"/>
          <w:lang w:eastAsia="ru-RU"/>
        </w:rPr>
        <w:t>). Более того, терроризм облачался даже в романтические формы, суть которых заключалась в необходимости наци</w:t>
      </w:r>
      <w:r w:rsidRPr="00121619">
        <w:rPr>
          <w:color w:val="000000"/>
          <w:sz w:val="24"/>
          <w:szCs w:val="24"/>
          <w:lang w:eastAsia="ru-RU"/>
        </w:rPr>
        <w:softHyphen/>
        <w:t>онального освобождения, борьбы за справедливость.</w:t>
      </w: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20" w:right="20" w:firstLine="280"/>
        <w:rPr>
          <w:sz w:val="24"/>
          <w:szCs w:val="24"/>
        </w:rPr>
      </w:pPr>
      <w:r w:rsidRPr="00121619">
        <w:rPr>
          <w:rStyle w:val="1"/>
          <w:sz w:val="24"/>
          <w:szCs w:val="24"/>
          <w:u w:val="none"/>
        </w:rPr>
        <w:t>В се</w:t>
      </w:r>
      <w:r w:rsidRPr="00121619">
        <w:rPr>
          <w:color w:val="000000"/>
          <w:sz w:val="24"/>
          <w:szCs w:val="24"/>
          <w:lang w:eastAsia="ru-RU"/>
        </w:rPr>
        <w:t xml:space="preserve">редине XIX века появились и теоретики терроризма. Так Карл Гей- </w:t>
      </w:r>
      <w:r w:rsidRPr="00121619">
        <w:rPr>
          <w:rStyle w:val="1"/>
          <w:sz w:val="24"/>
          <w:szCs w:val="24"/>
          <w:u w:val="none"/>
        </w:rPr>
        <w:t>цен. отвергая понятие морали, провозглашал правомерность террора про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тив господствующего класса</w:t>
      </w:r>
      <w:r w:rsidRPr="00121619">
        <w:rPr>
          <w:color w:val="000000"/>
          <w:sz w:val="24"/>
          <w:szCs w:val="24"/>
          <w:lang w:eastAsia="ru-RU"/>
        </w:rPr>
        <w:t>.</w:t>
      </w: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20" w:right="20" w:firstLine="280"/>
        <w:rPr>
          <w:sz w:val="24"/>
          <w:szCs w:val="24"/>
        </w:rPr>
      </w:pPr>
      <w:r w:rsidRPr="00121619">
        <w:rPr>
          <w:color w:val="000000"/>
          <w:sz w:val="24"/>
          <w:szCs w:val="24"/>
          <w:lang w:eastAsia="ru-RU"/>
        </w:rPr>
        <w:t>Во второй половине XIX века террор получил резкое развитие на осно</w:t>
      </w:r>
      <w:r w:rsidRPr="00121619">
        <w:rPr>
          <w:color w:val="000000"/>
          <w:sz w:val="24"/>
          <w:szCs w:val="24"/>
          <w:lang w:eastAsia="ru-RU"/>
        </w:rPr>
        <w:softHyphen/>
        <w:t xml:space="preserve">ве анархических и националистических взглядов. </w:t>
      </w:r>
      <w:r w:rsidRPr="00121619">
        <w:rPr>
          <w:rStyle w:val="1"/>
          <w:sz w:val="24"/>
          <w:szCs w:val="24"/>
          <w:u w:val="none"/>
        </w:rPr>
        <w:t>Жертвами террористов</w:t>
      </w:r>
      <w:r w:rsidRPr="00121619">
        <w:rPr>
          <w:color w:val="000000"/>
          <w:sz w:val="24"/>
          <w:szCs w:val="24"/>
          <w:lang w:eastAsia="ru-RU"/>
        </w:rPr>
        <w:t xml:space="preserve"> </w:t>
      </w:r>
      <w:r w:rsidRPr="00121619">
        <w:rPr>
          <w:rStyle w:val="1"/>
          <w:sz w:val="24"/>
          <w:szCs w:val="24"/>
          <w:u w:val="none"/>
        </w:rPr>
        <w:t>стали король Луи Филипп, император Фридрих Вильгельм и другие лица.</w:t>
      </w:r>
      <w:r w:rsidRPr="00121619">
        <w:rPr>
          <w:color w:val="000000"/>
          <w:sz w:val="24"/>
          <w:szCs w:val="24"/>
          <w:lang w:eastAsia="ru-RU"/>
        </w:rPr>
        <w:t xml:space="preserve"> В России наиболее активными проводниками террористических взглядов были члены группы </w:t>
      </w:r>
      <w:r w:rsidRPr="00121619">
        <w:rPr>
          <w:rStyle w:val="1"/>
          <w:sz w:val="24"/>
          <w:szCs w:val="24"/>
          <w:u w:val="none"/>
        </w:rPr>
        <w:t>«Народная воля» в г. Санкт-Петербурге,</w:t>
      </w:r>
      <w:r w:rsidRPr="00121619">
        <w:rPr>
          <w:color w:val="000000"/>
          <w:sz w:val="24"/>
          <w:szCs w:val="24"/>
          <w:lang w:eastAsia="ru-RU"/>
        </w:rPr>
        <w:t xml:space="preserve"> действовавшей в период 70—80-х годов XIX века. Эта группа разработала собственную про</w:t>
      </w:r>
      <w:r w:rsidRPr="00121619">
        <w:rPr>
          <w:color w:val="000000"/>
          <w:sz w:val="24"/>
          <w:szCs w:val="24"/>
          <w:lang w:eastAsia="ru-RU"/>
        </w:rPr>
        <w:softHyphen/>
        <w:t>грамму освобождения России, предусматривавшую устранение монархи</w:t>
      </w:r>
      <w:r w:rsidRPr="00121619">
        <w:rPr>
          <w:color w:val="000000"/>
          <w:sz w:val="24"/>
          <w:szCs w:val="24"/>
          <w:lang w:eastAsia="ru-RU"/>
        </w:rPr>
        <w:softHyphen/>
        <w:t>ческой власти насильственным путём. Народовольцами была создана сис</w:t>
      </w:r>
      <w:r w:rsidRPr="00121619">
        <w:rPr>
          <w:color w:val="000000"/>
          <w:sz w:val="24"/>
          <w:szCs w:val="24"/>
          <w:lang w:eastAsia="ru-RU"/>
        </w:rPr>
        <w:softHyphen/>
        <w:t xml:space="preserve">тема проведения боевых операций </w:t>
      </w:r>
      <w:r w:rsidRPr="00121619">
        <w:rPr>
          <w:rStyle w:val="1"/>
          <w:sz w:val="24"/>
          <w:szCs w:val="24"/>
          <w:u w:val="none"/>
        </w:rPr>
        <w:t>против императора Александра II н</w:t>
      </w:r>
      <w:r w:rsidRPr="00121619">
        <w:rPr>
          <w:color w:val="000000"/>
          <w:sz w:val="24"/>
          <w:szCs w:val="24"/>
          <w:lang w:eastAsia="ru-RU"/>
        </w:rPr>
        <w:t xml:space="preserve">а </w:t>
      </w:r>
      <w:r w:rsidRPr="00121619">
        <w:rPr>
          <w:rStyle w:val="1"/>
          <w:sz w:val="24"/>
          <w:szCs w:val="24"/>
          <w:u w:val="none"/>
        </w:rPr>
        <w:t>террит</w:t>
      </w:r>
      <w:r w:rsidRPr="00121619">
        <w:rPr>
          <w:color w:val="000000"/>
          <w:sz w:val="24"/>
          <w:szCs w:val="24"/>
          <w:lang w:eastAsia="ru-RU"/>
        </w:rPr>
        <w:t>о</w:t>
      </w:r>
      <w:r w:rsidRPr="00121619">
        <w:rPr>
          <w:rStyle w:val="1"/>
          <w:sz w:val="24"/>
          <w:szCs w:val="24"/>
          <w:u w:val="none"/>
        </w:rPr>
        <w:t>рии всей европейской части России. Террористы подготовили 8 по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кушений на царя, и 1 марта1881 года он был убит</w:t>
      </w:r>
      <w:r>
        <w:rPr>
          <w:color w:val="000000"/>
          <w:sz w:val="24"/>
          <w:szCs w:val="24"/>
          <w:lang w:eastAsia="ru-RU"/>
        </w:rPr>
        <w:t>.</w:t>
      </w: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20" w:right="20" w:firstLine="280"/>
        <w:rPr>
          <w:sz w:val="24"/>
          <w:szCs w:val="24"/>
        </w:rPr>
      </w:pPr>
      <w:r w:rsidRPr="00121619">
        <w:rPr>
          <w:color w:val="000000"/>
          <w:sz w:val="24"/>
          <w:szCs w:val="24"/>
          <w:lang w:eastAsia="ru-RU"/>
        </w:rPr>
        <w:t>Начало XX века характеризовалось новым обострением терроризма в России. Революционное противостояние различных партий и политических группировок неизменно сопровождалось террором. Наиболее ярким фраг</w:t>
      </w:r>
      <w:r w:rsidRPr="00121619">
        <w:rPr>
          <w:color w:val="000000"/>
          <w:sz w:val="24"/>
          <w:szCs w:val="24"/>
          <w:lang w:eastAsia="ru-RU"/>
        </w:rPr>
        <w:softHyphen/>
        <w:t xml:space="preserve">ментом экстремизма тех лет является деятельность «Боевой организации» Центрального комитета партии социалистов-революционеров. Боевые группы имелись также у большевиков и различных анархических группировок. Со стороны правительственных сил </w:t>
      </w:r>
      <w:r w:rsidRPr="00121619">
        <w:rPr>
          <w:rStyle w:val="1"/>
          <w:sz w:val="24"/>
          <w:szCs w:val="24"/>
          <w:u w:val="none"/>
        </w:rPr>
        <w:t>им противо</w:t>
      </w:r>
      <w:r w:rsidRPr="00121619">
        <w:rPr>
          <w:color w:val="000000"/>
          <w:sz w:val="24"/>
          <w:szCs w:val="24"/>
          <w:lang w:eastAsia="ru-RU"/>
        </w:rPr>
        <w:t>ст</w:t>
      </w:r>
      <w:r w:rsidRPr="00121619">
        <w:rPr>
          <w:rStyle w:val="1"/>
          <w:sz w:val="24"/>
          <w:szCs w:val="24"/>
          <w:u w:val="none"/>
        </w:rPr>
        <w:t>ояли отряды черносотенцев.</w:t>
      </w:r>
      <w:r w:rsidRPr="00121619">
        <w:rPr>
          <w:color w:val="000000"/>
          <w:sz w:val="24"/>
          <w:szCs w:val="24"/>
          <w:lang w:eastAsia="ru-RU"/>
        </w:rPr>
        <w:t xml:space="preserve"> Жертвами террористической деятельности как тех, так и других стали ты</w:t>
      </w:r>
      <w:r w:rsidRPr="00121619">
        <w:rPr>
          <w:color w:val="000000"/>
          <w:sz w:val="24"/>
          <w:szCs w:val="24"/>
          <w:lang w:eastAsia="ru-RU"/>
        </w:rPr>
        <w:softHyphen/>
        <w:t>сячи человек. На фоне революционных событий развернулся и нацио</w:t>
      </w:r>
      <w:r w:rsidRPr="00121619">
        <w:rPr>
          <w:color w:val="000000"/>
          <w:sz w:val="24"/>
          <w:szCs w:val="24"/>
          <w:lang w:eastAsia="ru-RU"/>
        </w:rPr>
        <w:softHyphen/>
        <w:t xml:space="preserve">нальный терроризм народов России. </w:t>
      </w:r>
      <w:r w:rsidRPr="00121619">
        <w:rPr>
          <w:rStyle w:val="1"/>
          <w:sz w:val="24"/>
          <w:szCs w:val="24"/>
          <w:u w:val="none"/>
        </w:rPr>
        <w:t>Активную деятельность за торжество</w:t>
      </w:r>
      <w:r w:rsidRPr="00121619">
        <w:rPr>
          <w:color w:val="000000"/>
          <w:sz w:val="24"/>
          <w:szCs w:val="24"/>
          <w:lang w:eastAsia="ru-RU"/>
        </w:rPr>
        <w:t xml:space="preserve"> </w:t>
      </w:r>
      <w:r w:rsidRPr="00121619">
        <w:rPr>
          <w:rStyle w:val="1"/>
          <w:sz w:val="24"/>
          <w:szCs w:val="24"/>
          <w:u w:val="none"/>
        </w:rPr>
        <w:t>идей анархизма, обладание суверенитетом и по другим мотивам вели груп</w:t>
      </w:r>
      <w:r w:rsidRPr="00121619">
        <w:rPr>
          <w:color w:val="000000"/>
          <w:sz w:val="24"/>
          <w:szCs w:val="24"/>
          <w:lang w:eastAsia="ru-RU"/>
        </w:rPr>
        <w:softHyphen/>
        <w:t>пы евреев, латышей, финнов, северокавказ</w:t>
      </w:r>
      <w:r w:rsidRPr="00121619">
        <w:rPr>
          <w:rStyle w:val="1"/>
          <w:sz w:val="24"/>
          <w:szCs w:val="24"/>
          <w:u w:val="none"/>
        </w:rPr>
        <w:t>ских Народностей и други</w:t>
      </w:r>
      <w:r w:rsidRPr="00121619">
        <w:rPr>
          <w:color w:val="000000"/>
          <w:sz w:val="24"/>
          <w:szCs w:val="24"/>
          <w:lang w:eastAsia="ru-RU"/>
        </w:rPr>
        <w:t>х.</w:t>
      </w:r>
    </w:p>
    <w:p w:rsidR="004815E8" w:rsidRPr="00121619" w:rsidRDefault="004815E8" w:rsidP="004470F4">
      <w:pPr>
        <w:pStyle w:val="4"/>
        <w:shd w:val="clear" w:color="auto" w:fill="auto"/>
        <w:spacing w:before="0" w:line="240" w:lineRule="auto"/>
        <w:ind w:left="20" w:right="20" w:firstLine="280"/>
        <w:rPr>
          <w:sz w:val="24"/>
          <w:szCs w:val="24"/>
        </w:rPr>
      </w:pPr>
      <w:r w:rsidRPr="00121619">
        <w:rPr>
          <w:color w:val="000000"/>
          <w:sz w:val="24"/>
          <w:szCs w:val="24"/>
          <w:lang w:eastAsia="ru-RU"/>
        </w:rPr>
        <w:t xml:space="preserve">Современный терроризм возник сравнительно недавно, около 30 лет назад, причём одновременно в разных точках мира, </w:t>
      </w:r>
      <w:r w:rsidRPr="00121619">
        <w:rPr>
          <w:rStyle w:val="1"/>
          <w:sz w:val="24"/>
          <w:szCs w:val="24"/>
          <w:u w:val="none"/>
        </w:rPr>
        <w:t>В ряде стран Латинской</w:t>
      </w:r>
      <w:r w:rsidRPr="00121619">
        <w:rPr>
          <w:color w:val="000000"/>
          <w:sz w:val="24"/>
          <w:szCs w:val="24"/>
          <w:lang w:eastAsia="ru-RU"/>
        </w:rPr>
        <w:t xml:space="preserve"> </w:t>
      </w:r>
      <w:r w:rsidRPr="00121619">
        <w:rPr>
          <w:rStyle w:val="1"/>
          <w:sz w:val="24"/>
          <w:szCs w:val="24"/>
          <w:u w:val="none"/>
        </w:rPr>
        <w:t>Америки разгром партизанского движения побудил его организаторов</w:t>
      </w:r>
      <w:r w:rsidRPr="00121619">
        <w:rPr>
          <w:color w:val="000000"/>
          <w:sz w:val="24"/>
          <w:szCs w:val="24"/>
          <w:lang w:eastAsia="ru-RU"/>
        </w:rPr>
        <w:t xml:space="preserve"> из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брать тактику проведения теракций в городах против существующих реж</w:t>
      </w:r>
      <w:r w:rsidRPr="00121619">
        <w:rPr>
          <w:color w:val="000000"/>
          <w:sz w:val="24"/>
          <w:szCs w:val="24"/>
          <w:lang w:eastAsia="ru-RU"/>
        </w:rPr>
        <w:t>и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мов.</w:t>
      </w:r>
      <w:r w:rsidRPr="00121619">
        <w:rPr>
          <w:color w:val="000000"/>
          <w:sz w:val="24"/>
          <w:szCs w:val="24"/>
          <w:lang w:eastAsia="ru-RU"/>
        </w:rPr>
        <w:t xml:space="preserve"> От нападений на регулярные части армии </w:t>
      </w:r>
      <w:r w:rsidRPr="00121619">
        <w:rPr>
          <w:rStyle w:val="1"/>
          <w:sz w:val="24"/>
          <w:szCs w:val="24"/>
          <w:u w:val="none"/>
        </w:rPr>
        <w:t>они перешли к диверсиям в</w:t>
      </w:r>
      <w:r w:rsidRPr="00121619">
        <w:rPr>
          <w:color w:val="000000"/>
          <w:sz w:val="24"/>
          <w:szCs w:val="24"/>
          <w:lang w:eastAsia="ru-RU"/>
        </w:rPr>
        <w:t xml:space="preserve"> </w:t>
      </w:r>
      <w:r w:rsidRPr="00121619">
        <w:rPr>
          <w:rStyle w:val="1"/>
          <w:sz w:val="24"/>
          <w:szCs w:val="24"/>
          <w:u w:val="none"/>
        </w:rPr>
        <w:t>местах скопления людей, захвату заложников, взрывам самолётов</w:t>
      </w:r>
      <w:r w:rsidRPr="00121619">
        <w:rPr>
          <w:color w:val="000000"/>
          <w:sz w:val="24"/>
          <w:szCs w:val="24"/>
          <w:lang w:eastAsia="ru-RU"/>
        </w:rPr>
        <w:t>. Всё на</w:t>
      </w:r>
      <w:r w:rsidRPr="00121619">
        <w:rPr>
          <w:color w:val="000000"/>
          <w:sz w:val="24"/>
          <w:szCs w:val="24"/>
          <w:lang w:eastAsia="ru-RU"/>
        </w:rPr>
        <w:softHyphen/>
        <w:t>селение и все объекты рассматривались как возможные боевые цели.</w:t>
      </w:r>
    </w:p>
    <w:p w:rsidR="004815E8" w:rsidRPr="00121619" w:rsidRDefault="004815E8" w:rsidP="00121619">
      <w:pPr>
        <w:pStyle w:val="4"/>
        <w:shd w:val="clear" w:color="auto" w:fill="auto"/>
        <w:tabs>
          <w:tab w:val="right" w:pos="4759"/>
          <w:tab w:val="right" w:pos="6325"/>
        </w:tabs>
        <w:spacing w:before="0" w:after="67" w:line="240" w:lineRule="auto"/>
        <w:ind w:left="23" w:firstLine="0"/>
        <w:rPr>
          <w:sz w:val="24"/>
          <w:szCs w:val="24"/>
        </w:rPr>
      </w:pPr>
      <w:r>
        <w:rPr>
          <w:color w:val="000000"/>
          <w:sz w:val="24"/>
          <w:szCs w:val="24"/>
          <w:lang w:eastAsia="ru-RU"/>
        </w:rPr>
        <w:tab/>
        <w:t xml:space="preserve">    </w:t>
      </w:r>
      <w:r w:rsidRPr="00121619">
        <w:rPr>
          <w:color w:val="000000"/>
          <w:sz w:val="24"/>
          <w:szCs w:val="24"/>
          <w:lang w:eastAsia="ru-RU"/>
        </w:rPr>
        <w:t xml:space="preserve">В это же время терроризм распространился и в Западной Европе. Теракции проводили </w:t>
      </w:r>
      <w:r w:rsidRPr="00121619">
        <w:rPr>
          <w:rStyle w:val="1"/>
          <w:sz w:val="24"/>
          <w:szCs w:val="24"/>
          <w:u w:val="none"/>
        </w:rPr>
        <w:t>многочисленные леворадикальные группировки (итальянс</w:t>
      </w:r>
      <w:r w:rsidRPr="00121619">
        <w:rPr>
          <w:color w:val="000000"/>
          <w:sz w:val="24"/>
          <w:szCs w:val="24"/>
          <w:lang w:eastAsia="ru-RU"/>
        </w:rPr>
        <w:t>кая «Красные бригад западногерманская «Фракция Красной Армии», французская «Аксьен дарект»), националистические организации («ИРА» в Ирландии, «Эта» в Испании) и другие.</w:t>
      </w:r>
    </w:p>
    <w:p w:rsidR="004815E8" w:rsidRDefault="004815E8" w:rsidP="00121619">
      <w:pPr>
        <w:pStyle w:val="4"/>
        <w:shd w:val="clear" w:color="auto" w:fill="auto"/>
        <w:spacing w:before="0" w:line="240" w:lineRule="auto"/>
        <w:ind w:left="23" w:firstLine="0"/>
        <w:rPr>
          <w:color w:val="000000"/>
          <w:sz w:val="24"/>
          <w:szCs w:val="24"/>
          <w:lang w:eastAsia="ru-RU"/>
        </w:rPr>
      </w:pPr>
      <w:r>
        <w:rPr>
          <w:color w:val="000000"/>
          <w:sz w:val="24"/>
          <w:szCs w:val="24"/>
          <w:lang w:eastAsia="ru-RU"/>
        </w:rPr>
        <w:t xml:space="preserve">  </w:t>
      </w:r>
      <w:r w:rsidRPr="00121619">
        <w:rPr>
          <w:color w:val="000000"/>
          <w:sz w:val="24"/>
          <w:szCs w:val="24"/>
          <w:lang w:eastAsia="ru-RU"/>
        </w:rPr>
        <w:t xml:space="preserve"> Прекращение «холодной войны» между Западом и Востоком, ознаме</w:t>
      </w:r>
      <w:r w:rsidRPr="00121619">
        <w:rPr>
          <w:color w:val="000000"/>
          <w:sz w:val="24"/>
          <w:szCs w:val="24"/>
          <w:lang w:eastAsia="ru-RU"/>
        </w:rPr>
        <w:softHyphen/>
        <w:t xml:space="preserve">новавшееся уничтожением мировой системы социализма, не привело к исчезновению терроризма из общественно-политической практики. Более того, </w:t>
      </w:r>
      <w:r w:rsidRPr="00121619">
        <w:rPr>
          <w:rStyle w:val="1"/>
          <w:sz w:val="24"/>
          <w:szCs w:val="24"/>
          <w:u w:val="none"/>
        </w:rPr>
        <w:t>терроризм существенно видоизменилс</w:t>
      </w:r>
      <w:r w:rsidRPr="00121619">
        <w:rPr>
          <w:color w:val="000000"/>
          <w:sz w:val="24"/>
          <w:szCs w:val="24"/>
          <w:lang w:eastAsia="ru-RU"/>
        </w:rPr>
        <w:t xml:space="preserve">я. </w:t>
      </w:r>
      <w:r w:rsidRPr="00121619">
        <w:rPr>
          <w:rStyle w:val="1"/>
          <w:sz w:val="24"/>
          <w:szCs w:val="24"/>
          <w:u w:val="none"/>
        </w:rPr>
        <w:t>Из «государственного», уп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равляемого из конкретных центров, он превратился в стихийный, практи</w:t>
      </w:r>
      <w:r w:rsidRPr="00121619">
        <w:rPr>
          <w:color w:val="000000"/>
          <w:sz w:val="24"/>
          <w:szCs w:val="24"/>
          <w:lang w:eastAsia="ru-RU"/>
        </w:rPr>
        <w:softHyphen/>
      </w:r>
      <w:r w:rsidRPr="00121619">
        <w:rPr>
          <w:rStyle w:val="1"/>
          <w:sz w:val="24"/>
          <w:szCs w:val="24"/>
          <w:u w:val="none"/>
        </w:rPr>
        <w:t>чески не управляемый</w:t>
      </w:r>
      <w:r w:rsidRPr="00121619">
        <w:rPr>
          <w:color w:val="000000"/>
          <w:sz w:val="24"/>
          <w:szCs w:val="24"/>
          <w:lang w:eastAsia="ru-RU"/>
        </w:rPr>
        <w:t>. Большинство экстремистских организаций оказались предоставленными сами себе. Из-за отсутствия чётких идейных ориен</w:t>
      </w:r>
      <w:r w:rsidRPr="00121619">
        <w:rPr>
          <w:color w:val="000000"/>
          <w:sz w:val="24"/>
          <w:szCs w:val="24"/>
          <w:lang w:eastAsia="ru-RU"/>
        </w:rPr>
        <w:softHyphen/>
        <w:t>тиров в них резко падает дисциплина, они распадаются и снова создаются, идёт постоянная смена руководителей, тактика действий которых меняет</w:t>
      </w:r>
      <w:r w:rsidRPr="00121619">
        <w:rPr>
          <w:color w:val="000000"/>
          <w:sz w:val="24"/>
          <w:szCs w:val="24"/>
          <w:lang w:eastAsia="ru-RU"/>
        </w:rPr>
        <w:softHyphen/>
        <w:t xml:space="preserve">ся, становясь все более не предсказуемой и жестокой. </w:t>
      </w:r>
      <w:r w:rsidRPr="00121619">
        <w:rPr>
          <w:rStyle w:val="1"/>
          <w:sz w:val="24"/>
          <w:szCs w:val="24"/>
          <w:u w:val="none"/>
        </w:rPr>
        <w:t>Утрата постоянных</w:t>
      </w:r>
      <w:r w:rsidRPr="00121619">
        <w:rPr>
          <w:color w:val="000000"/>
          <w:sz w:val="24"/>
          <w:szCs w:val="24"/>
          <w:lang w:eastAsia="ru-RU"/>
        </w:rPr>
        <w:t xml:space="preserve"> источников финансирования побуждает террористов переходить к само</w:t>
      </w:r>
      <w:r w:rsidRPr="00121619">
        <w:rPr>
          <w:color w:val="000000"/>
          <w:sz w:val="24"/>
          <w:szCs w:val="24"/>
          <w:lang w:eastAsia="ru-RU"/>
        </w:rPr>
        <w:softHyphen/>
        <w:t xml:space="preserve">финансированию (торговле наркотиками и оружием, бандитизму и т.п. В </w:t>
      </w:r>
      <w:r w:rsidRPr="00121619">
        <w:rPr>
          <w:rStyle w:val="1"/>
          <w:sz w:val="24"/>
          <w:szCs w:val="24"/>
          <w:u w:val="none"/>
        </w:rPr>
        <w:t>результате идейные борцы превращаются в заурядных уголовнико</w:t>
      </w:r>
      <w:r w:rsidRPr="00121619">
        <w:rPr>
          <w:color w:val="000000"/>
          <w:sz w:val="24"/>
          <w:szCs w:val="24"/>
          <w:lang w:eastAsia="ru-RU"/>
        </w:rPr>
        <w:t>в.</w:t>
      </w: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23" w:firstLine="0"/>
        <w:rPr>
          <w:sz w:val="24"/>
          <w:szCs w:val="24"/>
        </w:rPr>
      </w:pPr>
    </w:p>
    <w:p w:rsidR="004815E8" w:rsidRPr="00121619" w:rsidRDefault="004815E8" w:rsidP="00121619">
      <w:pPr>
        <w:pStyle w:val="4"/>
        <w:shd w:val="clear" w:color="auto" w:fill="auto"/>
        <w:spacing w:before="0" w:after="180" w:line="240" w:lineRule="auto"/>
        <w:ind w:left="23" w:firstLine="280"/>
        <w:rPr>
          <w:sz w:val="24"/>
          <w:szCs w:val="24"/>
        </w:rPr>
      </w:pPr>
      <w:r w:rsidRPr="00121619">
        <w:rPr>
          <w:color w:val="000000"/>
          <w:sz w:val="24"/>
          <w:szCs w:val="24"/>
          <w:lang w:eastAsia="ru-RU"/>
        </w:rPr>
        <w:t>Фактический отказ ведущих мировы</w:t>
      </w:r>
      <w:r>
        <w:rPr>
          <w:color w:val="000000"/>
          <w:sz w:val="24"/>
          <w:szCs w:val="24"/>
          <w:lang w:eastAsia="ru-RU"/>
        </w:rPr>
        <w:t xml:space="preserve">х держав от «идейного» контроля </w:t>
      </w:r>
      <w:r w:rsidRPr="00121619">
        <w:rPr>
          <w:color w:val="000000"/>
          <w:sz w:val="24"/>
          <w:szCs w:val="24"/>
          <w:lang w:eastAsia="ru-RU"/>
        </w:rPr>
        <w:t>за террористическими группировками, а также развал СССР приведи к тому, что в ряде стран возникают целые «зоны свободного террора», где бескон</w:t>
      </w:r>
      <w:r w:rsidRPr="00121619">
        <w:rPr>
          <w:color w:val="000000"/>
          <w:sz w:val="24"/>
          <w:szCs w:val="24"/>
          <w:lang w:eastAsia="ru-RU"/>
        </w:rPr>
        <w:softHyphen/>
        <w:t>трольно господствуют переродившиеся лидеры освободительных движений, ныне неразрывно связанные с криминальным бизнесом. Это Афганистан, где до прихода талибов на местах управляли полевые командиры, Сомали, где пышно расцвело морское пиратство, Чечня и другие.</w:t>
      </w:r>
    </w:p>
    <w:p w:rsidR="004815E8" w:rsidRPr="00121619" w:rsidRDefault="004815E8" w:rsidP="00121619">
      <w:pPr>
        <w:spacing w:after="176" w:line="240" w:lineRule="auto"/>
        <w:ind w:left="23" w:firstLine="278"/>
        <w:jc w:val="both"/>
        <w:rPr>
          <w:rFonts w:ascii="Times New Roman" w:hAnsi="Times New Roman" w:cs="Times New Roman"/>
          <w:sz w:val="24"/>
          <w:szCs w:val="24"/>
        </w:rPr>
      </w:pPr>
      <w:r w:rsidRPr="00121619">
        <w:rPr>
          <w:rStyle w:val="30"/>
          <w:sz w:val="24"/>
          <w:szCs w:val="24"/>
          <w:u w:val="none"/>
        </w:rPr>
        <w:t>Кроме того, 90-е годы ознаменовались не виданным до этого ростом</w:t>
      </w:r>
      <w:r w:rsidRPr="00121619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121619">
        <w:rPr>
          <w:rStyle w:val="30"/>
          <w:sz w:val="24"/>
          <w:szCs w:val="24"/>
          <w:u w:val="none"/>
        </w:rPr>
        <w:t>террористических групп, которые действуют по этническим и религиоз</w:t>
      </w:r>
      <w:r w:rsidRPr="00121619">
        <w:rPr>
          <w:rFonts w:ascii="Times New Roman" w:hAnsi="Times New Roman" w:cs="Times New Roman"/>
          <w:color w:val="000000"/>
          <w:sz w:val="24"/>
          <w:szCs w:val="24"/>
          <w:lang w:eastAsia="ru-RU"/>
        </w:rPr>
        <w:softHyphen/>
      </w:r>
      <w:r w:rsidRPr="00121619">
        <w:rPr>
          <w:rStyle w:val="30"/>
          <w:sz w:val="24"/>
          <w:szCs w:val="24"/>
          <w:u w:val="none"/>
        </w:rPr>
        <w:t>ным мотивам. К ним можно отнести Исламский фронт спасения (Алжир</w:t>
      </w:r>
      <w:r w:rsidRPr="00121619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), </w:t>
      </w:r>
      <w:r w:rsidRPr="00121619">
        <w:rPr>
          <w:rStyle w:val="30"/>
          <w:sz w:val="24"/>
          <w:szCs w:val="24"/>
          <w:u w:val="none"/>
        </w:rPr>
        <w:t>а также секту «Аум Синрике»</w:t>
      </w:r>
      <w:r w:rsidRPr="00121619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— планируемый ею взрыв в токийском мет- ро, по оценкам специалистов, мог бы привести к гибели до 40 тыс. человек.</w:t>
      </w:r>
    </w:p>
    <w:p w:rsidR="004815E8" w:rsidRDefault="004815E8" w:rsidP="00121619">
      <w:pPr>
        <w:pStyle w:val="4"/>
        <w:shd w:val="clear" w:color="auto" w:fill="auto"/>
        <w:spacing w:before="0" w:line="240" w:lineRule="auto"/>
        <w:ind w:left="140" w:firstLine="278"/>
        <w:rPr>
          <w:color w:val="000000"/>
          <w:sz w:val="24"/>
          <w:szCs w:val="24"/>
          <w:lang w:eastAsia="ru-RU"/>
        </w:rPr>
      </w:pPr>
      <w:r w:rsidRPr="00121619">
        <w:rPr>
          <w:color w:val="000000"/>
          <w:sz w:val="24"/>
          <w:szCs w:val="24"/>
          <w:lang w:eastAsia="ru-RU"/>
        </w:rPr>
        <w:t>В 1996 году в мире насчитывалось около 500 террористических группи</w:t>
      </w:r>
      <w:r w:rsidRPr="00121619">
        <w:rPr>
          <w:color w:val="000000"/>
          <w:sz w:val="24"/>
          <w:szCs w:val="24"/>
          <w:lang w:eastAsia="ru-RU"/>
        </w:rPr>
        <w:softHyphen/>
        <w:t>ровок, которые осуществили в течение года 296 терактов.</w:t>
      </w: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140" w:firstLine="278"/>
        <w:rPr>
          <w:sz w:val="24"/>
          <w:szCs w:val="24"/>
        </w:rPr>
      </w:pPr>
    </w:p>
    <w:p w:rsidR="004815E8" w:rsidRDefault="004815E8" w:rsidP="00121619">
      <w:pPr>
        <w:pStyle w:val="4"/>
        <w:shd w:val="clear" w:color="auto" w:fill="auto"/>
        <w:spacing w:before="0" w:line="240" w:lineRule="auto"/>
        <w:ind w:left="140" w:firstLine="278"/>
        <w:rPr>
          <w:color w:val="000000"/>
          <w:sz w:val="24"/>
          <w:szCs w:val="24"/>
          <w:lang w:eastAsia="ru-RU"/>
        </w:rPr>
      </w:pPr>
      <w:r w:rsidRPr="00121619">
        <w:rPr>
          <w:color w:val="000000"/>
          <w:sz w:val="24"/>
          <w:szCs w:val="24"/>
          <w:lang w:eastAsia="ru-RU"/>
        </w:rPr>
        <w:t>Носителями (субъектами) современного терроризма выступают поли</w:t>
      </w:r>
      <w:r w:rsidRPr="00121619">
        <w:rPr>
          <w:color w:val="000000"/>
          <w:sz w:val="24"/>
          <w:szCs w:val="24"/>
          <w:lang w:eastAsia="ru-RU"/>
        </w:rPr>
        <w:softHyphen/>
        <w:t>тические организации, спонтанно возникающие экстремистские группи</w:t>
      </w:r>
      <w:r w:rsidRPr="00121619">
        <w:rPr>
          <w:color w:val="000000"/>
          <w:sz w:val="24"/>
          <w:szCs w:val="24"/>
          <w:lang w:eastAsia="ru-RU"/>
        </w:rPr>
        <w:softHyphen/>
        <w:t>ровки, отдельные лица, отрицающие легальную оппозиционную деятель</w:t>
      </w:r>
      <w:r w:rsidRPr="00121619">
        <w:rPr>
          <w:color w:val="000000"/>
          <w:sz w:val="24"/>
          <w:szCs w:val="24"/>
          <w:lang w:eastAsia="ru-RU"/>
        </w:rPr>
        <w:softHyphen/>
        <w:t xml:space="preserve">ность, а также криминальные структуры и лица, борющиеся за раздел и передел сфер своего влияния. </w:t>
      </w:r>
      <w:r w:rsidRPr="00121619">
        <w:rPr>
          <w:rStyle w:val="1"/>
          <w:sz w:val="24"/>
          <w:szCs w:val="24"/>
          <w:u w:val="none"/>
        </w:rPr>
        <w:t>Однако в современных условиях терроризм в</w:t>
      </w:r>
      <w:r w:rsidRPr="00121619">
        <w:rPr>
          <w:color w:val="000000"/>
          <w:sz w:val="24"/>
          <w:szCs w:val="24"/>
          <w:lang w:eastAsia="ru-RU"/>
        </w:rPr>
        <w:t xml:space="preserve"> </w:t>
      </w:r>
      <w:r w:rsidRPr="00121619">
        <w:rPr>
          <w:rStyle w:val="1"/>
          <w:sz w:val="24"/>
          <w:szCs w:val="24"/>
          <w:u w:val="none"/>
        </w:rPr>
        <w:t>любых его формах приобретает политическое звучание, так как он</w:t>
      </w:r>
      <w:r w:rsidRPr="00121619">
        <w:rPr>
          <w:color w:val="000000"/>
          <w:sz w:val="24"/>
          <w:szCs w:val="24"/>
          <w:lang w:eastAsia="ru-RU"/>
        </w:rPr>
        <w:t>:</w:t>
      </w: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140" w:firstLine="278"/>
        <w:rPr>
          <w:sz w:val="24"/>
          <w:szCs w:val="24"/>
        </w:rPr>
      </w:pPr>
    </w:p>
    <w:p w:rsidR="004815E8" w:rsidRDefault="004815E8" w:rsidP="00A26787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left="140" w:firstLine="280"/>
        <w:rPr>
          <w:sz w:val="24"/>
          <w:szCs w:val="24"/>
        </w:rPr>
      </w:pPr>
      <w:r w:rsidRPr="00121619">
        <w:rPr>
          <w:color w:val="000000"/>
          <w:sz w:val="24"/>
          <w:szCs w:val="24"/>
          <w:lang w:eastAsia="ru-RU"/>
        </w:rPr>
        <w:t xml:space="preserve"> подрывает систему государственной власти;</w:t>
      </w:r>
    </w:p>
    <w:p w:rsidR="004815E8" w:rsidRPr="00A26787" w:rsidRDefault="004815E8" w:rsidP="00A26787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left="140" w:firstLine="280"/>
        <w:rPr>
          <w:sz w:val="24"/>
          <w:szCs w:val="24"/>
        </w:rPr>
      </w:pPr>
      <w:r>
        <w:rPr>
          <w:rStyle w:val="1"/>
          <w:sz w:val="24"/>
          <w:szCs w:val="24"/>
          <w:u w:val="none"/>
        </w:rPr>
        <w:t xml:space="preserve"> </w:t>
      </w:r>
      <w:r w:rsidRPr="00121619">
        <w:rPr>
          <w:rStyle w:val="1"/>
          <w:sz w:val="24"/>
          <w:szCs w:val="24"/>
          <w:u w:val="none"/>
        </w:rPr>
        <w:t>криминализирует общество;</w:t>
      </w:r>
    </w:p>
    <w:p w:rsidR="004815E8" w:rsidRPr="00A26787" w:rsidRDefault="004815E8" w:rsidP="00A26787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left="140" w:firstLine="280"/>
        <w:rPr>
          <w:sz w:val="24"/>
          <w:szCs w:val="24"/>
        </w:rPr>
      </w:pPr>
      <w:r>
        <w:rPr>
          <w:color w:val="000000"/>
          <w:sz w:val="24"/>
          <w:szCs w:val="24"/>
          <w:lang w:eastAsia="ru-RU"/>
        </w:rPr>
        <w:t xml:space="preserve"> </w:t>
      </w:r>
      <w:r w:rsidRPr="00121619">
        <w:rPr>
          <w:rStyle w:val="1"/>
          <w:sz w:val="24"/>
          <w:szCs w:val="24"/>
          <w:u w:val="none"/>
        </w:rPr>
        <w:t>оказывает негативное морально-психологическое воздействие на н</w:t>
      </w:r>
      <w:r w:rsidRPr="00121619">
        <w:rPr>
          <w:color w:val="000000"/>
          <w:sz w:val="24"/>
          <w:szCs w:val="24"/>
          <w:lang w:eastAsia="ru-RU"/>
        </w:rPr>
        <w:t>а</w:t>
      </w:r>
      <w:r w:rsidRPr="00A26787">
        <w:rPr>
          <w:color w:val="000000"/>
          <w:sz w:val="24"/>
          <w:szCs w:val="24"/>
          <w:lang w:eastAsia="ru-RU"/>
        </w:rPr>
        <w:t>селение.</w:t>
      </w:r>
    </w:p>
    <w:p w:rsidR="004815E8" w:rsidRDefault="004815E8" w:rsidP="00A26787">
      <w:pPr>
        <w:pStyle w:val="4"/>
        <w:shd w:val="clear" w:color="auto" w:fill="auto"/>
        <w:spacing w:before="0" w:line="240" w:lineRule="auto"/>
        <w:ind w:firstLine="0"/>
        <w:rPr>
          <w:color w:val="000000"/>
          <w:sz w:val="24"/>
          <w:szCs w:val="24"/>
          <w:lang w:eastAsia="ru-RU"/>
        </w:rPr>
      </w:pPr>
    </w:p>
    <w:p w:rsidR="004815E8" w:rsidRPr="00A26787" w:rsidRDefault="004815E8" w:rsidP="00A26787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</w:p>
    <w:p w:rsidR="004815E8" w:rsidRPr="00121619" w:rsidRDefault="004815E8" w:rsidP="00B06E4B">
      <w:pPr>
        <w:pStyle w:val="4"/>
        <w:shd w:val="clear" w:color="auto" w:fill="auto"/>
        <w:spacing w:before="0" w:line="240" w:lineRule="auto"/>
        <w:ind w:left="40" w:right="20" w:firstLine="260"/>
        <w:rPr>
          <w:sz w:val="24"/>
          <w:szCs w:val="24"/>
        </w:rPr>
      </w:pPr>
      <w:r w:rsidRPr="00121619">
        <w:rPr>
          <w:sz w:val="24"/>
          <w:szCs w:val="24"/>
        </w:rPr>
        <w:t>Современный терроризм отличается разнообразием террористических приёмов и методов. Это захваты воздушного транспорта, взрывы в местах массового скопления людей, похищения, убийства, угрозы, отравления и другие акции, жертвами которых нередко становятся совершенно случай</w:t>
      </w:r>
      <w:r w:rsidRPr="00121619">
        <w:rPr>
          <w:sz w:val="24"/>
          <w:szCs w:val="24"/>
        </w:rPr>
        <w:softHyphen/>
        <w:t xml:space="preserve">ные люди. </w:t>
      </w:r>
      <w:r w:rsidRPr="00121619">
        <w:rPr>
          <w:rStyle w:val="1"/>
          <w:sz w:val="24"/>
          <w:szCs w:val="24"/>
          <w:u w:val="none"/>
        </w:rPr>
        <w:t>Но именно бессмысленная по общечеловеческим понятиям</w:t>
      </w:r>
      <w:r w:rsidRPr="00121619">
        <w:rPr>
          <w:sz w:val="24"/>
          <w:szCs w:val="24"/>
        </w:rPr>
        <w:t xml:space="preserve"> </w:t>
      </w:r>
      <w:r w:rsidRPr="00121619">
        <w:rPr>
          <w:rStyle w:val="1"/>
          <w:sz w:val="24"/>
          <w:szCs w:val="24"/>
          <w:u w:val="none"/>
        </w:rPr>
        <w:t>жестокость и гарантирует широкую рекламу в средствах массовой инфор</w:t>
      </w:r>
      <w:r w:rsidRPr="00121619">
        <w:rPr>
          <w:rStyle w:val="1"/>
          <w:sz w:val="24"/>
          <w:szCs w:val="24"/>
          <w:u w:val="none"/>
        </w:rPr>
        <w:softHyphen/>
        <w:t>мации требований, выдвигаемых террористами.</w:t>
      </w:r>
    </w:p>
    <w:p w:rsidR="004815E8" w:rsidRDefault="004815E8" w:rsidP="00B06E4B">
      <w:pPr>
        <w:spacing w:after="0" w:line="240" w:lineRule="auto"/>
        <w:ind w:left="40" w:right="20"/>
        <w:jc w:val="both"/>
        <w:rPr>
          <w:rFonts w:ascii="Times New Roman" w:hAnsi="Times New Roman" w:cs="Times New Roman"/>
          <w:sz w:val="24"/>
          <w:szCs w:val="24"/>
        </w:rPr>
      </w:pPr>
      <w:r w:rsidRPr="00121619">
        <w:rPr>
          <w:rFonts w:ascii="Times New Roman" w:hAnsi="Times New Roman" w:cs="Times New Roman"/>
          <w:sz w:val="24"/>
          <w:szCs w:val="24"/>
        </w:rPr>
        <w:t>Характерной особенностью и вместе с тем бесчеловечной сущностью терроризма является то, что для достижения своих целей террористы ис</w:t>
      </w:r>
      <w:r w:rsidRPr="00121619">
        <w:rPr>
          <w:rFonts w:ascii="Times New Roman" w:hAnsi="Times New Roman" w:cs="Times New Roman"/>
          <w:sz w:val="24"/>
          <w:szCs w:val="24"/>
        </w:rPr>
        <w:softHyphen/>
        <w:t>пользуют страх, ужас, а зачастую и гибель совершенно других, большей частью не причастных людей или материальных ценностей.</w:t>
      </w:r>
    </w:p>
    <w:p w:rsidR="004815E8" w:rsidRPr="00121619" w:rsidRDefault="004815E8" w:rsidP="00121619">
      <w:pPr>
        <w:spacing w:after="0" w:line="240" w:lineRule="auto"/>
        <w:ind w:left="40" w:right="20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652C38">
      <w:pPr>
        <w:pStyle w:val="4"/>
        <w:shd w:val="clear" w:color="auto" w:fill="auto"/>
        <w:spacing w:before="0" w:line="240" w:lineRule="auto"/>
        <w:ind w:left="40" w:right="20" w:firstLine="260"/>
        <w:outlineLvl w:val="0"/>
        <w:rPr>
          <w:sz w:val="24"/>
          <w:szCs w:val="24"/>
        </w:rPr>
      </w:pPr>
      <w:r w:rsidRPr="00121619">
        <w:rPr>
          <w:sz w:val="24"/>
          <w:szCs w:val="24"/>
        </w:rPr>
        <w:t>Терроризм — это событие, в котором всегда участвуют 3 взаимосвязан</w:t>
      </w:r>
      <w:r w:rsidRPr="00121619">
        <w:rPr>
          <w:sz w:val="24"/>
          <w:szCs w:val="24"/>
        </w:rPr>
        <w:softHyphen/>
        <w:t>ные группы.</w:t>
      </w:r>
    </w:p>
    <w:p w:rsidR="004815E8" w:rsidRDefault="004815E8" w:rsidP="00A26787">
      <w:pPr>
        <w:pStyle w:val="4"/>
        <w:shd w:val="clear" w:color="auto" w:fill="auto"/>
        <w:spacing w:before="0" w:line="240" w:lineRule="auto"/>
        <w:ind w:right="20" w:firstLine="0"/>
        <w:rPr>
          <w:sz w:val="24"/>
          <w:szCs w:val="24"/>
        </w:rPr>
      </w:pPr>
    </w:p>
    <w:p w:rsidR="004815E8" w:rsidRDefault="004815E8" w:rsidP="00A26787">
      <w:pPr>
        <w:pStyle w:val="4"/>
        <w:shd w:val="clear" w:color="auto" w:fill="auto"/>
        <w:spacing w:before="0" w:line="240" w:lineRule="auto"/>
        <w:ind w:right="20" w:firstLine="0"/>
        <w:rPr>
          <w:sz w:val="24"/>
          <w:szCs w:val="24"/>
        </w:rPr>
      </w:pPr>
    </w:p>
    <w:p w:rsidR="004815E8" w:rsidRDefault="004815E8" w:rsidP="00F61390">
      <w:pPr>
        <w:pStyle w:val="41"/>
        <w:shd w:val="clear" w:color="auto" w:fill="auto"/>
        <w:spacing w:line="190" w:lineRule="exact"/>
        <w:ind w:right="20"/>
        <w:rPr>
          <w:i w:val="0"/>
          <w:iCs w:val="0"/>
          <w:spacing w:val="0"/>
          <w:sz w:val="24"/>
          <w:szCs w:val="24"/>
        </w:rPr>
      </w:pPr>
    </w:p>
    <w:p w:rsidR="004815E8" w:rsidRDefault="004815E8" w:rsidP="00652C38">
      <w:pPr>
        <w:pStyle w:val="41"/>
        <w:shd w:val="clear" w:color="auto" w:fill="auto"/>
        <w:spacing w:line="190" w:lineRule="exact"/>
        <w:ind w:right="20"/>
        <w:jc w:val="center"/>
        <w:outlineLvl w:val="0"/>
        <w:rPr>
          <w:b/>
          <w:bCs/>
          <w:sz w:val="22"/>
          <w:szCs w:val="22"/>
        </w:rPr>
      </w:pPr>
      <w:r w:rsidRPr="00A26787">
        <w:rPr>
          <w:b/>
          <w:bCs/>
          <w:sz w:val="22"/>
          <w:szCs w:val="22"/>
        </w:rPr>
        <w:t>Таблица 1</w:t>
      </w:r>
    </w:p>
    <w:p w:rsidR="004815E8" w:rsidRDefault="004815E8" w:rsidP="00A26787">
      <w:pPr>
        <w:pStyle w:val="41"/>
        <w:shd w:val="clear" w:color="auto" w:fill="auto"/>
        <w:spacing w:line="190" w:lineRule="exact"/>
        <w:ind w:right="20"/>
        <w:jc w:val="center"/>
        <w:rPr>
          <w:b/>
          <w:bCs/>
          <w:sz w:val="22"/>
          <w:szCs w:val="22"/>
        </w:rPr>
      </w:pPr>
    </w:p>
    <w:p w:rsidR="004815E8" w:rsidRDefault="004815E8" w:rsidP="00A26787">
      <w:pPr>
        <w:pStyle w:val="41"/>
        <w:shd w:val="clear" w:color="auto" w:fill="auto"/>
        <w:spacing w:line="190" w:lineRule="exact"/>
        <w:ind w:right="20"/>
        <w:jc w:val="center"/>
        <w:rPr>
          <w:b/>
          <w:bCs/>
          <w:sz w:val="22"/>
          <w:szCs w:val="22"/>
        </w:rPr>
      </w:pPr>
    </w:p>
    <w:p w:rsidR="004815E8" w:rsidRDefault="004815E8" w:rsidP="00A26787">
      <w:pPr>
        <w:pStyle w:val="41"/>
        <w:shd w:val="clear" w:color="auto" w:fill="auto"/>
        <w:spacing w:line="190" w:lineRule="exact"/>
        <w:ind w:right="20"/>
        <w:jc w:val="center"/>
        <w:rPr>
          <w:b/>
          <w:bCs/>
          <w:sz w:val="22"/>
          <w:szCs w:val="22"/>
        </w:rPr>
      </w:pPr>
    </w:p>
    <w:p w:rsidR="004815E8" w:rsidRPr="00A26787" w:rsidRDefault="004815E8" w:rsidP="00A26787">
      <w:pPr>
        <w:pStyle w:val="41"/>
        <w:shd w:val="clear" w:color="auto" w:fill="auto"/>
        <w:spacing w:line="190" w:lineRule="exact"/>
        <w:ind w:right="20"/>
        <w:jc w:val="center"/>
        <w:rPr>
          <w:b/>
          <w:bCs/>
          <w:sz w:val="28"/>
          <w:szCs w:val="28"/>
        </w:rPr>
      </w:pPr>
    </w:p>
    <w:p w:rsidR="004815E8" w:rsidRDefault="004815E8" w:rsidP="00652C38">
      <w:pPr>
        <w:pStyle w:val="20"/>
        <w:shd w:val="clear" w:color="auto" w:fill="auto"/>
        <w:spacing w:after="202" w:line="190" w:lineRule="exact"/>
        <w:ind w:right="20" w:firstLine="0"/>
        <w:jc w:val="center"/>
        <w:outlineLvl w:val="0"/>
        <w:rPr>
          <w:sz w:val="28"/>
          <w:szCs w:val="28"/>
        </w:rPr>
      </w:pPr>
      <w:r w:rsidRPr="00A26787">
        <w:rPr>
          <w:sz w:val="28"/>
          <w:szCs w:val="28"/>
        </w:rPr>
        <w:t>Состав участников теракта</w:t>
      </w:r>
    </w:p>
    <w:p w:rsidR="004815E8" w:rsidRDefault="004815E8" w:rsidP="00F61390">
      <w:pPr>
        <w:pStyle w:val="20"/>
        <w:shd w:val="clear" w:color="auto" w:fill="auto"/>
        <w:spacing w:after="202" w:line="190" w:lineRule="exact"/>
        <w:ind w:right="20" w:firstLine="0"/>
        <w:jc w:val="center"/>
        <w:rPr>
          <w:sz w:val="28"/>
          <w:szCs w:val="28"/>
        </w:rPr>
      </w:pPr>
    </w:p>
    <w:p w:rsidR="004815E8" w:rsidRDefault="004815E8" w:rsidP="00F61390">
      <w:pPr>
        <w:pStyle w:val="20"/>
        <w:shd w:val="clear" w:color="auto" w:fill="auto"/>
        <w:spacing w:after="202" w:line="190" w:lineRule="exact"/>
        <w:ind w:right="20" w:firstLine="0"/>
        <w:jc w:val="center"/>
        <w:rPr>
          <w:sz w:val="28"/>
          <w:szCs w:val="28"/>
        </w:rPr>
      </w:pPr>
    </w:p>
    <w:p w:rsidR="004815E8" w:rsidRPr="00A26787" w:rsidRDefault="004815E8" w:rsidP="00F61390">
      <w:pPr>
        <w:pStyle w:val="20"/>
        <w:shd w:val="clear" w:color="auto" w:fill="auto"/>
        <w:spacing w:after="202" w:line="190" w:lineRule="exact"/>
        <w:ind w:right="20" w:firstLine="0"/>
        <w:jc w:val="center"/>
        <w:rPr>
          <w:sz w:val="28"/>
          <w:szCs w:val="28"/>
        </w:rPr>
      </w:pPr>
    </w:p>
    <w:p w:rsidR="004815E8" w:rsidRPr="00121619" w:rsidRDefault="004815E8" w:rsidP="00F61390">
      <w:pPr>
        <w:pStyle w:val="20"/>
        <w:shd w:val="clear" w:color="auto" w:fill="auto"/>
        <w:spacing w:after="202" w:line="190" w:lineRule="exact"/>
        <w:ind w:right="20" w:firstLine="0"/>
        <w:jc w:val="center"/>
        <w:rPr>
          <w:sz w:val="24"/>
          <w:szCs w:val="24"/>
        </w:rPr>
      </w:pPr>
    </w:p>
    <w:p w:rsidR="004815E8" w:rsidRPr="00F61390" w:rsidRDefault="004815E8" w:rsidP="00F61390">
      <w:pPr>
        <w:pStyle w:val="4"/>
        <w:shd w:val="clear" w:color="auto" w:fill="auto"/>
        <w:spacing w:before="0"/>
        <w:ind w:left="20" w:right="20" w:firstLine="280"/>
        <w:rPr>
          <w:sz w:val="24"/>
          <w:szCs w:val="24"/>
        </w:rPr>
      </w:pPr>
    </w:p>
    <w:p w:rsidR="004815E8" w:rsidRDefault="004815E8" w:rsidP="00F61390">
      <w:pPr>
        <w:jc w:val="center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312.75pt;height:74.25pt;visibility:visible">
            <v:imagedata r:id="rId7" o:title=""/>
          </v:shape>
        </w:pict>
      </w:r>
    </w:p>
    <w:p w:rsidR="004815E8" w:rsidRDefault="004815E8" w:rsidP="00F61390">
      <w:pPr>
        <w:jc w:val="center"/>
      </w:pPr>
    </w:p>
    <w:p w:rsidR="004815E8" w:rsidRDefault="004815E8" w:rsidP="00F61390">
      <w:pPr>
        <w:jc w:val="center"/>
      </w:pPr>
    </w:p>
    <w:p w:rsidR="004815E8" w:rsidRDefault="004815E8" w:rsidP="00652C38">
      <w:pPr>
        <w:spacing w:line="240" w:lineRule="auto"/>
        <w:jc w:val="both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F5574A">
        <w:rPr>
          <w:rFonts w:ascii="Times New Roman" w:hAnsi="Times New Roman" w:cs="Times New Roman"/>
          <w:sz w:val="24"/>
          <w:szCs w:val="24"/>
        </w:rPr>
        <w:tab/>
      </w:r>
      <w:r w:rsidRPr="00121619">
        <w:rPr>
          <w:rFonts w:ascii="Times New Roman" w:hAnsi="Times New Roman" w:cs="Times New Roman"/>
          <w:b/>
          <w:bCs/>
          <w:sz w:val="24"/>
          <w:szCs w:val="24"/>
        </w:rPr>
        <w:t>Террористы.</w:t>
      </w:r>
    </w:p>
    <w:p w:rsidR="004815E8" w:rsidRPr="00121619" w:rsidRDefault="004815E8" w:rsidP="00121619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  <w:r w:rsidRPr="00121619">
        <w:rPr>
          <w:rStyle w:val="7pt"/>
          <w:sz w:val="24"/>
          <w:szCs w:val="24"/>
        </w:rPr>
        <w:t xml:space="preserve">в </w:t>
      </w:r>
      <w:r w:rsidRPr="00121619">
        <w:rPr>
          <w:sz w:val="24"/>
          <w:szCs w:val="24"/>
        </w:rPr>
        <w:t xml:space="preserve">конце </w:t>
      </w:r>
      <w:r w:rsidRPr="00121619">
        <w:rPr>
          <w:rStyle w:val="7pt1"/>
          <w:sz w:val="24"/>
          <w:szCs w:val="24"/>
          <w:lang w:val="ru-RU" w:eastAsia="ru-RU"/>
        </w:rPr>
        <w:t>ХХ</w:t>
      </w:r>
      <w:r w:rsidRPr="00121619">
        <w:rPr>
          <w:rStyle w:val="7pt1"/>
          <w:sz w:val="24"/>
          <w:szCs w:val="24"/>
          <w:lang w:val="ru-RU"/>
        </w:rPr>
        <w:t xml:space="preserve"> </w:t>
      </w:r>
      <w:r w:rsidRPr="00121619">
        <w:rPr>
          <w:sz w:val="24"/>
          <w:szCs w:val="24"/>
        </w:rPr>
        <w:t>века терроризм стал многоликим. Организаторами терактов в настоящее время может быть широкий круг лиц: экстремистские органи</w:t>
      </w:r>
      <w:r w:rsidRPr="00121619">
        <w:rPr>
          <w:sz w:val="24"/>
          <w:szCs w:val="24"/>
        </w:rPr>
        <w:softHyphen/>
        <w:t>зации, преступники-одиночки, психически больные лица, отдельные ре</w:t>
      </w:r>
      <w:r w:rsidRPr="00121619">
        <w:rPr>
          <w:sz w:val="24"/>
          <w:szCs w:val="24"/>
        </w:rPr>
        <w:softHyphen/>
        <w:t>лигиозные сообщества и целые государства.</w:t>
      </w: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</w:p>
    <w:p w:rsidR="004815E8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</w:p>
    <w:p w:rsidR="004815E8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</w:p>
    <w:p w:rsidR="004815E8" w:rsidRDefault="004815E8" w:rsidP="00652C38">
      <w:pPr>
        <w:pStyle w:val="20"/>
        <w:shd w:val="clear" w:color="auto" w:fill="auto"/>
        <w:spacing w:line="240" w:lineRule="auto"/>
        <w:ind w:left="40" w:firstLine="668"/>
        <w:jc w:val="left"/>
        <w:outlineLvl w:val="0"/>
        <w:rPr>
          <w:sz w:val="24"/>
          <w:szCs w:val="24"/>
        </w:rPr>
      </w:pPr>
      <w:r w:rsidRPr="00121619">
        <w:rPr>
          <w:sz w:val="24"/>
          <w:szCs w:val="24"/>
        </w:rPr>
        <w:t>Жертвы.</w:t>
      </w:r>
    </w:p>
    <w:p w:rsidR="004815E8" w:rsidRPr="00121619" w:rsidRDefault="004815E8" w:rsidP="00121619">
      <w:pPr>
        <w:pStyle w:val="20"/>
        <w:shd w:val="clear" w:color="auto" w:fill="auto"/>
        <w:spacing w:line="240" w:lineRule="auto"/>
        <w:ind w:left="40" w:firstLine="668"/>
        <w:jc w:val="left"/>
        <w:rPr>
          <w:sz w:val="24"/>
          <w:szCs w:val="24"/>
        </w:rPr>
      </w:pPr>
    </w:p>
    <w:p w:rsidR="004815E8" w:rsidRPr="00121619" w:rsidRDefault="004815E8" w:rsidP="00121619">
      <w:pPr>
        <w:pStyle w:val="20"/>
        <w:shd w:val="clear" w:color="auto" w:fill="auto"/>
        <w:spacing w:line="240" w:lineRule="auto"/>
        <w:ind w:left="40" w:firstLine="668"/>
        <w:jc w:val="left"/>
        <w:rPr>
          <w:sz w:val="24"/>
          <w:szCs w:val="24"/>
        </w:rPr>
      </w:pPr>
    </w:p>
    <w:p w:rsidR="004815E8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  <w:r w:rsidRPr="00121619">
        <w:rPr>
          <w:sz w:val="24"/>
          <w:szCs w:val="24"/>
        </w:rPr>
        <w:t>В качестве жертв террористами зачастую выбираются мирные жители, а также экономические объекты. При этом некоторые теракты имеют уз</w:t>
      </w:r>
      <w:r w:rsidRPr="00121619">
        <w:rPr>
          <w:sz w:val="24"/>
          <w:szCs w:val="24"/>
        </w:rPr>
        <w:softHyphen/>
        <w:t>конаправленный характер выбора жертв (только убийство), другие — бо</w:t>
      </w:r>
      <w:r w:rsidRPr="00121619">
        <w:rPr>
          <w:sz w:val="24"/>
          <w:szCs w:val="24"/>
        </w:rPr>
        <w:softHyphen/>
        <w:t>лее широкий спектр (разрушение зданий, гибель людей, обездоленность оставшихся в живых).</w:t>
      </w:r>
    </w:p>
    <w:p w:rsidR="004815E8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</w:p>
    <w:p w:rsidR="004815E8" w:rsidRPr="00121619" w:rsidRDefault="004815E8" w:rsidP="00121619">
      <w:pPr>
        <w:pStyle w:val="4"/>
        <w:shd w:val="clear" w:color="auto" w:fill="auto"/>
        <w:spacing w:before="0" w:line="240" w:lineRule="auto"/>
        <w:ind w:left="40" w:firstLine="260"/>
        <w:rPr>
          <w:sz w:val="24"/>
          <w:szCs w:val="24"/>
        </w:rPr>
      </w:pPr>
    </w:p>
    <w:p w:rsidR="004815E8" w:rsidRDefault="004815E8" w:rsidP="00652C38">
      <w:pPr>
        <w:pStyle w:val="20"/>
        <w:shd w:val="clear" w:color="auto" w:fill="auto"/>
        <w:spacing w:line="240" w:lineRule="auto"/>
        <w:ind w:firstLine="708"/>
        <w:jc w:val="left"/>
        <w:outlineLvl w:val="0"/>
        <w:rPr>
          <w:sz w:val="24"/>
          <w:szCs w:val="24"/>
        </w:rPr>
      </w:pPr>
      <w:r w:rsidRPr="00121619">
        <w:rPr>
          <w:b w:val="0"/>
          <w:bCs w:val="0"/>
          <w:sz w:val="24"/>
          <w:szCs w:val="24"/>
        </w:rPr>
        <w:t xml:space="preserve"> </w:t>
      </w:r>
      <w:r w:rsidRPr="00121619">
        <w:rPr>
          <w:sz w:val="24"/>
          <w:szCs w:val="24"/>
        </w:rPr>
        <w:t>Целевая группа.</w:t>
      </w:r>
    </w:p>
    <w:p w:rsidR="004815E8" w:rsidRPr="00121619" w:rsidRDefault="004815E8" w:rsidP="00121619">
      <w:pPr>
        <w:pStyle w:val="20"/>
        <w:shd w:val="clear" w:color="auto" w:fill="auto"/>
        <w:spacing w:line="240" w:lineRule="auto"/>
        <w:ind w:firstLine="708"/>
        <w:jc w:val="left"/>
        <w:rPr>
          <w:sz w:val="24"/>
          <w:szCs w:val="24"/>
        </w:rPr>
      </w:pPr>
    </w:p>
    <w:p w:rsidR="004815E8" w:rsidRPr="00121619" w:rsidRDefault="004815E8" w:rsidP="00121619">
      <w:pPr>
        <w:pStyle w:val="20"/>
        <w:shd w:val="clear" w:color="auto" w:fill="auto"/>
        <w:spacing w:line="240" w:lineRule="auto"/>
        <w:ind w:firstLine="708"/>
        <w:jc w:val="left"/>
        <w:rPr>
          <w:sz w:val="24"/>
          <w:szCs w:val="24"/>
        </w:rPr>
      </w:pPr>
    </w:p>
    <w:p w:rsidR="004815E8" w:rsidRDefault="004815E8" w:rsidP="00A2678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21619">
        <w:rPr>
          <w:rFonts w:ascii="Times New Roman" w:hAnsi="Times New Roman" w:cs="Times New Roman"/>
          <w:sz w:val="24"/>
          <w:szCs w:val="24"/>
        </w:rPr>
        <w:t>Это те личности, против которых направлена (нацелена) в конечном итоге акция террора, и чаще всего это правители государств, руководящий состав структур власти и экономических объектов, владельцы материаль</w:t>
      </w:r>
      <w:r w:rsidRPr="00121619">
        <w:rPr>
          <w:rFonts w:ascii="Times New Roman" w:hAnsi="Times New Roman" w:cs="Times New Roman"/>
          <w:sz w:val="24"/>
          <w:szCs w:val="24"/>
        </w:rPr>
        <w:softHyphen/>
        <w:t>ных средств и т.п.</w:t>
      </w:r>
    </w:p>
    <w:p w:rsidR="004815E8" w:rsidRDefault="004815E8" w:rsidP="00A2678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Pr="00A26787" w:rsidRDefault="004815E8" w:rsidP="00A2678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652C38">
      <w:pPr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</w:rPr>
        <w:t xml:space="preserve">            </w:t>
      </w:r>
      <w:r w:rsidRPr="00A26787">
        <w:rPr>
          <w:rFonts w:ascii="Times New Roman" w:hAnsi="Times New Roman" w:cs="Times New Roman"/>
          <w:b/>
          <w:bCs/>
          <w:sz w:val="28"/>
          <w:szCs w:val="28"/>
        </w:rPr>
        <w:t>Содержание терроризма (ст. 3 ФЗ «О борьбе с терроризмом»)</w:t>
      </w:r>
    </w:p>
    <w:p w:rsidR="004815E8" w:rsidRDefault="004815E8" w:rsidP="00A267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815E8" w:rsidRDefault="004815E8" w:rsidP="00A267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815E8" w:rsidRPr="00A26787" w:rsidRDefault="004815E8" w:rsidP="006E289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pict>
          <v:shape id="Рисунок 2" o:spid="_x0000_i1026" type="#_x0000_t75" alt="image1" style="width:285pt;height:490.5pt;visibility:visible">
            <v:imagedata r:id="rId8" o:title=""/>
          </v:shape>
        </w:pict>
      </w:r>
    </w:p>
    <w:p w:rsidR="004815E8" w:rsidRDefault="004815E8" w:rsidP="000E46E6">
      <w:pPr>
        <w:spacing w:line="240" w:lineRule="auto"/>
        <w:jc w:val="both"/>
        <w:rPr>
          <w:sz w:val="2"/>
          <w:szCs w:val="2"/>
        </w:rPr>
      </w:pPr>
    </w:p>
    <w:p w:rsidR="004815E8" w:rsidRDefault="004815E8" w:rsidP="000E46E6">
      <w:pPr>
        <w:spacing w:line="240" w:lineRule="auto"/>
        <w:jc w:val="both"/>
        <w:rPr>
          <w:sz w:val="2"/>
          <w:szCs w:val="2"/>
        </w:rPr>
      </w:pPr>
    </w:p>
    <w:p w:rsidR="004815E8" w:rsidRDefault="004815E8" w:rsidP="000E46E6">
      <w:pPr>
        <w:spacing w:line="240" w:lineRule="auto"/>
        <w:jc w:val="both"/>
        <w:rPr>
          <w:sz w:val="2"/>
          <w:szCs w:val="2"/>
        </w:rPr>
      </w:pPr>
    </w:p>
    <w:p w:rsidR="004815E8" w:rsidRDefault="004815E8" w:rsidP="000E46E6">
      <w:pPr>
        <w:spacing w:line="240" w:lineRule="auto"/>
        <w:jc w:val="both"/>
        <w:rPr>
          <w:sz w:val="2"/>
          <w:szCs w:val="2"/>
        </w:rPr>
      </w:pPr>
    </w:p>
    <w:p w:rsidR="004815E8" w:rsidRDefault="004815E8" w:rsidP="000E46E6">
      <w:pPr>
        <w:spacing w:line="240" w:lineRule="auto"/>
        <w:jc w:val="both"/>
        <w:rPr>
          <w:sz w:val="2"/>
          <w:szCs w:val="2"/>
        </w:rPr>
      </w:pPr>
    </w:p>
    <w:p w:rsidR="004815E8" w:rsidRDefault="004815E8" w:rsidP="000E46E6">
      <w:pPr>
        <w:spacing w:line="240" w:lineRule="auto"/>
        <w:jc w:val="both"/>
        <w:rPr>
          <w:sz w:val="2"/>
          <w:szCs w:val="2"/>
        </w:rPr>
      </w:pPr>
    </w:p>
    <w:p w:rsidR="004815E8" w:rsidRDefault="004815E8" w:rsidP="000E46E6">
      <w:pPr>
        <w:spacing w:line="240" w:lineRule="auto"/>
        <w:jc w:val="both"/>
        <w:rPr>
          <w:sz w:val="2"/>
          <w:szCs w:val="2"/>
        </w:rPr>
      </w:pPr>
    </w:p>
    <w:p w:rsidR="004815E8" w:rsidRPr="000E46E6" w:rsidRDefault="004815E8" w:rsidP="000E46E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4815E8" w:rsidRDefault="004815E8" w:rsidP="006E2895">
      <w:pPr>
        <w:pStyle w:val="4"/>
        <w:numPr>
          <w:ilvl w:val="1"/>
          <w:numId w:val="2"/>
        </w:numPr>
        <w:shd w:val="clear" w:color="auto" w:fill="auto"/>
        <w:spacing w:before="0" w:line="240" w:lineRule="auto"/>
        <w:ind w:right="360"/>
        <w:jc w:val="center"/>
        <w:rPr>
          <w:rStyle w:val="a0"/>
          <w:sz w:val="28"/>
          <w:szCs w:val="28"/>
        </w:rPr>
      </w:pPr>
      <w:r w:rsidRPr="006E2895">
        <w:rPr>
          <w:rStyle w:val="a0"/>
          <w:sz w:val="28"/>
          <w:szCs w:val="28"/>
        </w:rPr>
        <w:t>Особенности современного терроризма в России.</w:t>
      </w:r>
    </w:p>
    <w:p w:rsidR="004815E8" w:rsidRDefault="004815E8" w:rsidP="006E2895">
      <w:pPr>
        <w:pStyle w:val="4"/>
        <w:shd w:val="clear" w:color="auto" w:fill="auto"/>
        <w:spacing w:before="0" w:line="240" w:lineRule="auto"/>
        <w:ind w:right="360" w:firstLine="0"/>
        <w:jc w:val="center"/>
        <w:rPr>
          <w:rStyle w:val="a0"/>
          <w:sz w:val="28"/>
          <w:szCs w:val="28"/>
        </w:rPr>
      </w:pP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right="360" w:firstLine="0"/>
        <w:jc w:val="center"/>
        <w:rPr>
          <w:rStyle w:val="a0"/>
          <w:sz w:val="28"/>
          <w:szCs w:val="28"/>
        </w:rPr>
      </w:pPr>
    </w:p>
    <w:p w:rsidR="004815E8" w:rsidRPr="006E2895" w:rsidRDefault="004815E8" w:rsidP="000E46E6">
      <w:pPr>
        <w:pStyle w:val="4"/>
        <w:shd w:val="clear" w:color="auto" w:fill="auto"/>
        <w:spacing w:before="0" w:line="240" w:lineRule="auto"/>
        <w:ind w:left="660" w:right="360" w:firstLine="0"/>
        <w:rPr>
          <w:rStyle w:val="a0"/>
          <w:sz w:val="24"/>
          <w:szCs w:val="24"/>
        </w:rPr>
      </w:pP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0F01FA">
        <w:rPr>
          <w:rStyle w:val="a0"/>
          <w:b w:val="0"/>
          <w:bCs w:val="0"/>
          <w:sz w:val="24"/>
          <w:szCs w:val="24"/>
        </w:rPr>
        <w:t>Факторы, влияющие на возникновение и развитие терроризма.</w:t>
      </w:r>
      <w:r w:rsidRPr="006E2895">
        <w:rPr>
          <w:rStyle w:val="a0"/>
          <w:sz w:val="24"/>
          <w:szCs w:val="24"/>
        </w:rPr>
        <w:t xml:space="preserve"> </w:t>
      </w:r>
      <w:r w:rsidRPr="006E2895">
        <w:rPr>
          <w:sz w:val="24"/>
          <w:szCs w:val="24"/>
        </w:rPr>
        <w:t>Современное состояние терроризма в России характеризуется ро</w:t>
      </w:r>
      <w:r w:rsidRPr="006E2895">
        <w:rPr>
          <w:sz w:val="24"/>
          <w:szCs w:val="24"/>
        </w:rPr>
        <w:softHyphen/>
        <w:t xml:space="preserve">стом числа преступлений террористического характера. Так, если в 2002 г. их было совершено 7840, в 2003 г. — 8664 (прирост 10,5 %),  </w:t>
      </w:r>
      <w:r>
        <w:rPr>
          <w:sz w:val="24"/>
          <w:szCs w:val="24"/>
        </w:rPr>
        <w:t>за д</w:t>
      </w:r>
      <w:r w:rsidRPr="006E2895">
        <w:rPr>
          <w:sz w:val="24"/>
          <w:szCs w:val="24"/>
        </w:rPr>
        <w:t>евять месяцев 2004 г. — уже 7213 (прирост 12%).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80"/>
        <w:rPr>
          <w:sz w:val="24"/>
          <w:szCs w:val="24"/>
        </w:rPr>
      </w:pPr>
      <w:r w:rsidRPr="006E2895">
        <w:rPr>
          <w:sz w:val="24"/>
          <w:szCs w:val="24"/>
        </w:rPr>
        <w:t xml:space="preserve">    </w:t>
      </w:r>
      <w:r w:rsidRPr="006E2895">
        <w:rPr>
          <w:rStyle w:val="1"/>
          <w:sz w:val="24"/>
          <w:szCs w:val="24"/>
          <w:u w:val="none"/>
        </w:rPr>
        <w:t>Имеются регионы (например, Дагестан), где террористически</w:t>
      </w:r>
      <w:r w:rsidRPr="006E2895">
        <w:rPr>
          <w:sz w:val="24"/>
          <w:szCs w:val="24"/>
        </w:rPr>
        <w:t xml:space="preserve">е ,1 </w:t>
      </w:r>
      <w:r w:rsidRPr="006E2895">
        <w:rPr>
          <w:rStyle w:val="1"/>
          <w:sz w:val="24"/>
          <w:szCs w:val="24"/>
          <w:u w:val="none"/>
        </w:rPr>
        <w:t>акты происходят практически ежедневно</w:t>
      </w:r>
      <w:r w:rsidRPr="006E2895">
        <w:rPr>
          <w:sz w:val="24"/>
          <w:szCs w:val="24"/>
        </w:rPr>
        <w:t>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>Наиболее серьезные террористические акции, повлекшие тяж</w:t>
      </w:r>
      <w:r w:rsidRPr="006E2895">
        <w:rPr>
          <w:sz w:val="24"/>
          <w:szCs w:val="24"/>
        </w:rPr>
        <w:softHyphen/>
        <w:t xml:space="preserve">кие последствия: </w:t>
      </w:r>
      <w:r w:rsidRPr="006E2895">
        <w:rPr>
          <w:rStyle w:val="1"/>
          <w:sz w:val="24"/>
          <w:szCs w:val="24"/>
          <w:u w:val="none"/>
        </w:rPr>
        <w:t>взрыв при прохождении колонны демонстрации</w:t>
      </w:r>
      <w:r w:rsidRPr="006E2895">
        <w:rPr>
          <w:sz w:val="24"/>
          <w:szCs w:val="24"/>
        </w:rPr>
        <w:t xml:space="preserve"> </w:t>
      </w:r>
      <w:r w:rsidRPr="006E2895">
        <w:rPr>
          <w:rStyle w:val="1"/>
          <w:sz w:val="24"/>
          <w:szCs w:val="24"/>
          <w:u w:val="none"/>
        </w:rPr>
        <w:t>и оркестра морской пехоты в Каспийске, захват заложников в</w:t>
      </w:r>
      <w:r w:rsidRPr="006E2895">
        <w:rPr>
          <w:sz w:val="24"/>
          <w:szCs w:val="24"/>
        </w:rPr>
        <w:t xml:space="preserve"> </w:t>
      </w:r>
      <w:r w:rsidRPr="006E2895">
        <w:rPr>
          <w:rStyle w:val="1"/>
          <w:sz w:val="24"/>
          <w:szCs w:val="24"/>
          <w:u w:val="none"/>
        </w:rPr>
        <w:t>.Театральном центре на Дубровке в Москве, взрыв в 2002 г. Дом</w:t>
      </w:r>
      <w:r w:rsidRPr="006E2895">
        <w:rPr>
          <w:sz w:val="24"/>
          <w:szCs w:val="24"/>
        </w:rPr>
        <w:t xml:space="preserve">а </w:t>
      </w:r>
      <w:r w:rsidRPr="006E2895">
        <w:rPr>
          <w:rStyle w:val="1"/>
          <w:sz w:val="24"/>
          <w:szCs w:val="24"/>
          <w:u w:val="none"/>
        </w:rPr>
        <w:t>правительства Чеченской Республики в Грозном, подрыв двумя</w:t>
      </w:r>
      <w:r w:rsidRPr="006E2895">
        <w:rPr>
          <w:sz w:val="24"/>
          <w:szCs w:val="24"/>
        </w:rPr>
        <w:t xml:space="preserve"> </w:t>
      </w:r>
      <w:r w:rsidRPr="006E2895">
        <w:rPr>
          <w:rStyle w:val="1"/>
          <w:sz w:val="24"/>
          <w:szCs w:val="24"/>
          <w:u w:val="none"/>
        </w:rPr>
        <w:t>террористками-смертницами взрывных устройств возле входа на</w:t>
      </w:r>
      <w:r w:rsidRPr="006E2895">
        <w:rPr>
          <w:sz w:val="24"/>
          <w:szCs w:val="24"/>
        </w:rPr>
        <w:t xml:space="preserve"> </w:t>
      </w:r>
      <w:r w:rsidRPr="006E2895">
        <w:rPr>
          <w:rStyle w:val="1"/>
          <w:sz w:val="24"/>
          <w:szCs w:val="24"/>
          <w:u w:val="none"/>
        </w:rPr>
        <w:t>аэродром «Тушино» в Москве в 2003 г., взрыв в московском мет</w:t>
      </w:r>
      <w:r w:rsidRPr="006E2895">
        <w:rPr>
          <w:sz w:val="24"/>
          <w:szCs w:val="24"/>
        </w:rPr>
        <w:softHyphen/>
      </w:r>
      <w:r w:rsidRPr="006E2895">
        <w:rPr>
          <w:rStyle w:val="1"/>
          <w:sz w:val="24"/>
          <w:szCs w:val="24"/>
          <w:u w:val="none"/>
        </w:rPr>
        <w:t>рополитене, подрыв двух пассажирских самолетов во время рей</w:t>
      </w:r>
      <w:r w:rsidRPr="006E2895">
        <w:rPr>
          <w:sz w:val="24"/>
          <w:szCs w:val="24"/>
        </w:rPr>
        <w:softHyphen/>
      </w:r>
      <w:r w:rsidRPr="006E2895">
        <w:rPr>
          <w:rStyle w:val="1"/>
          <w:sz w:val="24"/>
          <w:szCs w:val="24"/>
          <w:u w:val="none"/>
        </w:rPr>
        <w:t>сов Москва—Волгоград и Москва—Сочи, трагедия в Беслане</w:t>
      </w:r>
      <w:r w:rsidRPr="006E2895">
        <w:rPr>
          <w:sz w:val="24"/>
          <w:szCs w:val="24"/>
        </w:rPr>
        <w:t>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140"/>
        <w:rPr>
          <w:sz w:val="24"/>
          <w:szCs w:val="24"/>
        </w:rPr>
      </w:pPr>
      <w:r w:rsidRPr="006E2895">
        <w:rPr>
          <w:rStyle w:val="1"/>
          <w:sz w:val="24"/>
          <w:szCs w:val="24"/>
          <w:u w:val="none"/>
        </w:rPr>
        <w:t xml:space="preserve"> Рассмотрим внутренние и внешние факторы, способствующи</w:t>
      </w:r>
      <w:r w:rsidRPr="006E2895">
        <w:rPr>
          <w:sz w:val="24"/>
          <w:szCs w:val="24"/>
        </w:rPr>
        <w:t xml:space="preserve">е I </w:t>
      </w:r>
      <w:r w:rsidRPr="006E2895">
        <w:rPr>
          <w:rStyle w:val="1"/>
          <w:sz w:val="24"/>
          <w:szCs w:val="24"/>
          <w:u w:val="none"/>
        </w:rPr>
        <w:t>развитию терроризма в России</w:t>
      </w:r>
      <w:r w:rsidRPr="006E2895">
        <w:rPr>
          <w:sz w:val="24"/>
          <w:szCs w:val="24"/>
        </w:rPr>
        <w:t>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6E2895">
        <w:rPr>
          <w:rStyle w:val="a1"/>
          <w:sz w:val="24"/>
          <w:szCs w:val="24"/>
        </w:rPr>
        <w:t xml:space="preserve">     </w:t>
      </w:r>
      <w:r w:rsidRPr="006E2895">
        <w:rPr>
          <w:rStyle w:val="a1"/>
          <w:rFonts w:eastAsia="Arial Unicode MS"/>
          <w:sz w:val="24"/>
          <w:szCs w:val="24"/>
        </w:rPr>
        <w:t>К внутренним</w:t>
      </w:r>
      <w:r w:rsidRPr="006E2895">
        <w:rPr>
          <w:rStyle w:val="1"/>
          <w:sz w:val="24"/>
          <w:szCs w:val="24"/>
          <w:u w:val="none"/>
        </w:rPr>
        <w:t xml:space="preserve"> факторам относятся</w:t>
      </w:r>
      <w:r w:rsidRPr="006E2895">
        <w:rPr>
          <w:sz w:val="24"/>
          <w:szCs w:val="24"/>
        </w:rPr>
        <w:t>: кризисное состояние российского общества; большой объем накопившихся и еще нерешен</w:t>
      </w:r>
      <w:r w:rsidRPr="006E2895">
        <w:rPr>
          <w:sz w:val="24"/>
          <w:szCs w:val="24"/>
        </w:rPr>
        <w:softHyphen/>
        <w:t>ных экономических, политических и социальных проблем; острая борьба за политическую власть, передел собственности, измене</w:t>
      </w:r>
      <w:r w:rsidRPr="006E2895">
        <w:rPr>
          <w:sz w:val="24"/>
          <w:szCs w:val="24"/>
        </w:rPr>
        <w:softHyphen/>
        <w:t>ние государственно-правового статуса отдельных регионов, неред</w:t>
      </w:r>
      <w:r w:rsidRPr="006E2895">
        <w:rPr>
          <w:sz w:val="24"/>
          <w:szCs w:val="24"/>
        </w:rPr>
        <w:softHyphen/>
        <w:t>ко принимающая противоправные формы; недостатки и противо</w:t>
      </w:r>
      <w:r w:rsidRPr="006E2895">
        <w:rPr>
          <w:sz w:val="24"/>
          <w:szCs w:val="24"/>
        </w:rPr>
        <w:softHyphen/>
        <w:t>речия в ходе проведения демократических реформ; существование в ряде регионов страны высоко</w:t>
      </w:r>
      <w:r>
        <w:rPr>
          <w:sz w:val="24"/>
          <w:szCs w:val="24"/>
        </w:rPr>
        <w:t>го уровня социальной напряженно</w:t>
      </w:r>
      <w:r w:rsidRPr="006E2895">
        <w:rPr>
          <w:sz w:val="24"/>
          <w:szCs w:val="24"/>
        </w:rPr>
        <w:t>сти; наличие межэтнических и межконфессиональных противоре</w:t>
      </w:r>
      <w:r w:rsidRPr="006E2895">
        <w:rPr>
          <w:sz w:val="24"/>
          <w:szCs w:val="24"/>
        </w:rPr>
        <w:softHyphen/>
        <w:t>чий и конфликтов; распространение экстремистской идеологии, национал-сепаратизма, исламского фундаментализма (ваххабитского толка), шовинизма; усиление социального экстремизма; идеологи</w:t>
      </w:r>
      <w:r w:rsidRPr="006E2895">
        <w:rPr>
          <w:sz w:val="24"/>
          <w:szCs w:val="24"/>
        </w:rPr>
        <w:softHyphen/>
        <w:t>ческие противоречия в общественном сознании; криминализация общественных отношений; рост организованной преступности и коррупции; образование ряда очагов сепаратизма.</w:t>
      </w:r>
    </w:p>
    <w:p w:rsidR="004815E8" w:rsidRDefault="004815E8" w:rsidP="006E289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1"/>
          <w:sz w:val="24"/>
          <w:szCs w:val="24"/>
          <w:u w:val="none"/>
        </w:rPr>
        <w:t xml:space="preserve">   </w:t>
      </w:r>
      <w:r w:rsidRPr="006E2895">
        <w:rPr>
          <w:rStyle w:val="1"/>
          <w:sz w:val="24"/>
          <w:szCs w:val="24"/>
          <w:u w:val="none"/>
        </w:rPr>
        <w:t xml:space="preserve">К </w:t>
      </w:r>
      <w:r w:rsidRPr="006E2895">
        <w:rPr>
          <w:rStyle w:val="a1"/>
          <w:rFonts w:eastAsia="Arial Unicode MS"/>
          <w:sz w:val="24"/>
          <w:szCs w:val="24"/>
        </w:rPr>
        <w:t>внешним</w:t>
      </w:r>
      <w:r w:rsidRPr="006E2895">
        <w:rPr>
          <w:rStyle w:val="1"/>
          <w:sz w:val="24"/>
          <w:szCs w:val="24"/>
          <w:u w:val="none"/>
        </w:rPr>
        <w:t xml:space="preserve"> факторам относятс</w:t>
      </w:r>
      <w:r w:rsidRPr="006E2895">
        <w:rPr>
          <w:rFonts w:ascii="Times New Roman" w:hAnsi="Times New Roman" w:cs="Times New Roman"/>
          <w:sz w:val="24"/>
          <w:szCs w:val="24"/>
        </w:rPr>
        <w:t>я: появление или возрождение геополитических притязаний рада зарубежных государств к Рос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сии; негативные последствия процесса глобализации, нарастающий дисбаланс в социально-экономическом развитии мировых регио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нов, рост антиглобалистского движения, массовость которого в условиях политической незрелости и правового нигилизма участ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ников создает возможности использования его потенциала в раз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рушительных целях; стремление влиятельных зарубежных кру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гов к вытеснению России из сфер ее традиционных стратегиче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ских интересов; активизация разведывательной и иной деятель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ности ряда иностранных государств против России; перенос на  российскую территорию противостояния некоторых зарубежных по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литических сил (палестинских, курдских и др.) с их политически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ми противниками; усиление антироссийской направленности в деятельности рада зарубежных национал-экстре; неких (в том числе эмигрантских) и религ</w:t>
      </w:r>
      <w:r>
        <w:rPr>
          <w:rFonts w:ascii="Times New Roman" w:hAnsi="Times New Roman" w:cs="Times New Roman"/>
          <w:sz w:val="24"/>
          <w:szCs w:val="24"/>
        </w:rPr>
        <w:t>иозных экстремистских кругов.</w:t>
      </w:r>
    </w:p>
    <w:p w:rsidR="004815E8" w:rsidRPr="006E2895" w:rsidRDefault="004815E8" w:rsidP="006E289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6E2895">
        <w:rPr>
          <w:rFonts w:ascii="Times New Roman" w:hAnsi="Times New Roman" w:cs="Times New Roman"/>
          <w:sz w:val="24"/>
          <w:szCs w:val="24"/>
        </w:rPr>
        <w:t>Росту терроризма в России способствуют:</w:t>
      </w:r>
    </w:p>
    <w:p w:rsidR="004815E8" w:rsidRPr="006E2895" w:rsidRDefault="004815E8" w:rsidP="006E2895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>недостаточное правовое регулирование общественных отно</w:t>
      </w:r>
      <w:r w:rsidRPr="006E2895">
        <w:rPr>
          <w:sz w:val="24"/>
          <w:szCs w:val="24"/>
        </w:rPr>
        <w:softHyphen/>
        <w:t>шений в раде сфер, в том числе в области антитеррористической деятельности;</w:t>
      </w:r>
    </w:p>
    <w:p w:rsidR="004815E8" w:rsidRPr="006E2895" w:rsidRDefault="004815E8" w:rsidP="006E2895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 xml:space="preserve"> недостаточная эффективность государственного управления в сфере борьбы с терроризмом;</w:t>
      </w:r>
    </w:p>
    <w:p w:rsidR="004815E8" w:rsidRPr="006E2895" w:rsidRDefault="004815E8" w:rsidP="006E2895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 xml:space="preserve"> ослабление режима законности, широкое распространение правового нигилизма;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>* отсутствие должной эффективности правоохранительной деятельности, значительные масштабы коррупции в ее структурах;</w:t>
      </w:r>
    </w:p>
    <w:p w:rsidR="004815E8" w:rsidRPr="006E2895" w:rsidRDefault="004815E8" w:rsidP="006E2895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 xml:space="preserve"> снижение действенности административно-правовых режи</w:t>
      </w:r>
      <w:r w:rsidRPr="006E2895">
        <w:rPr>
          <w:sz w:val="24"/>
          <w:szCs w:val="24"/>
        </w:rPr>
        <w:softHyphen/>
        <w:t>мов (пограничного, таможенного, паспортного и других);</w:t>
      </w:r>
    </w:p>
    <w:p w:rsidR="004815E8" w:rsidRPr="006E2895" w:rsidRDefault="004815E8" w:rsidP="006E2895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 xml:space="preserve"> рост незаконного оборота оружия, наркотических и психо</w:t>
      </w:r>
      <w:r w:rsidRPr="006E2895">
        <w:rPr>
          <w:sz w:val="24"/>
          <w:szCs w:val="24"/>
        </w:rPr>
        <w:softHyphen/>
        <w:t>тропных веществ;</w:t>
      </w:r>
    </w:p>
    <w:p w:rsidR="004815E8" w:rsidRPr="006E2895" w:rsidRDefault="004815E8" w:rsidP="006E2895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 xml:space="preserve"> необустроенность государственной гра</w:t>
      </w:r>
      <w:r>
        <w:rPr>
          <w:sz w:val="24"/>
          <w:szCs w:val="24"/>
        </w:rPr>
        <w:t>ницы на большом ее протяжении;</w:t>
      </w:r>
    </w:p>
    <w:p w:rsidR="004815E8" w:rsidRPr="006E2895" w:rsidRDefault="004815E8" w:rsidP="006E2895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6E2895">
        <w:rPr>
          <w:sz w:val="24"/>
          <w:szCs w:val="24"/>
        </w:rPr>
        <w:t xml:space="preserve"> слабо контролируемая внешняя и внутренняя миграция; </w:t>
      </w:r>
    </w:p>
    <w:p w:rsidR="004815E8" w:rsidRPr="006E2895" w:rsidRDefault="004815E8" w:rsidP="006E289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2895">
        <w:rPr>
          <w:rFonts w:ascii="Times New Roman" w:hAnsi="Times New Roman" w:cs="Times New Roman"/>
          <w:sz w:val="24"/>
          <w:szCs w:val="24"/>
        </w:rPr>
        <w:t xml:space="preserve"> широкая пропаганда насилия и жестокости рядом средств массовой информации, в частности телевидением.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b w:val="0"/>
          <w:bCs w:val="0"/>
          <w:sz w:val="24"/>
          <w:szCs w:val="24"/>
        </w:rPr>
        <w:t>Связь терроризма с организованной преступностью.</w:t>
      </w:r>
      <w:r w:rsidRPr="006E2895">
        <w:rPr>
          <w:rStyle w:val="a0"/>
          <w:sz w:val="24"/>
          <w:szCs w:val="24"/>
        </w:rPr>
        <w:t xml:space="preserve"> </w:t>
      </w:r>
      <w:r w:rsidRPr="006E2895">
        <w:rPr>
          <w:sz w:val="24"/>
          <w:szCs w:val="24"/>
        </w:rPr>
        <w:t>Организованные преступные формирования зачастую являются одним из субъектов террористической деятельности и используют устраше</w:t>
      </w:r>
      <w:r w:rsidRPr="006E2895">
        <w:rPr>
          <w:sz w:val="24"/>
          <w:szCs w:val="24"/>
        </w:rPr>
        <w:softHyphen/>
        <w:t>ние (терроризм) и непосредственное насилие в разных формах как главное средство воздействия на власть, ее представителей, лоббистов, на своих конкурентов по незаконному и законному бизнесу в целях перераспределения сфер влияния, собственно</w:t>
      </w:r>
      <w:r w:rsidRPr="006E2895">
        <w:rPr>
          <w:sz w:val="24"/>
          <w:szCs w:val="24"/>
        </w:rPr>
        <w:softHyphen/>
        <w:t>сти, финансовых потоков, видов преступной и правомерной де</w:t>
      </w:r>
      <w:r w:rsidRPr="006E2895">
        <w:rPr>
          <w:sz w:val="24"/>
          <w:szCs w:val="24"/>
        </w:rPr>
        <w:softHyphen/>
        <w:t>ятельности.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6E2895">
        <w:rPr>
          <w:sz w:val="24"/>
          <w:szCs w:val="24"/>
        </w:rPr>
        <w:t>. Сами по себе террористические деяния (в чем бы они ни выра</w:t>
      </w:r>
      <w:r w:rsidRPr="006E2895">
        <w:rPr>
          <w:sz w:val="24"/>
          <w:szCs w:val="24"/>
        </w:rPr>
        <w:softHyphen/>
        <w:t>жались) носят организованный характер: они совершаются с за</w:t>
      </w:r>
      <w:r w:rsidRPr="006E2895">
        <w:rPr>
          <w:sz w:val="24"/>
          <w:szCs w:val="24"/>
        </w:rPr>
        <w:softHyphen/>
        <w:t>ранее обдуманным умыслом, планируются и проходят стадию подготовки. Для совершения акта терроризма, как правило, нуж</w:t>
      </w:r>
      <w:r w:rsidRPr="006E2895">
        <w:rPr>
          <w:sz w:val="24"/>
          <w:szCs w:val="24"/>
        </w:rPr>
        <w:softHyphen/>
        <w:t>но оружие или иные, запрещенные к открытому обороту сред</w:t>
      </w:r>
      <w:r w:rsidRPr="006E2895">
        <w:rPr>
          <w:sz w:val="24"/>
          <w:szCs w:val="24"/>
        </w:rPr>
        <w:softHyphen/>
        <w:t>ства, включая отравляющие вещества и т.п.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>В подавляющем большинстве случаев приходится иметь дело с системой деяний террористического и иного характера — органи</w:t>
      </w:r>
      <w:r w:rsidRPr="006E2895">
        <w:rPr>
          <w:sz w:val="24"/>
          <w:szCs w:val="24"/>
        </w:rPr>
        <w:softHyphen/>
        <w:t>зованной преступной деятельностью. Нередко криминален не толь</w:t>
      </w:r>
      <w:r w:rsidRPr="006E2895">
        <w:rPr>
          <w:sz w:val="24"/>
          <w:szCs w:val="24"/>
        </w:rPr>
        <w:softHyphen/>
        <w:t>ко способ, но и характер требований, предъявляемых к третьей стороне.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>Почти все террористические акции совершаются организован</w:t>
      </w:r>
      <w:r w:rsidRPr="006E2895">
        <w:rPr>
          <w:sz w:val="24"/>
          <w:szCs w:val="24"/>
        </w:rPr>
        <w:softHyphen/>
        <w:t>ными формированиями, ибо успешное проведение, особенно ши</w:t>
      </w:r>
      <w:r w:rsidRPr="006E2895">
        <w:rPr>
          <w:sz w:val="24"/>
          <w:szCs w:val="24"/>
        </w:rPr>
        <w:softHyphen/>
        <w:t>рокомасштабных акций, немыслимо без предварительного объе</w:t>
      </w:r>
      <w:r w:rsidRPr="006E2895">
        <w:rPr>
          <w:sz w:val="24"/>
          <w:szCs w:val="24"/>
        </w:rPr>
        <w:softHyphen/>
        <w:t>динения усилий различных субъектов.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>Многочисленность, широкомасштабность и широкий терри</w:t>
      </w:r>
      <w:r w:rsidRPr="006E2895">
        <w:rPr>
          <w:sz w:val="24"/>
          <w:szCs w:val="24"/>
        </w:rPr>
        <w:softHyphen/>
        <w:t>ториальный спектр террористических акций свидетельствует о функционировании не просто крупных преступных организаций, но организованной преступности с межрегиональными и между</w:t>
      </w:r>
      <w:r w:rsidRPr="006E2895">
        <w:rPr>
          <w:sz w:val="24"/>
          <w:szCs w:val="24"/>
        </w:rPr>
        <w:softHyphen/>
        <w:t>народными связями.</w:t>
      </w:r>
    </w:p>
    <w:p w:rsidR="004815E8" w:rsidRDefault="004815E8" w:rsidP="006E2895">
      <w:pPr>
        <w:pStyle w:val="4"/>
        <w:shd w:val="clear" w:color="auto" w:fill="auto"/>
        <w:tabs>
          <w:tab w:val="right" w:pos="5221"/>
        </w:tabs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>Особенностью организации терроризма в последние десятиле</w:t>
      </w:r>
      <w:r w:rsidRPr="006E2895">
        <w:rPr>
          <w:sz w:val="24"/>
          <w:szCs w:val="24"/>
        </w:rPr>
        <w:softHyphen/>
        <w:t>тия можно считать значительное совершенствование управления деятельностью террористических организаций, которое, в част</w:t>
      </w:r>
      <w:r w:rsidRPr="006E2895">
        <w:rPr>
          <w:sz w:val="24"/>
          <w:szCs w:val="24"/>
        </w:rPr>
        <w:softHyphen/>
      </w:r>
      <w:r w:rsidRPr="006E2895">
        <w:rPr>
          <w:rStyle w:val="10pt"/>
          <w:sz w:val="24"/>
          <w:szCs w:val="24"/>
        </w:rPr>
        <w:t xml:space="preserve">ности, </w:t>
      </w:r>
      <w:r w:rsidRPr="006E2895">
        <w:rPr>
          <w:sz w:val="24"/>
          <w:szCs w:val="24"/>
        </w:rPr>
        <w:t>связано с развитием таких функций, как разведка, коор</w:t>
      </w:r>
      <w:r w:rsidRPr="006E2895">
        <w:rPr>
          <w:sz w:val="24"/>
          <w:szCs w:val="24"/>
        </w:rPr>
        <w:softHyphen/>
        <w:t>динация и взаимодействие с другими террористическими органи</w:t>
      </w:r>
      <w:r w:rsidRPr="006E2895">
        <w:rPr>
          <w:sz w:val="24"/>
          <w:szCs w:val="24"/>
        </w:rPr>
        <w:softHyphen/>
        <w:t>зациями, создание механизмов систематического пополнения уча</w:t>
      </w:r>
      <w:r w:rsidRPr="006E2895">
        <w:rPr>
          <w:sz w:val="24"/>
          <w:szCs w:val="24"/>
        </w:rPr>
        <w:softHyphen/>
        <w:t>стников террористических организаций и их обучение, пропаган</w:t>
      </w:r>
      <w:r w:rsidRPr="006E2895">
        <w:rPr>
          <w:sz w:val="24"/>
          <w:szCs w:val="24"/>
        </w:rPr>
        <w:softHyphen/>
        <w:t>дистское, финансовое и материально-техническое обеспечение террористической деятельности.</w:t>
      </w:r>
      <w:r w:rsidRPr="006E2895">
        <w:rPr>
          <w:sz w:val="24"/>
          <w:szCs w:val="24"/>
        </w:rPr>
        <w:tab/>
      </w:r>
    </w:p>
    <w:p w:rsidR="004815E8" w:rsidRPr="006E2895" w:rsidRDefault="004815E8" w:rsidP="006E2895">
      <w:pPr>
        <w:pStyle w:val="4"/>
        <w:shd w:val="clear" w:color="auto" w:fill="auto"/>
        <w:tabs>
          <w:tab w:val="right" w:pos="5221"/>
        </w:tabs>
        <w:spacing w:before="0" w:line="240" w:lineRule="auto"/>
        <w:ind w:firstLine="260"/>
        <w:rPr>
          <w:sz w:val="24"/>
          <w:szCs w:val="24"/>
        </w:rPr>
      </w:pPr>
    </w:p>
    <w:p w:rsidR="004815E8" w:rsidRPr="006E2895" w:rsidRDefault="004815E8" w:rsidP="006E2895">
      <w:pPr>
        <w:pStyle w:val="43"/>
        <w:keepNext/>
        <w:keepLines/>
        <w:shd w:val="clear" w:color="auto" w:fill="auto"/>
        <w:spacing w:after="0" w:line="240" w:lineRule="auto"/>
        <w:ind w:left="960"/>
        <w:rPr>
          <w:sz w:val="24"/>
          <w:szCs w:val="24"/>
        </w:rPr>
      </w:pPr>
      <w:bookmarkStart w:id="0" w:name="bookmark4"/>
      <w:r w:rsidRPr="006E2895">
        <w:rPr>
          <w:sz w:val="24"/>
          <w:szCs w:val="24"/>
        </w:rPr>
        <w:t xml:space="preserve">                                   </w:t>
      </w:r>
    </w:p>
    <w:p w:rsidR="004815E8" w:rsidRPr="006E2895" w:rsidRDefault="004815E8" w:rsidP="006E2895">
      <w:pPr>
        <w:pStyle w:val="43"/>
        <w:keepNext/>
        <w:keepLines/>
        <w:numPr>
          <w:ilvl w:val="1"/>
          <w:numId w:val="2"/>
        </w:numPr>
        <w:shd w:val="clear" w:color="auto" w:fill="auto"/>
        <w:spacing w:after="0" w:line="400" w:lineRule="exact"/>
        <w:jc w:val="center"/>
        <w:rPr>
          <w:sz w:val="28"/>
          <w:szCs w:val="28"/>
        </w:rPr>
      </w:pPr>
      <w:r w:rsidRPr="006E2895">
        <w:rPr>
          <w:sz w:val="28"/>
          <w:szCs w:val="28"/>
        </w:rPr>
        <w:t>ВИДЫ ТЕРРОРИЗМА</w:t>
      </w:r>
      <w:bookmarkEnd w:id="0"/>
    </w:p>
    <w:p w:rsidR="004815E8" w:rsidRPr="006E2895" w:rsidRDefault="004815E8" w:rsidP="006E2895">
      <w:pPr>
        <w:pStyle w:val="43"/>
        <w:keepNext/>
        <w:keepLines/>
        <w:shd w:val="clear" w:color="auto" w:fill="auto"/>
        <w:spacing w:after="0" w:line="400" w:lineRule="exact"/>
        <w:jc w:val="center"/>
        <w:rPr>
          <w:sz w:val="28"/>
          <w:szCs w:val="28"/>
        </w:rPr>
      </w:pPr>
    </w:p>
    <w:p w:rsidR="004815E8" w:rsidRPr="00F5574A" w:rsidRDefault="004815E8" w:rsidP="006E2895">
      <w:pPr>
        <w:pStyle w:val="4"/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F5574A">
        <w:rPr>
          <w:sz w:val="24"/>
          <w:szCs w:val="24"/>
        </w:rPr>
        <w:t>Стремительный прогресс науки и техники, наряду с благом, несёт в себе и зло, предоставляя возможность злоумышленникам обернуть дости</w:t>
      </w:r>
      <w:r w:rsidRPr="00F5574A">
        <w:rPr>
          <w:sz w:val="24"/>
          <w:szCs w:val="24"/>
        </w:rPr>
        <w:softHyphen/>
        <w:t>жения человечества против него самого. Так, например, если раньше ос</w:t>
      </w:r>
      <w:r w:rsidRPr="00F5574A">
        <w:rPr>
          <w:sz w:val="24"/>
          <w:szCs w:val="24"/>
        </w:rPr>
        <w:softHyphen/>
        <w:t>новным вооружением террористов были ручные бомбы и однозарядные пистолеты, то теперь для проведения терактов может использоваться весь арсенал средств, изобретённых человечеством — холодное и огнестрель</w:t>
      </w:r>
      <w:r w:rsidRPr="00F5574A">
        <w:rPr>
          <w:sz w:val="24"/>
          <w:szCs w:val="24"/>
        </w:rPr>
        <w:softHyphen/>
        <w:t>ное оружие, взрывчатые и химические отравляющие вещества, биологи</w:t>
      </w:r>
      <w:r w:rsidRPr="00F5574A">
        <w:rPr>
          <w:sz w:val="24"/>
          <w:szCs w:val="24"/>
        </w:rPr>
        <w:softHyphen/>
        <w:t>ческие агенты, радиоактивные вещества и ядерные заряды, излучатели электромагнитных импульсов, широко распространённые средства связи (почта, телефон, компьютер) и многое другое.</w:t>
      </w:r>
    </w:p>
    <w:p w:rsidR="004815E8" w:rsidRDefault="004815E8" w:rsidP="006E2895">
      <w:pPr>
        <w:pStyle w:val="4"/>
        <w:shd w:val="clear" w:color="auto" w:fill="auto"/>
        <w:spacing w:before="0" w:after="153" w:line="240" w:lineRule="auto"/>
        <w:ind w:firstLine="261"/>
        <w:rPr>
          <w:sz w:val="24"/>
          <w:szCs w:val="24"/>
        </w:rPr>
      </w:pPr>
      <w:r w:rsidRPr="00F5574A">
        <w:rPr>
          <w:sz w:val="24"/>
          <w:szCs w:val="24"/>
        </w:rPr>
        <w:t>Наиболее распространёнными средствами ведения террористической деятельности в настоящее время являются взрывные устройства, приме</w:t>
      </w:r>
      <w:r w:rsidRPr="00F5574A">
        <w:rPr>
          <w:sz w:val="24"/>
          <w:szCs w:val="24"/>
        </w:rPr>
        <w:softHyphen/>
        <w:t>нение которых ведёт к гибели людей или причиняет значительный матери</w:t>
      </w:r>
      <w:r w:rsidRPr="00F5574A">
        <w:rPr>
          <w:sz w:val="24"/>
          <w:szCs w:val="24"/>
        </w:rPr>
        <w:softHyphen/>
        <w:t>альный ущерб, а также различные каналы связи (почта, а чаще всего — телефон), с помощью которых преступники передают угрозы насилия или физической расправы.</w:t>
      </w:r>
    </w:p>
    <w:p w:rsidR="004815E8" w:rsidRDefault="004815E8" w:rsidP="006E2895">
      <w:pPr>
        <w:pStyle w:val="4"/>
        <w:shd w:val="clear" w:color="auto" w:fill="auto"/>
        <w:spacing w:before="0" w:after="153" w:line="240" w:lineRule="auto"/>
        <w:ind w:firstLine="261"/>
        <w:rPr>
          <w:sz w:val="24"/>
          <w:szCs w:val="24"/>
        </w:rPr>
      </w:pPr>
    </w:p>
    <w:p w:rsidR="004815E8" w:rsidRPr="00F5574A" w:rsidRDefault="004815E8" w:rsidP="006E2895">
      <w:pPr>
        <w:pStyle w:val="4"/>
        <w:shd w:val="clear" w:color="auto" w:fill="auto"/>
        <w:spacing w:before="0" w:after="153" w:line="240" w:lineRule="auto"/>
        <w:ind w:firstLine="261"/>
        <w:rPr>
          <w:sz w:val="24"/>
          <w:szCs w:val="24"/>
        </w:rPr>
      </w:pPr>
    </w:p>
    <w:p w:rsidR="004815E8" w:rsidRPr="006E2895" w:rsidRDefault="004815E8" w:rsidP="00652C38">
      <w:pPr>
        <w:pStyle w:val="20"/>
        <w:shd w:val="clear" w:color="auto" w:fill="auto"/>
        <w:tabs>
          <w:tab w:val="right" w:pos="4392"/>
        </w:tabs>
        <w:spacing w:line="240" w:lineRule="auto"/>
        <w:ind w:left="20" w:firstLine="260"/>
        <w:jc w:val="center"/>
        <w:outlineLvl w:val="0"/>
        <w:rPr>
          <w:sz w:val="28"/>
          <w:szCs w:val="28"/>
        </w:rPr>
      </w:pPr>
      <w:r w:rsidRPr="006E2895">
        <w:rPr>
          <w:sz w:val="28"/>
          <w:szCs w:val="28"/>
        </w:rPr>
        <w:t>1.2.1 ТЕРРОРИЗМ, ОСУЩЕСТВЛЯЕМЫЙ</w:t>
      </w:r>
    </w:p>
    <w:p w:rsidR="004815E8" w:rsidRPr="006E2895" w:rsidRDefault="004815E8" w:rsidP="00652C38">
      <w:pPr>
        <w:pStyle w:val="20"/>
        <w:shd w:val="clear" w:color="auto" w:fill="auto"/>
        <w:spacing w:after="48" w:line="240" w:lineRule="auto"/>
        <w:ind w:left="960" w:firstLine="0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Pr="006E2895">
        <w:rPr>
          <w:sz w:val="28"/>
          <w:szCs w:val="28"/>
        </w:rPr>
        <w:t>С ПРИМЕНЕНИЕМ ВЗРЫВНЫХ УСТРОЙСТВ</w:t>
      </w:r>
    </w:p>
    <w:p w:rsidR="004815E8" w:rsidRDefault="004815E8" w:rsidP="006E2895">
      <w:pPr>
        <w:pStyle w:val="20"/>
        <w:shd w:val="clear" w:color="auto" w:fill="auto"/>
        <w:spacing w:after="48" w:line="190" w:lineRule="exact"/>
        <w:ind w:left="960" w:firstLine="0"/>
        <w:jc w:val="center"/>
        <w:rPr>
          <w:sz w:val="24"/>
          <w:szCs w:val="24"/>
        </w:rPr>
      </w:pPr>
    </w:p>
    <w:p w:rsidR="004815E8" w:rsidRDefault="004815E8" w:rsidP="00210DC1">
      <w:pPr>
        <w:pStyle w:val="20"/>
        <w:shd w:val="clear" w:color="auto" w:fill="auto"/>
        <w:spacing w:after="48" w:line="190" w:lineRule="exact"/>
        <w:ind w:left="960" w:firstLine="0"/>
        <w:rPr>
          <w:sz w:val="24"/>
          <w:szCs w:val="24"/>
        </w:rPr>
      </w:pPr>
    </w:p>
    <w:p w:rsidR="004815E8" w:rsidRPr="00F5574A" w:rsidRDefault="004815E8" w:rsidP="00210DC1">
      <w:pPr>
        <w:pStyle w:val="20"/>
        <w:shd w:val="clear" w:color="auto" w:fill="auto"/>
        <w:spacing w:after="48" w:line="190" w:lineRule="exact"/>
        <w:ind w:left="960" w:firstLine="0"/>
        <w:rPr>
          <w:sz w:val="24"/>
          <w:szCs w:val="24"/>
        </w:rPr>
      </w:pP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>При проведении террористических актов в большинстве случаев при</w:t>
      </w:r>
      <w:r w:rsidRPr="006E2895">
        <w:rPr>
          <w:sz w:val="24"/>
          <w:szCs w:val="24"/>
        </w:rPr>
        <w:softHyphen/>
        <w:t>меняются устройства, получившие назван</w:t>
      </w:r>
      <w:r>
        <w:rPr>
          <w:sz w:val="24"/>
          <w:szCs w:val="24"/>
        </w:rPr>
        <w:t>ие взрывоопасных предме</w:t>
      </w:r>
      <w:r>
        <w:rPr>
          <w:sz w:val="24"/>
          <w:szCs w:val="24"/>
        </w:rPr>
        <w:softHyphen/>
        <w:t>тов.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>В общем виде взрывоопасный предмет (ВОП) — это устройство или вещество, способное при определённых условиях (наличие источника ини</w:t>
      </w:r>
      <w:r w:rsidRPr="006E2895">
        <w:rPr>
          <w:sz w:val="24"/>
          <w:szCs w:val="24"/>
        </w:rPr>
        <w:softHyphen/>
        <w:t>циирования, возбуждения и т.п.) быстро выделять химическую, электро</w:t>
      </w:r>
      <w:r w:rsidRPr="006E2895">
        <w:rPr>
          <w:sz w:val="24"/>
          <w:szCs w:val="24"/>
        </w:rPr>
        <w:softHyphen/>
        <w:t xml:space="preserve">магнитную, механическую и другие виды </w:t>
      </w:r>
      <w:r w:rsidRPr="006E2895">
        <w:rPr>
          <w:rStyle w:val="21"/>
          <w:sz w:val="24"/>
          <w:szCs w:val="24"/>
        </w:rPr>
        <w:t>энергии.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>ВОП подразделяются на штатные и самодельные. К штатным относят</w:t>
      </w:r>
      <w:r w:rsidRPr="006E2895">
        <w:rPr>
          <w:sz w:val="24"/>
          <w:szCs w:val="24"/>
        </w:rPr>
        <w:softHyphen/>
        <w:t>ся взрывные устройства, произведённые в промышленных условиях и при</w:t>
      </w:r>
      <w:r w:rsidRPr="006E2895">
        <w:rPr>
          <w:sz w:val="24"/>
          <w:szCs w:val="24"/>
        </w:rPr>
        <w:softHyphen/>
        <w:t>меняемые в армии, правоохранительных органах или промышленности. К ним принадлежат: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 xml:space="preserve"> авиационные бомбы (авиакассеты, разовые бомбовые связки, зажи</w:t>
      </w:r>
      <w:r w:rsidRPr="006E2895">
        <w:rPr>
          <w:sz w:val="24"/>
          <w:szCs w:val="24"/>
        </w:rPr>
        <w:softHyphen/>
        <w:t>гательные баки и др.);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 xml:space="preserve"> ракеты (боеголовки);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 xml:space="preserve"> снаряды систем залпового огня;</w:t>
      </w:r>
    </w:p>
    <w:p w:rsidR="004815E8" w:rsidRPr="006E2895" w:rsidRDefault="004815E8" w:rsidP="006E289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2895">
        <w:rPr>
          <w:rFonts w:ascii="Times New Roman" w:hAnsi="Times New Roman" w:cs="Times New Roman"/>
          <w:sz w:val="24"/>
          <w:szCs w:val="24"/>
        </w:rPr>
        <w:t xml:space="preserve"> выстрелы и снаряды полевой, самоходной, танковой и зенитной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>ар</w:t>
      </w:r>
      <w:r w:rsidRPr="006E2895">
        <w:rPr>
          <w:sz w:val="24"/>
          <w:szCs w:val="24"/>
        </w:rPr>
        <w:softHyphen/>
        <w:t>тиллерии;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 xml:space="preserve"> миномётные выстрелы и мины;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 xml:space="preserve"> противотанковые и противопехотные мины;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 xml:space="preserve"> патроны авиационных пулемётов и пушек;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6E2895">
        <w:rPr>
          <w:sz w:val="24"/>
          <w:szCs w:val="24"/>
        </w:rPr>
        <w:t xml:space="preserve"> патроны стрелкового оружия;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 xml:space="preserve"> ручные фанаты;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 xml:space="preserve"> морские боеприпасы (снаряды боевой и корабельной артиллерии, торпеды, морские мины и пр.);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 xml:space="preserve"> инженерные боеприпасы;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 xml:space="preserve"> взрывчатые вещества;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 xml:space="preserve"> химические и специальные боеприпасы;</w:t>
      </w:r>
    </w:p>
    <w:p w:rsidR="004815E8" w:rsidRPr="006E2895" w:rsidRDefault="004815E8" w:rsidP="006E2895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 xml:space="preserve"> некоторые другие устройства, содержащие взрывчатые вещества.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>При проведении террористических актов могут применяться вышепе</w:t>
      </w:r>
      <w:r w:rsidRPr="006E2895">
        <w:rPr>
          <w:sz w:val="24"/>
          <w:szCs w:val="24"/>
        </w:rPr>
        <w:softHyphen/>
        <w:t>речисленные штатные ВОП, найденные на местах боевых действий, похи</w:t>
      </w:r>
      <w:r w:rsidRPr="006E2895">
        <w:rPr>
          <w:sz w:val="24"/>
          <w:szCs w:val="24"/>
        </w:rPr>
        <w:softHyphen/>
        <w:t>щенные или приобретённые в результате незаконных сделок с лицами, осуществляющими их хранение или эксплуатацию.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>Штатные ВОП имеют характерный внешний вид, в основном хорошо известный населению по телепередачам, книгам, личному опыту службы в армии и пр, (рис. 1). По наружному очертанию большинство из них имеют головную (конусную, шарообразную или цилиндрическую), среднюю и хвостовую части (у авиабомб, ракет и миномётных мин ещё имеются ста</w:t>
      </w:r>
      <w:r w:rsidRPr="006E2895">
        <w:rPr>
          <w:sz w:val="24"/>
          <w:szCs w:val="24"/>
        </w:rPr>
        <w:softHyphen/>
        <w:t>билизаторы — лопасти для лучшей ориентации в полёте). Головная часть, как правило, оснащена взрывателем.</w:t>
      </w:r>
    </w:p>
    <w:p w:rsidR="004815E8" w:rsidRPr="006E2895" w:rsidRDefault="004815E8" w:rsidP="006E2895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6E2895">
        <w:rPr>
          <w:sz w:val="24"/>
          <w:szCs w:val="24"/>
        </w:rPr>
        <w:t>Авиационные боеприпасы включают различные бомбы, зажигательные баки, патроны авиационных пулемётов и пушек, боевые части ракет, авиа</w:t>
      </w:r>
      <w:r w:rsidRPr="006E2895">
        <w:rPr>
          <w:sz w:val="24"/>
          <w:szCs w:val="24"/>
        </w:rPr>
        <w:softHyphen/>
        <w:t>ционные мины и т.п.</w:t>
      </w:r>
    </w:p>
    <w:p w:rsidR="004815E8" w:rsidRDefault="004815E8" w:rsidP="006E289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2895">
        <w:rPr>
          <w:rFonts w:ascii="Times New Roman" w:hAnsi="Times New Roman" w:cs="Times New Roman"/>
          <w:sz w:val="24"/>
          <w:szCs w:val="24"/>
        </w:rPr>
        <w:t>Основной характеристикой авиабомбы является калибр, который оп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ределяет её массу, выраженную в килограммах. Условно авиабомбы под</w:t>
      </w:r>
      <w:r w:rsidRPr="006E2895">
        <w:rPr>
          <w:rFonts w:ascii="Times New Roman" w:hAnsi="Times New Roman" w:cs="Times New Roman"/>
          <w:sz w:val="24"/>
          <w:szCs w:val="24"/>
        </w:rPr>
        <w:softHyphen/>
        <w:t>разделяются на малые, средние и крупные.</w:t>
      </w:r>
    </w:p>
    <w:p w:rsidR="004815E8" w:rsidRDefault="004815E8" w:rsidP="006E289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Pr="006E2895" w:rsidRDefault="004815E8" w:rsidP="006E289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  <w:jc w:val="center"/>
      </w:pP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  <w:jc w:val="center"/>
      </w:pP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  <w:jc w:val="center"/>
      </w:pPr>
    </w:p>
    <w:p w:rsidR="004815E8" w:rsidRDefault="004815E8" w:rsidP="00C20A7F">
      <w:pPr>
        <w:jc w:val="center"/>
        <w:rPr>
          <w:sz w:val="2"/>
          <w:szCs w:val="2"/>
        </w:rPr>
      </w:pPr>
      <w:r>
        <w:rPr>
          <w:noProof/>
          <w:lang w:eastAsia="ru-RU"/>
        </w:rPr>
        <w:pict>
          <v:shape id="Рисунок 8" o:spid="_x0000_i1027" type="#_x0000_t75" style="width:296.25pt;height:330.75pt;visibility:visible">
            <v:imagedata r:id="rId9" o:title=""/>
          </v:shape>
        </w:pict>
      </w: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</w:pPr>
      <w:r>
        <w:t xml:space="preserve">                            </w:t>
      </w: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</w:pPr>
      <w:r>
        <w:t xml:space="preserve">  </w:t>
      </w: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  <w:rPr>
          <w:sz w:val="24"/>
          <w:szCs w:val="24"/>
        </w:rPr>
      </w:pPr>
      <w:r>
        <w:t xml:space="preserve">                                             </w:t>
      </w:r>
      <w:r>
        <w:rPr>
          <w:sz w:val="24"/>
          <w:szCs w:val="24"/>
        </w:rPr>
        <w:t>Обший вид ручных                  противопехотная мина</w:t>
      </w: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осколочных гранат:</w:t>
      </w:r>
    </w:p>
    <w:p w:rsidR="004815E8" w:rsidRPr="00C20A7F" w:rsidRDefault="004815E8" w:rsidP="00C20A7F">
      <w:pPr>
        <w:pStyle w:val="4"/>
        <w:shd w:val="clear" w:color="auto" w:fill="auto"/>
        <w:spacing w:before="103" w:after="55" w:line="190" w:lineRule="exact"/>
        <w:ind w:left="20"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а-РГД; б-РГ; в-Ф-1</w:t>
      </w: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  <w:jc w:val="center"/>
      </w:pP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  <w:jc w:val="center"/>
      </w:pPr>
    </w:p>
    <w:p w:rsidR="004815E8" w:rsidRDefault="004815E8" w:rsidP="00210DC1">
      <w:pPr>
        <w:pStyle w:val="4"/>
        <w:shd w:val="clear" w:color="auto" w:fill="auto"/>
        <w:spacing w:before="103" w:after="55" w:line="190" w:lineRule="exact"/>
        <w:ind w:left="20" w:firstLine="0"/>
        <w:jc w:val="center"/>
      </w:pPr>
    </w:p>
    <w:p w:rsidR="004815E8" w:rsidRDefault="004815E8" w:rsidP="00652C38">
      <w:pPr>
        <w:pStyle w:val="4"/>
        <w:shd w:val="clear" w:color="auto" w:fill="auto"/>
        <w:spacing w:before="103" w:after="55" w:line="190" w:lineRule="exact"/>
        <w:ind w:firstLine="0"/>
        <w:jc w:val="center"/>
        <w:outlineLvl w:val="0"/>
        <w:rPr>
          <w:sz w:val="24"/>
          <w:szCs w:val="24"/>
        </w:rPr>
      </w:pPr>
      <w:r w:rsidRPr="00F5574A">
        <w:rPr>
          <w:sz w:val="24"/>
          <w:szCs w:val="24"/>
        </w:rPr>
        <w:t>Рис. I, Штатные взрывоопасные предметы</w:t>
      </w:r>
    </w:p>
    <w:p w:rsidR="004815E8" w:rsidRDefault="004815E8" w:rsidP="00C20A7F">
      <w:pPr>
        <w:pStyle w:val="4"/>
        <w:shd w:val="clear" w:color="auto" w:fill="auto"/>
        <w:spacing w:before="103" w:after="55" w:line="190" w:lineRule="exact"/>
        <w:ind w:firstLine="0"/>
        <w:jc w:val="center"/>
        <w:rPr>
          <w:sz w:val="24"/>
          <w:szCs w:val="24"/>
        </w:rPr>
      </w:pPr>
    </w:p>
    <w:p w:rsidR="004815E8" w:rsidRDefault="004815E8" w:rsidP="00C20A7F">
      <w:pPr>
        <w:pStyle w:val="4"/>
        <w:shd w:val="clear" w:color="auto" w:fill="auto"/>
        <w:spacing w:before="103" w:after="55" w:line="190" w:lineRule="exact"/>
        <w:ind w:firstLine="0"/>
        <w:jc w:val="center"/>
        <w:rPr>
          <w:sz w:val="24"/>
          <w:szCs w:val="24"/>
        </w:rPr>
      </w:pPr>
    </w:p>
    <w:p w:rsidR="004815E8" w:rsidRPr="00F5574A" w:rsidRDefault="004815E8" w:rsidP="00C20A7F">
      <w:pPr>
        <w:pStyle w:val="4"/>
        <w:shd w:val="clear" w:color="auto" w:fill="auto"/>
        <w:spacing w:before="103" w:after="55" w:line="190" w:lineRule="exact"/>
        <w:ind w:firstLine="0"/>
        <w:jc w:val="center"/>
        <w:rPr>
          <w:sz w:val="24"/>
          <w:szCs w:val="24"/>
        </w:rPr>
      </w:pPr>
    </w:p>
    <w:p w:rsidR="004815E8" w:rsidRDefault="004815E8" w:rsidP="00C20A7F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C20A7F">
        <w:rPr>
          <w:sz w:val="24"/>
          <w:szCs w:val="24"/>
        </w:rPr>
        <w:t>Из авиационных боеприпасов не меньшую опасность представляют пат</w:t>
      </w:r>
      <w:r w:rsidRPr="00C20A7F">
        <w:rPr>
          <w:sz w:val="24"/>
          <w:szCs w:val="24"/>
        </w:rPr>
        <w:softHyphen/>
        <w:t>роны авиационных пулемётов и пушек, которые имеют малые размеры и калибры (до 37 мм). Необходимо знать, что многие авиабоеприпасы осна</w:t>
      </w:r>
      <w:r w:rsidRPr="00C20A7F">
        <w:rPr>
          <w:sz w:val="24"/>
          <w:szCs w:val="24"/>
        </w:rPr>
        <w:softHyphen/>
        <w:t>щались взрывателями для самоликвидации, поэтому они могут взрываться от малейшего постороннего возбудителя (удар, трение, накал, изменение положения в пространстве и т.п.).</w:t>
      </w: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C20A7F">
        <w:rPr>
          <w:sz w:val="24"/>
          <w:szCs w:val="24"/>
        </w:rPr>
        <w:t>Артиллерийские боеприпасы (осколочные, осколочно-фугасные, бро</w:t>
      </w:r>
      <w:r w:rsidRPr="00C20A7F">
        <w:rPr>
          <w:sz w:val="24"/>
          <w:szCs w:val="24"/>
        </w:rPr>
        <w:softHyphen/>
        <w:t>небойные, зажигательные и другие) имеют огромное количество видов. Так, в наземной артиллерии применяются выстрелы раздельно-гильзово</w:t>
      </w:r>
      <w:r w:rsidRPr="00C20A7F">
        <w:rPr>
          <w:sz w:val="24"/>
          <w:szCs w:val="24"/>
        </w:rPr>
        <w:softHyphen/>
        <w:t>го заряжания (снаряд и гильза заряжаются в ствол орудия отдельно), а боеприпасы морской артиллерии, авиабоеприпасы и патроны стрелкового оружия выпускаются в виде выстрела унитарного заряжания (снаряд и гильза прочно соединены в одно целое). Гильзы изготавливаются из латуни или стали и служат для размещения боевого или метательного заряда из пиро</w:t>
      </w:r>
      <w:r w:rsidRPr="00C20A7F">
        <w:rPr>
          <w:sz w:val="24"/>
          <w:szCs w:val="24"/>
        </w:rPr>
        <w:softHyphen/>
        <w:t>ксилинового или нитроглйциринового пороха. Боевые части боеприпасов начиняются бризантными взрывчатыми веществами. Артиллерийские бо</w:t>
      </w:r>
      <w:r w:rsidRPr="00C20A7F">
        <w:rPr>
          <w:sz w:val="24"/>
          <w:szCs w:val="24"/>
        </w:rPr>
        <w:softHyphen/>
        <w:t>еприпасы имеют отличительные знаки: клейма, специальную окраску и маркировку. Однако на большинстве боеприпасов времён Великой Отече</w:t>
      </w:r>
      <w:r w:rsidRPr="00C20A7F">
        <w:rPr>
          <w:sz w:val="24"/>
          <w:szCs w:val="24"/>
        </w:rPr>
        <w:softHyphen/>
        <w:t>ственной войны они не сохранились ввиду коррозии металла.</w:t>
      </w: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C20A7F">
        <w:rPr>
          <w:sz w:val="24"/>
          <w:szCs w:val="24"/>
        </w:rPr>
        <w:t>Взрыватели — это устройства, обеспечивающие взрыв боеприпасов. Они различаются по принадлежности к артиллерийским снарядам и минам, реактивным снарядам, ручным гранатам, инженерным минам, авиабом</w:t>
      </w:r>
      <w:r w:rsidRPr="00C20A7F">
        <w:rPr>
          <w:sz w:val="24"/>
          <w:szCs w:val="24"/>
        </w:rPr>
        <w:softHyphen/>
        <w:t>бам и отличаются один от другого размерами, принципом действия и кон</w:t>
      </w:r>
      <w:r w:rsidRPr="00C20A7F">
        <w:rPr>
          <w:sz w:val="24"/>
          <w:szCs w:val="24"/>
        </w:rPr>
        <w:softHyphen/>
        <w:t>структивным исполнением. Корпуса взрывателей, как правило, стальные, алюминиевые или латунные.</w:t>
      </w: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C20A7F">
        <w:rPr>
          <w:sz w:val="24"/>
          <w:szCs w:val="24"/>
        </w:rPr>
        <w:t>Запалы средства возбуждения детонации зарядов взрывчатого веще</w:t>
      </w:r>
      <w:r w:rsidRPr="00C20A7F">
        <w:rPr>
          <w:sz w:val="24"/>
          <w:szCs w:val="24"/>
        </w:rPr>
        <w:softHyphen/>
        <w:t>ства (ВВ) в различных боеприпасах. Они представляют собой алюминие</w:t>
      </w:r>
      <w:r w:rsidRPr="00C20A7F">
        <w:rPr>
          <w:sz w:val="24"/>
          <w:szCs w:val="24"/>
        </w:rPr>
        <w:softHyphen/>
        <w:t>вые или медные гильзы, заполненные ВВ с высокой чувствительностью к удару, трению и другим механическим возбудителям.</w:t>
      </w: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C20A7F">
        <w:rPr>
          <w:sz w:val="24"/>
          <w:szCs w:val="24"/>
        </w:rPr>
        <w:t>Конструктивно взрыватель и запал могут быть объединены в единое целое и дополнены детонатором — небольшим зарядом ВВ повышенной мощности, предназначенным для обесп</w:t>
      </w:r>
      <w:r>
        <w:rPr>
          <w:sz w:val="24"/>
          <w:szCs w:val="24"/>
        </w:rPr>
        <w:t>ечения надёжности взрыва основ</w:t>
      </w:r>
      <w:r w:rsidRPr="00C20A7F">
        <w:rPr>
          <w:sz w:val="24"/>
          <w:szCs w:val="24"/>
        </w:rPr>
        <w:t>ного заряда.</w:t>
      </w: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C20A7F">
        <w:rPr>
          <w:sz w:val="24"/>
          <w:szCs w:val="24"/>
        </w:rPr>
        <w:t>Взрыватели, запалы и детонаторы являются основными средствами, обеспечивающими взрыв различных боеприпасов. Обращение с ними все</w:t>
      </w:r>
      <w:r w:rsidRPr="00C20A7F">
        <w:rPr>
          <w:sz w:val="24"/>
          <w:szCs w:val="24"/>
        </w:rPr>
        <w:softHyphen/>
        <w:t>гда представляло чрезвычайную опасность даже для специалистов. Они осо</w:t>
      </w:r>
      <w:r w:rsidRPr="00C20A7F">
        <w:rPr>
          <w:sz w:val="24"/>
          <w:szCs w:val="24"/>
        </w:rPr>
        <w:softHyphen/>
        <w:t xml:space="preserve">бенно опасны после длительного пребывания в земле или </w:t>
      </w:r>
      <w:r>
        <w:rPr>
          <w:sz w:val="24"/>
          <w:szCs w:val="24"/>
        </w:rPr>
        <w:t>на её поверхно</w:t>
      </w:r>
      <w:r>
        <w:rPr>
          <w:sz w:val="24"/>
          <w:szCs w:val="24"/>
        </w:rPr>
        <w:softHyphen/>
        <w:t>сти. Это п</w:t>
      </w:r>
      <w:r w:rsidRPr="00C20A7F">
        <w:rPr>
          <w:sz w:val="24"/>
          <w:szCs w:val="24"/>
        </w:rPr>
        <w:t>риводит к их коррозии и частичному разрушению, малейшее нео</w:t>
      </w:r>
      <w:r w:rsidRPr="00C20A7F">
        <w:rPr>
          <w:sz w:val="24"/>
          <w:szCs w:val="24"/>
        </w:rPr>
        <w:softHyphen/>
        <w:t>сторожное действие может привести к беде.</w:t>
      </w: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C20A7F">
        <w:rPr>
          <w:sz w:val="24"/>
          <w:szCs w:val="24"/>
        </w:rPr>
        <w:t>В местах боевых действий нередко ещё обнаруживаются авиабомбы, артиллерийские снаряды, миномётные, противотанковые и противопе</w:t>
      </w:r>
      <w:r w:rsidRPr="00C20A7F">
        <w:rPr>
          <w:sz w:val="24"/>
          <w:szCs w:val="24"/>
        </w:rPr>
        <w:softHyphen/>
        <w:t>хотные мины, ручные гранаты и другие ВОП. Хотя и проводилось в ши</w:t>
      </w:r>
      <w:r w:rsidRPr="00C20A7F">
        <w:rPr>
          <w:sz w:val="24"/>
          <w:szCs w:val="24"/>
        </w:rPr>
        <w:softHyphen/>
        <w:t>роком масштабе сплошное разминирование местности, но удалось об</w:t>
      </w:r>
      <w:r w:rsidRPr="00C20A7F">
        <w:rPr>
          <w:sz w:val="24"/>
          <w:szCs w:val="24"/>
        </w:rPr>
        <w:softHyphen/>
        <w:t>наружить далеко не все ВОП. Со временем часть их выходит на поверх</w:t>
      </w:r>
      <w:r w:rsidRPr="00C20A7F">
        <w:rPr>
          <w:sz w:val="24"/>
          <w:szCs w:val="24"/>
        </w:rPr>
        <w:softHyphen/>
        <w:t>ность в результате хозяйственной деятельности человека и воздействия сил природы. Установлено, что находящиеся в толще земли боеприпасы поднимаются на её поверхность со скоростью около 2 сантиметров в год. Под влиянием смены температур и атмосферных осадков в снарядах, минах, авиабомбах и других ВОП, пролежавших длительное время в зем</w:t>
      </w:r>
      <w:r w:rsidRPr="00C20A7F">
        <w:rPr>
          <w:sz w:val="24"/>
          <w:szCs w:val="24"/>
        </w:rPr>
        <w:softHyphen/>
        <w:t>ле, произошли изменения, в связи с чем взрывоопасные предметы пред</w:t>
      </w:r>
      <w:r w:rsidRPr="00C20A7F">
        <w:rPr>
          <w:sz w:val="24"/>
          <w:szCs w:val="24"/>
        </w:rPr>
        <w:softHyphen/>
        <w:t>ставляют большую опасность для жителей данных районов, грибников, садоводов.</w:t>
      </w: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C20A7F">
        <w:rPr>
          <w:sz w:val="24"/>
          <w:szCs w:val="24"/>
        </w:rPr>
        <w:t>Самодельные ВОП — это взрывные устройства, изготовленные кустар</w:t>
      </w:r>
      <w:r w:rsidRPr="00C20A7F">
        <w:rPr>
          <w:sz w:val="24"/>
          <w:szCs w:val="24"/>
        </w:rPr>
        <w:softHyphen/>
        <w:t>но, а также доработанные шта</w:t>
      </w:r>
      <w:r>
        <w:rPr>
          <w:sz w:val="24"/>
          <w:szCs w:val="24"/>
        </w:rPr>
        <w:t>тные ВОП</w:t>
      </w:r>
    </w:p>
    <w:p w:rsidR="004815E8" w:rsidRPr="00C20A7F" w:rsidRDefault="004815E8" w:rsidP="00C20A7F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C20A7F">
        <w:rPr>
          <w:sz w:val="24"/>
          <w:szCs w:val="24"/>
        </w:rPr>
        <w:t>Самодельные ВОП (рис. 2) отличаются огромным разнообразием ти</w:t>
      </w:r>
      <w:r w:rsidRPr="00C20A7F">
        <w:rPr>
          <w:sz w:val="24"/>
          <w:szCs w:val="24"/>
        </w:rPr>
        <w:softHyphen/>
        <w:t>пов взрывчатого вещества и предохранительно-исполнительных механиз</w:t>
      </w:r>
      <w:r w:rsidRPr="00C20A7F">
        <w:rPr>
          <w:sz w:val="24"/>
          <w:szCs w:val="24"/>
        </w:rPr>
        <w:softHyphen/>
        <w:t>мов, формы, веса, радиуса поражения, порядка срабатывания и т.д. и т.п. Их особенностью является непредсказуемость прогнозирования момента и порядка срабатывания взрывного устройства, а также мощность взрыва.</w:t>
      </w:r>
    </w:p>
    <w:p w:rsidR="004815E8" w:rsidRPr="00C20A7F" w:rsidRDefault="004815E8" w:rsidP="00C20A7F">
      <w:pPr>
        <w:pStyle w:val="4"/>
        <w:shd w:val="clear" w:color="auto" w:fill="auto"/>
        <w:spacing w:before="0" w:after="20" w:line="240" w:lineRule="auto"/>
        <w:ind w:firstLine="260"/>
        <w:rPr>
          <w:sz w:val="24"/>
          <w:szCs w:val="24"/>
        </w:rPr>
      </w:pPr>
      <w:r w:rsidRPr="00C20A7F">
        <w:rPr>
          <w:sz w:val="24"/>
          <w:szCs w:val="24"/>
        </w:rPr>
        <w:t>В качестве взрывчатого вещества в самодельных ВОП используются твёр</w:t>
      </w:r>
      <w:r w:rsidRPr="00C20A7F">
        <w:rPr>
          <w:sz w:val="24"/>
          <w:szCs w:val="24"/>
        </w:rPr>
        <w:softHyphen/>
        <w:t>дые, пластичные, гранулированные и порошкообразные вещества, раз</w:t>
      </w:r>
      <w:r w:rsidRPr="00C20A7F">
        <w:rPr>
          <w:sz w:val="24"/>
          <w:szCs w:val="24"/>
        </w:rPr>
        <w:softHyphen/>
        <w:t>личные виды пороха, жидкости и разнообразные смеси как промышлен</w:t>
      </w:r>
      <w:r w:rsidRPr="00C20A7F">
        <w:rPr>
          <w:sz w:val="24"/>
          <w:szCs w:val="24"/>
        </w:rPr>
        <w:softHyphen/>
        <w:t>ные, так и кустарно изготовленные.</w:t>
      </w:r>
    </w:p>
    <w:p w:rsidR="004815E8" w:rsidRDefault="004815E8" w:rsidP="00C20A7F">
      <w:pPr>
        <w:framePr w:h="2795" w:hSpace="522" w:wrap="notBeside" w:vAnchor="text" w:hAnchor="page" w:x="2209" w:y="37"/>
        <w:jc w:val="center"/>
        <w:rPr>
          <w:sz w:val="2"/>
          <w:szCs w:val="2"/>
        </w:rPr>
      </w:pPr>
      <w:r>
        <w:rPr>
          <w:noProof/>
          <w:lang w:eastAsia="ru-RU"/>
        </w:rPr>
        <w:pict>
          <v:shape id="Рисунок 11" o:spid="_x0000_i1028" type="#_x0000_t75" alt="image5" style="width:234pt;height:137.25pt;visibility:visible">
            <v:imagedata r:id="rId10" o:title=""/>
          </v:shape>
        </w:pict>
      </w:r>
    </w:p>
    <w:p w:rsidR="004815E8" w:rsidRPr="00C20A7F" w:rsidRDefault="004815E8" w:rsidP="00C20A7F">
      <w:pPr>
        <w:framePr w:h="2795" w:hSpace="522" w:wrap="notBeside" w:vAnchor="text" w:hAnchor="page" w:x="2209" w:y="37"/>
        <w:spacing w:line="190" w:lineRule="exact"/>
        <w:jc w:val="center"/>
        <w:rPr>
          <w:sz w:val="24"/>
          <w:szCs w:val="24"/>
        </w:rPr>
      </w:pPr>
      <w:r w:rsidRPr="00C20A7F">
        <w:rPr>
          <w:sz w:val="24"/>
          <w:szCs w:val="24"/>
        </w:rPr>
        <w:t>Рис.2. Самодельные взрывоопасные предметы</w:t>
      </w:r>
    </w:p>
    <w:p w:rsidR="004815E8" w:rsidRDefault="004815E8" w:rsidP="00692DB6">
      <w:pPr>
        <w:rPr>
          <w:sz w:val="2"/>
          <w:szCs w:val="2"/>
        </w:rPr>
      </w:pPr>
    </w:p>
    <w:p w:rsidR="004815E8" w:rsidRDefault="004815E8" w:rsidP="00692DB6">
      <w:pPr>
        <w:pStyle w:val="4"/>
        <w:shd w:val="clear" w:color="auto" w:fill="auto"/>
        <w:spacing w:before="38" w:line="203" w:lineRule="exact"/>
        <w:ind w:left="20" w:right="420" w:firstLine="260"/>
        <w:rPr>
          <w:sz w:val="24"/>
          <w:szCs w:val="24"/>
        </w:rPr>
      </w:pPr>
    </w:p>
    <w:p w:rsidR="004815E8" w:rsidRDefault="004815E8" w:rsidP="00692DB6">
      <w:pPr>
        <w:pStyle w:val="4"/>
        <w:shd w:val="clear" w:color="auto" w:fill="auto"/>
        <w:spacing w:before="38" w:line="203" w:lineRule="exact"/>
        <w:ind w:left="20" w:right="420" w:firstLine="260"/>
        <w:rPr>
          <w:sz w:val="24"/>
          <w:szCs w:val="24"/>
        </w:rPr>
      </w:pPr>
    </w:p>
    <w:p w:rsidR="004815E8" w:rsidRPr="00C20A7F" w:rsidRDefault="004815E8" w:rsidP="00B06E4B">
      <w:pPr>
        <w:pStyle w:val="4"/>
        <w:shd w:val="clear" w:color="auto" w:fill="auto"/>
        <w:spacing w:before="38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>В качестве предохранительно-исполнительных устройств используются штатные, а чаще — самодельные устройства всевозможных, весьма хит</w:t>
      </w:r>
      <w:r w:rsidRPr="00C20A7F">
        <w:rPr>
          <w:sz w:val="24"/>
          <w:szCs w:val="24"/>
        </w:rPr>
        <w:softHyphen/>
        <w:t>роумных видов: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химические;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механические;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электромеханические;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радиоэлектронные.</w:t>
      </w:r>
    </w:p>
    <w:p w:rsidR="004815E8" w:rsidRPr="00C20A7F" w:rsidRDefault="004815E8" w:rsidP="00B06E4B">
      <w:pPr>
        <w:pStyle w:val="4"/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>Наличие таких устройств обеспечивает подрыв заряда при получении радио</w:t>
      </w:r>
      <w:r w:rsidRPr="00C20A7F">
        <w:rPr>
          <w:sz w:val="24"/>
          <w:szCs w:val="24"/>
        </w:rPr>
        <w:softHyphen/>
        <w:t xml:space="preserve">сигнала в заданное время, при попытке открыть или передвинуть (приподнять) и даже при лёгком сотрясении корпуса от звука приближающихся шагов. </w:t>
      </w:r>
      <w:r w:rsidRPr="00C20A7F">
        <w:rPr>
          <w:sz w:val="24"/>
          <w:szCs w:val="24"/>
          <w:lang w:val="en-US"/>
        </w:rPr>
        <w:t>i</w:t>
      </w:r>
    </w:p>
    <w:p w:rsidR="004815E8" w:rsidRPr="00C20A7F" w:rsidRDefault="004815E8" w:rsidP="00B06E4B">
      <w:pPr>
        <w:pStyle w:val="4"/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>Самодельные ВОП террористы зачастую маскируют под вполне безо</w:t>
      </w:r>
      <w:r w:rsidRPr="00C20A7F">
        <w:rPr>
          <w:sz w:val="24"/>
          <w:szCs w:val="24"/>
        </w:rPr>
        <w:softHyphen/>
        <w:t>бидные предметы (металлические банки из-под пива, «Пепси-колы», кар</w:t>
      </w:r>
      <w:r w:rsidRPr="00C20A7F">
        <w:rPr>
          <w:sz w:val="24"/>
          <w:szCs w:val="24"/>
        </w:rPr>
        <w:softHyphen/>
        <w:t>манные фонарики, видеокассеты, транзисторные приёмники и многое другое), начиняя их взрывчатыми веществами.</w:t>
      </w:r>
    </w:p>
    <w:p w:rsidR="004815E8" w:rsidRPr="00C20A7F" w:rsidRDefault="004815E8" w:rsidP="00B06E4B">
      <w:pPr>
        <w:pStyle w:val="4"/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>Некоторые признаки, позволяющие иногда обнаружить самодельные ВОП: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бесхозные предметы или предметы, не характерные для окружаю</w:t>
      </w:r>
      <w:r w:rsidRPr="00C20A7F">
        <w:rPr>
          <w:sz w:val="24"/>
          <w:szCs w:val="24"/>
        </w:rPr>
        <w:softHyphen/>
        <w:t>щей обстановки;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наличие в конструкции штатных боеприпасов;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элементы, остатки материалов, не характерные для данного пред</w:t>
      </w:r>
      <w:r w:rsidRPr="00C20A7F">
        <w:rPr>
          <w:sz w:val="24"/>
          <w:szCs w:val="24"/>
        </w:rPr>
        <w:softHyphen/>
        <w:t>мета или местности;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признаки горения;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звук работы часового механизма;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запах горючих веществ;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наличие у предмета устройства, напоминающего радиоантенну;</w:t>
      </w:r>
    </w:p>
    <w:p w:rsidR="004815E8" w:rsidRPr="00C20A7F" w:rsidRDefault="004815E8" w:rsidP="00B06E4B">
      <w:pPr>
        <w:widowControl w:val="0"/>
        <w:numPr>
          <w:ilvl w:val="0"/>
          <w:numId w:val="1"/>
        </w:numPr>
        <w:spacing w:after="0" w:line="240" w:lineRule="auto"/>
        <w:ind w:firstLine="261"/>
        <w:jc w:val="both"/>
        <w:rPr>
          <w:rFonts w:ascii="Times New Roman" w:hAnsi="Times New Roman" w:cs="Times New Roman"/>
          <w:sz w:val="24"/>
          <w:szCs w:val="24"/>
        </w:rPr>
      </w:pPr>
      <w:r w:rsidRPr="00C20A7F">
        <w:rPr>
          <w:rFonts w:ascii="Times New Roman" w:hAnsi="Times New Roman" w:cs="Times New Roman"/>
          <w:sz w:val="24"/>
          <w:szCs w:val="24"/>
        </w:rPr>
        <w:t xml:space="preserve"> натянутые проволока, шнур;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выделяющиеся участки свежевырытой или засохшей земли (на даче);</w:t>
      </w:r>
    </w:p>
    <w:p w:rsidR="004815E8" w:rsidRPr="00C20A7F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 xml:space="preserve"> следы ремонта, участки стены с нарушенной окраской (у квартиры).</w:t>
      </w:r>
    </w:p>
    <w:p w:rsidR="004815E8" w:rsidRPr="00C20A7F" w:rsidRDefault="004815E8" w:rsidP="00B06E4B">
      <w:pPr>
        <w:pStyle w:val="4"/>
        <w:shd w:val="clear" w:color="auto" w:fill="auto"/>
        <w:spacing w:before="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>Для проведения терактов в ряде случаев используются радиоуправляе</w:t>
      </w:r>
      <w:r w:rsidRPr="00C20A7F">
        <w:rPr>
          <w:sz w:val="24"/>
          <w:szCs w:val="24"/>
        </w:rPr>
        <w:softHyphen/>
        <w:t>мые фугасы, которые приводит в действие террорист-наблюдатель с безопасного для него расстояния.</w:t>
      </w:r>
    </w:p>
    <w:p w:rsidR="004815E8" w:rsidRPr="00C20A7F" w:rsidRDefault="004815E8" w:rsidP="00B06E4B">
      <w:pPr>
        <w:pStyle w:val="4"/>
        <w:shd w:val="clear" w:color="auto" w:fill="auto"/>
        <w:spacing w:before="0" w:after="70" w:line="240" w:lineRule="auto"/>
        <w:ind w:firstLine="261"/>
        <w:rPr>
          <w:sz w:val="24"/>
          <w:szCs w:val="24"/>
        </w:rPr>
      </w:pPr>
      <w:r w:rsidRPr="00C20A7F">
        <w:rPr>
          <w:sz w:val="24"/>
          <w:szCs w:val="24"/>
        </w:rPr>
        <w:t>Для проведения массовых террористи</w:t>
      </w:r>
      <w:r>
        <w:rPr>
          <w:sz w:val="24"/>
          <w:szCs w:val="24"/>
        </w:rPr>
        <w:t>ческих актов с гибелью людей и</w:t>
      </w:r>
      <w:r w:rsidRPr="00C20A7F">
        <w:rPr>
          <w:sz w:val="24"/>
          <w:szCs w:val="24"/>
        </w:rPr>
        <w:t xml:space="preserve"> сильных разрушений может применяться минирование автомобилей (лег</w:t>
      </w:r>
      <w:r w:rsidRPr="00C20A7F">
        <w:rPr>
          <w:sz w:val="24"/>
          <w:szCs w:val="24"/>
        </w:rPr>
        <w:softHyphen/>
        <w:t>ковых либо грузовых) взрывчатыми веще</w:t>
      </w:r>
      <w:r>
        <w:rPr>
          <w:sz w:val="24"/>
          <w:szCs w:val="24"/>
        </w:rPr>
        <w:t>ствами, применяемыми в народ</w:t>
      </w:r>
      <w:r w:rsidRPr="00C20A7F">
        <w:rPr>
          <w:sz w:val="24"/>
          <w:szCs w:val="24"/>
        </w:rPr>
        <w:t>ном хозяйстве при проведении подрывных работ.</w:t>
      </w:r>
    </w:p>
    <w:p w:rsidR="004815E8" w:rsidRDefault="004815E8" w:rsidP="00692DB6">
      <w:pPr>
        <w:pStyle w:val="4"/>
        <w:shd w:val="clear" w:color="auto" w:fill="auto"/>
        <w:spacing w:before="0" w:after="4" w:line="190" w:lineRule="exact"/>
        <w:ind w:left="1560" w:firstLine="0"/>
        <w:jc w:val="left"/>
        <w:rPr>
          <w:sz w:val="24"/>
          <w:szCs w:val="24"/>
        </w:rPr>
      </w:pPr>
    </w:p>
    <w:p w:rsidR="004815E8" w:rsidRDefault="004815E8" w:rsidP="00692DB6">
      <w:pPr>
        <w:pStyle w:val="4"/>
        <w:shd w:val="clear" w:color="auto" w:fill="auto"/>
        <w:spacing w:before="0" w:after="4" w:line="190" w:lineRule="exact"/>
        <w:ind w:left="1560" w:firstLine="0"/>
        <w:jc w:val="left"/>
        <w:rPr>
          <w:sz w:val="24"/>
          <w:szCs w:val="24"/>
        </w:rPr>
      </w:pPr>
    </w:p>
    <w:p w:rsidR="004815E8" w:rsidRDefault="004815E8" w:rsidP="00692DB6">
      <w:pPr>
        <w:pStyle w:val="4"/>
        <w:shd w:val="clear" w:color="auto" w:fill="auto"/>
        <w:spacing w:before="0" w:after="4" w:line="190" w:lineRule="exact"/>
        <w:ind w:left="1560" w:firstLine="0"/>
        <w:jc w:val="left"/>
        <w:rPr>
          <w:sz w:val="24"/>
          <w:szCs w:val="24"/>
        </w:rPr>
      </w:pPr>
    </w:p>
    <w:p w:rsidR="004815E8" w:rsidRDefault="004815E8" w:rsidP="00692DB6">
      <w:pPr>
        <w:pStyle w:val="4"/>
        <w:shd w:val="clear" w:color="auto" w:fill="auto"/>
        <w:spacing w:before="0" w:after="4" w:line="190" w:lineRule="exact"/>
        <w:ind w:left="1560" w:firstLine="0"/>
        <w:jc w:val="left"/>
        <w:rPr>
          <w:sz w:val="24"/>
          <w:szCs w:val="24"/>
        </w:rPr>
      </w:pPr>
    </w:p>
    <w:p w:rsidR="004815E8" w:rsidRDefault="004815E8" w:rsidP="00692DB6">
      <w:pPr>
        <w:pStyle w:val="4"/>
        <w:shd w:val="clear" w:color="auto" w:fill="auto"/>
        <w:spacing w:before="0" w:after="4" w:line="190" w:lineRule="exact"/>
        <w:ind w:left="1560" w:firstLine="0"/>
        <w:jc w:val="left"/>
        <w:rPr>
          <w:sz w:val="24"/>
          <w:szCs w:val="24"/>
        </w:rPr>
      </w:pPr>
    </w:p>
    <w:p w:rsidR="004815E8" w:rsidRDefault="004815E8" w:rsidP="00C20A7F">
      <w:pPr>
        <w:pStyle w:val="4"/>
        <w:shd w:val="clear" w:color="auto" w:fill="auto"/>
        <w:spacing w:before="0" w:after="4" w:line="190" w:lineRule="exact"/>
        <w:ind w:firstLine="0"/>
        <w:rPr>
          <w:sz w:val="24"/>
          <w:szCs w:val="24"/>
        </w:rPr>
      </w:pPr>
    </w:p>
    <w:p w:rsidR="004815E8" w:rsidRDefault="004815E8" w:rsidP="00652C38">
      <w:pPr>
        <w:pStyle w:val="4"/>
        <w:shd w:val="clear" w:color="auto" w:fill="auto"/>
        <w:spacing w:before="0" w:line="240" w:lineRule="auto"/>
        <w:ind w:firstLine="0"/>
        <w:jc w:val="center"/>
        <w:outlineLvl w:val="0"/>
        <w:rPr>
          <w:b/>
          <w:bCs/>
          <w:sz w:val="24"/>
          <w:szCs w:val="24"/>
        </w:rPr>
      </w:pPr>
      <w:r w:rsidRPr="00C20A7F">
        <w:rPr>
          <w:b/>
          <w:bCs/>
          <w:sz w:val="24"/>
          <w:szCs w:val="24"/>
        </w:rPr>
        <w:t>ПОРАЖАЮЩЕЕ ДЕЙСТВИЕ ВОП</w:t>
      </w:r>
    </w:p>
    <w:p w:rsidR="004815E8" w:rsidRDefault="004815E8" w:rsidP="00C20A7F">
      <w:pPr>
        <w:pStyle w:val="4"/>
        <w:shd w:val="clear" w:color="auto" w:fill="auto"/>
        <w:spacing w:before="0" w:after="4" w:line="190" w:lineRule="exact"/>
        <w:ind w:firstLine="0"/>
        <w:jc w:val="center"/>
        <w:rPr>
          <w:b/>
          <w:bCs/>
          <w:sz w:val="24"/>
          <w:szCs w:val="24"/>
        </w:rPr>
      </w:pPr>
    </w:p>
    <w:p w:rsidR="004815E8" w:rsidRPr="00C20A7F" w:rsidRDefault="004815E8" w:rsidP="00C20A7F">
      <w:pPr>
        <w:pStyle w:val="4"/>
        <w:shd w:val="clear" w:color="auto" w:fill="auto"/>
        <w:spacing w:before="0" w:after="4" w:line="190" w:lineRule="exact"/>
        <w:ind w:firstLine="0"/>
        <w:jc w:val="center"/>
        <w:rPr>
          <w:b/>
          <w:bCs/>
          <w:sz w:val="24"/>
          <w:szCs w:val="24"/>
        </w:rPr>
      </w:pPr>
    </w:p>
    <w:p w:rsidR="004815E8" w:rsidRPr="00F5574A" w:rsidRDefault="004815E8" w:rsidP="00C20A7F">
      <w:pPr>
        <w:pStyle w:val="4"/>
        <w:shd w:val="clear" w:color="auto" w:fill="auto"/>
        <w:spacing w:before="0" w:line="240" w:lineRule="auto"/>
        <w:ind w:firstLine="261"/>
        <w:jc w:val="left"/>
        <w:rPr>
          <w:sz w:val="24"/>
          <w:szCs w:val="24"/>
        </w:rPr>
      </w:pPr>
      <w:r w:rsidRPr="00F5574A">
        <w:rPr>
          <w:sz w:val="24"/>
          <w:szCs w:val="24"/>
        </w:rPr>
        <w:t>Поражающее действие ВОП в основном заключается в воздействии воздушной ударной волны и осколков (табл. 3).</w:t>
      </w:r>
    </w:p>
    <w:p w:rsidR="004815E8" w:rsidRPr="00F5574A" w:rsidRDefault="004815E8" w:rsidP="00C20A7F">
      <w:pPr>
        <w:pStyle w:val="4"/>
        <w:shd w:val="clear" w:color="auto" w:fill="auto"/>
        <w:spacing w:before="0" w:after="140" w:line="240" w:lineRule="auto"/>
        <w:ind w:firstLine="261"/>
        <w:rPr>
          <w:sz w:val="24"/>
          <w:szCs w:val="24"/>
        </w:rPr>
      </w:pPr>
      <w:r w:rsidRPr="00F5574A">
        <w:rPr>
          <w:sz w:val="24"/>
          <w:szCs w:val="24"/>
        </w:rPr>
        <w:t>Ударная волна от взрыва поражает людей, технику и элементы строений (зданий) в зависимости от веса взрывчатого вещества, свойств корпуса ВОП, расстояния до места взрыва, геометрической формы и материала строе</w:t>
      </w:r>
      <w:r w:rsidRPr="00F5574A">
        <w:rPr>
          <w:sz w:val="24"/>
          <w:szCs w:val="24"/>
        </w:rPr>
        <w:softHyphen/>
        <w:t>ния, рельефа местности, а также ряда других факторов. Следует иметь в</w:t>
      </w:r>
    </w:p>
    <w:p w:rsidR="004815E8" w:rsidRDefault="004815E8" w:rsidP="00692DB6">
      <w:pPr>
        <w:pStyle w:val="4"/>
        <w:shd w:val="clear" w:color="auto" w:fill="auto"/>
        <w:spacing w:before="0" w:after="140" w:line="203" w:lineRule="exact"/>
        <w:ind w:left="20" w:right="440" w:firstLine="260"/>
      </w:pPr>
    </w:p>
    <w:p w:rsidR="004815E8" w:rsidRDefault="004815E8" w:rsidP="00692DB6">
      <w:pPr>
        <w:pStyle w:val="4"/>
        <w:shd w:val="clear" w:color="auto" w:fill="auto"/>
        <w:spacing w:before="0" w:after="140" w:line="203" w:lineRule="exact"/>
        <w:ind w:left="20" w:right="440" w:firstLine="260"/>
      </w:pPr>
    </w:p>
    <w:p w:rsidR="004815E8" w:rsidRDefault="004815E8" w:rsidP="00210DC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4815E8" w:rsidRDefault="004815E8" w:rsidP="00210DC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015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pict>
          <v:shape id="Рисунок 104" o:spid="_x0000_i1029" type="#_x0000_t75" style="width:442.5pt;height:462pt;visibility:visible">
            <v:imagedata r:id="rId11" o:title=""/>
          </v:shape>
        </w:pict>
      </w:r>
    </w:p>
    <w:p w:rsidR="004815E8" w:rsidRPr="00F5574A" w:rsidRDefault="004815E8" w:rsidP="0037480D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F5574A">
        <w:rPr>
          <w:sz w:val="24"/>
          <w:szCs w:val="24"/>
        </w:rPr>
        <w:t>виду, что узкие проходы городов, населённых пунктов (улицы, дворы, ко</w:t>
      </w:r>
      <w:r w:rsidRPr="00F5574A">
        <w:rPr>
          <w:sz w:val="24"/>
          <w:szCs w:val="24"/>
        </w:rPr>
        <w:softHyphen/>
        <w:t>ридоры и т.п.) или просеки в лесу, проходы в ущельях и горах значительно усиливают поражающее воздействие ударной волны. В то же время необхо</w:t>
      </w:r>
      <w:r w:rsidRPr="00F5574A">
        <w:rPr>
          <w:sz w:val="24"/>
          <w:szCs w:val="24"/>
        </w:rPr>
        <w:softHyphen/>
        <w:t>димо знать, что различные преграды ( густой лес, парк, холм, прочная стена, строение, земляной вал и т.п.) уменьшают ударное действие воз</w:t>
      </w:r>
      <w:r w:rsidRPr="00F5574A">
        <w:rPr>
          <w:sz w:val="24"/>
          <w:szCs w:val="24"/>
        </w:rPr>
        <w:softHyphen/>
        <w:t>душной волны.</w:t>
      </w:r>
    </w:p>
    <w:p w:rsidR="004815E8" w:rsidRPr="00F5574A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F5574A">
        <w:rPr>
          <w:sz w:val="24"/>
          <w:szCs w:val="24"/>
        </w:rPr>
        <w:t>Осколки, разлетающиеся при взрыве, вызывают поражение людей, тех</w:t>
      </w:r>
      <w:r w:rsidRPr="00F5574A">
        <w:rPr>
          <w:sz w:val="24"/>
          <w:szCs w:val="24"/>
        </w:rPr>
        <w:softHyphen/>
        <w:t>ники и повреждение элементов строений (зданий) в зависимости от мощ</w:t>
      </w:r>
      <w:r w:rsidRPr="00F5574A">
        <w:rPr>
          <w:sz w:val="24"/>
          <w:szCs w:val="24"/>
        </w:rPr>
        <w:softHyphen/>
        <w:t>ности взрыва, вида подрыва ВОП, наличия осколков в составе ВОП, ре</w:t>
      </w:r>
      <w:r w:rsidRPr="00F5574A">
        <w:rPr>
          <w:sz w:val="24"/>
          <w:szCs w:val="24"/>
        </w:rPr>
        <w:softHyphen/>
        <w:t>льефа местности, а также ряда других факторов. Как правило, радиусы по</w:t>
      </w:r>
      <w:r w:rsidRPr="00F5574A">
        <w:rPr>
          <w:sz w:val="24"/>
          <w:szCs w:val="24"/>
        </w:rPr>
        <w:softHyphen/>
        <w:t>ражения людей осколками значительно превосходят радиусы поражения взрывной волной.</w:t>
      </w:r>
    </w:p>
    <w:p w:rsidR="004815E8" w:rsidRPr="000F01FA" w:rsidRDefault="004815E8" w:rsidP="0037480D">
      <w:pPr>
        <w:pStyle w:val="20"/>
        <w:shd w:val="clear" w:color="auto" w:fill="auto"/>
        <w:spacing w:after="117" w:line="240" w:lineRule="auto"/>
        <w:ind w:firstLine="26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Лица, совершившие противоправные действия по незаконному приобре</w:t>
      </w:r>
      <w:r w:rsidRPr="000F01FA">
        <w:rPr>
          <w:b w:val="0"/>
          <w:bCs w:val="0"/>
          <w:sz w:val="24"/>
          <w:szCs w:val="24"/>
        </w:rPr>
        <w:softHyphen/>
        <w:t>тению, хранению, изготовлению, хи</w:t>
      </w:r>
      <w:r>
        <w:rPr>
          <w:b w:val="0"/>
          <w:bCs w:val="0"/>
          <w:sz w:val="24"/>
          <w:szCs w:val="24"/>
        </w:rPr>
        <w:t>щению, сбыту и применению ВОП, а</w:t>
      </w:r>
      <w:r w:rsidRPr="000F01FA">
        <w:rPr>
          <w:b w:val="0"/>
          <w:bCs w:val="0"/>
          <w:sz w:val="24"/>
          <w:szCs w:val="24"/>
        </w:rPr>
        <w:t xml:space="preserve"> также проведению террористических актов, несут ответственность согласно действующему законодательству Российской Федерации (Прил. 2).</w:t>
      </w:r>
    </w:p>
    <w:p w:rsidR="004815E8" w:rsidRDefault="004815E8" w:rsidP="0037480D">
      <w:pPr>
        <w:pStyle w:val="20"/>
        <w:shd w:val="clear" w:color="auto" w:fill="auto"/>
        <w:spacing w:after="117" w:line="240" w:lineRule="auto"/>
        <w:ind w:firstLine="260"/>
        <w:rPr>
          <w:sz w:val="24"/>
          <w:szCs w:val="24"/>
        </w:rPr>
      </w:pPr>
    </w:p>
    <w:p w:rsidR="004815E8" w:rsidRDefault="004815E8" w:rsidP="0037480D">
      <w:pPr>
        <w:pStyle w:val="20"/>
        <w:shd w:val="clear" w:color="auto" w:fill="auto"/>
        <w:spacing w:after="117" w:line="240" w:lineRule="auto"/>
        <w:ind w:firstLine="260"/>
        <w:rPr>
          <w:sz w:val="24"/>
          <w:szCs w:val="24"/>
        </w:rPr>
      </w:pPr>
    </w:p>
    <w:p w:rsidR="004815E8" w:rsidRPr="0037480D" w:rsidRDefault="004815E8" w:rsidP="0037480D">
      <w:pPr>
        <w:pStyle w:val="20"/>
        <w:shd w:val="clear" w:color="auto" w:fill="auto"/>
        <w:spacing w:after="117" w:line="240" w:lineRule="auto"/>
        <w:ind w:firstLine="260"/>
        <w:rPr>
          <w:sz w:val="24"/>
          <w:szCs w:val="24"/>
        </w:rPr>
      </w:pPr>
    </w:p>
    <w:p w:rsidR="004815E8" w:rsidRPr="0037480D" w:rsidRDefault="004815E8" w:rsidP="00652C38">
      <w:pPr>
        <w:pStyle w:val="20"/>
        <w:shd w:val="clear" w:color="auto" w:fill="auto"/>
        <w:spacing w:line="240" w:lineRule="auto"/>
        <w:ind w:hanging="1940"/>
        <w:jc w:val="center"/>
        <w:outlineLvl w:val="0"/>
        <w:rPr>
          <w:sz w:val="28"/>
          <w:szCs w:val="28"/>
        </w:rPr>
      </w:pPr>
      <w:r w:rsidRPr="0037480D">
        <w:rPr>
          <w:rStyle w:val="216pt"/>
          <w:b/>
          <w:bCs/>
          <w:sz w:val="24"/>
          <w:szCs w:val="24"/>
        </w:rPr>
        <w:t xml:space="preserve">              </w:t>
      </w:r>
      <w:r>
        <w:rPr>
          <w:rStyle w:val="216pt"/>
          <w:b/>
          <w:bCs/>
          <w:sz w:val="24"/>
          <w:szCs w:val="24"/>
        </w:rPr>
        <w:t xml:space="preserve">           </w:t>
      </w:r>
      <w:r w:rsidRPr="0037480D">
        <w:rPr>
          <w:rStyle w:val="216pt"/>
          <w:b/>
          <w:bCs/>
          <w:sz w:val="24"/>
          <w:szCs w:val="24"/>
        </w:rPr>
        <w:t xml:space="preserve">    </w:t>
      </w:r>
      <w:r w:rsidRPr="0037480D">
        <w:rPr>
          <w:rStyle w:val="216pt"/>
          <w:b/>
          <w:bCs/>
          <w:sz w:val="28"/>
          <w:szCs w:val="28"/>
        </w:rPr>
        <w:t>1.2.2</w:t>
      </w:r>
      <w:r w:rsidRPr="0037480D">
        <w:rPr>
          <w:rStyle w:val="216pt"/>
          <w:sz w:val="28"/>
          <w:szCs w:val="28"/>
        </w:rPr>
        <w:t xml:space="preserve">. </w:t>
      </w:r>
      <w:r w:rsidRPr="0037480D">
        <w:rPr>
          <w:sz w:val="28"/>
          <w:szCs w:val="28"/>
        </w:rPr>
        <w:t>ТЕРРОРИЗМ, ОСУЩЕСТВЛЯЕМЫЙ С ИСПОЛЬЗОВАНИЕМ ХИМИЧЕСКИ ОПАСНЫХ ВЕЩЕСТВ</w:t>
      </w:r>
    </w:p>
    <w:p w:rsidR="004815E8" w:rsidRPr="0037480D" w:rsidRDefault="004815E8" w:rsidP="0037480D">
      <w:pPr>
        <w:pStyle w:val="20"/>
        <w:shd w:val="clear" w:color="auto" w:fill="auto"/>
        <w:spacing w:line="240" w:lineRule="auto"/>
        <w:ind w:hanging="1940"/>
        <w:jc w:val="center"/>
        <w:rPr>
          <w:sz w:val="24"/>
          <w:szCs w:val="24"/>
        </w:rPr>
      </w:pPr>
    </w:p>
    <w:p w:rsidR="004815E8" w:rsidRDefault="004815E8" w:rsidP="0037480D">
      <w:pPr>
        <w:pStyle w:val="20"/>
        <w:shd w:val="clear" w:color="auto" w:fill="auto"/>
        <w:spacing w:line="240" w:lineRule="auto"/>
        <w:ind w:hanging="1940"/>
        <w:jc w:val="center"/>
        <w:rPr>
          <w:sz w:val="24"/>
          <w:szCs w:val="24"/>
        </w:rPr>
      </w:pPr>
    </w:p>
    <w:p w:rsidR="004815E8" w:rsidRPr="0037480D" w:rsidRDefault="004815E8" w:rsidP="0037480D">
      <w:pPr>
        <w:pStyle w:val="20"/>
        <w:shd w:val="clear" w:color="auto" w:fill="auto"/>
        <w:spacing w:line="240" w:lineRule="auto"/>
        <w:ind w:hanging="1940"/>
        <w:jc w:val="center"/>
        <w:rPr>
          <w:sz w:val="24"/>
          <w:szCs w:val="24"/>
        </w:rPr>
      </w:pP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При совершении террористических акций с применением химически опасных веществ наиболее вероятно использование таких отравляющих веществ (ОВ), которые можно изготовить в производственных и лабора</w:t>
      </w:r>
      <w:r w:rsidRPr="0037480D">
        <w:rPr>
          <w:sz w:val="24"/>
          <w:szCs w:val="24"/>
        </w:rPr>
        <w:softHyphen/>
        <w:t>торных условиях, которые удобны в хранении и доставке к месту преступ</w:t>
      </w:r>
      <w:r w:rsidRPr="0037480D">
        <w:rPr>
          <w:sz w:val="24"/>
          <w:szCs w:val="24"/>
        </w:rPr>
        <w:softHyphen/>
        <w:t>ления, легко переводятся в рабочее состояние и т.п. Такие вещества, как правило, оказывают ингаляционное (через органы дыхания и слизистые оболочки) или кожно-резорбтивное (через кожу) воздействие на живые организмы. Не исключено применение боевых ОВ.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Применение террористами ОВ возможно как на открытой местности, так и в закрытых помещениях — в местах массового скопления людей. Пер</w:t>
      </w:r>
      <w:r w:rsidRPr="0037480D">
        <w:rPr>
          <w:sz w:val="24"/>
          <w:szCs w:val="24"/>
        </w:rPr>
        <w:softHyphen/>
        <w:t>выми признаками применения ОВ являются: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внезапное ухудшение самочувствия групп рядом расположенных лю</w:t>
      </w:r>
      <w:r w:rsidRPr="0037480D">
        <w:rPr>
          <w:sz w:val="24"/>
          <w:szCs w:val="24"/>
        </w:rPr>
        <w:softHyphen/>
        <w:t>дей (боль</w:t>
      </w:r>
      <w:r>
        <w:rPr>
          <w:sz w:val="24"/>
          <w:szCs w:val="24"/>
        </w:rPr>
        <w:t xml:space="preserve"> и резь в глазах, кашель, слезо</w:t>
      </w:r>
      <w:r w:rsidRPr="0037480D">
        <w:rPr>
          <w:sz w:val="24"/>
          <w:szCs w:val="24"/>
        </w:rPr>
        <w:t xml:space="preserve"> и слюнотечение, удушье, силь</w:t>
      </w:r>
      <w:r w:rsidRPr="0037480D">
        <w:rPr>
          <w:sz w:val="24"/>
          <w:szCs w:val="24"/>
        </w:rPr>
        <w:softHyphen/>
        <w:t>ная головная боль, головокружение, потеря сознания и т.п.);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массовые крики о помощи, паника, бегство;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не характерные для данного места посторонние запахи;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появление не характерных для данного места капель, дыма, тумана.</w:t>
      </w:r>
    </w:p>
    <w:p w:rsidR="004815E8" w:rsidRPr="0037480D" w:rsidRDefault="004815E8" w:rsidP="0037480D">
      <w:pPr>
        <w:pStyle w:val="20"/>
        <w:shd w:val="clear" w:color="auto" w:fill="auto"/>
        <w:spacing w:after="120" w:line="240" w:lineRule="auto"/>
        <w:ind w:firstLine="260"/>
        <w:rPr>
          <w:rStyle w:val="22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Лица, совершившие противоправные действия по проведению террорис</w:t>
      </w:r>
      <w:r w:rsidRPr="000F01FA">
        <w:rPr>
          <w:b w:val="0"/>
          <w:bCs w:val="0"/>
          <w:sz w:val="24"/>
          <w:szCs w:val="24"/>
        </w:rPr>
        <w:softHyphen/>
        <w:t>тических актов с применением ОВ, несут ответственность согласно дей</w:t>
      </w:r>
      <w:r w:rsidRPr="000F01FA">
        <w:rPr>
          <w:b w:val="0"/>
          <w:bCs w:val="0"/>
          <w:sz w:val="24"/>
          <w:szCs w:val="24"/>
        </w:rPr>
        <w:softHyphen/>
        <w:t xml:space="preserve">ствующему законодательству Российской Федерации </w:t>
      </w:r>
      <w:r w:rsidRPr="000F01FA">
        <w:rPr>
          <w:rStyle w:val="22"/>
          <w:b/>
          <w:bCs/>
          <w:sz w:val="24"/>
          <w:szCs w:val="24"/>
        </w:rPr>
        <w:t>(</w:t>
      </w:r>
      <w:r w:rsidRPr="0037480D">
        <w:rPr>
          <w:rStyle w:val="22"/>
          <w:sz w:val="24"/>
          <w:szCs w:val="24"/>
        </w:rPr>
        <w:t>Прил. 2).</w:t>
      </w:r>
    </w:p>
    <w:p w:rsidR="004815E8" w:rsidRDefault="004815E8" w:rsidP="001335AD">
      <w:pPr>
        <w:pStyle w:val="20"/>
        <w:shd w:val="clear" w:color="auto" w:fill="auto"/>
        <w:spacing w:after="120" w:line="203" w:lineRule="exact"/>
        <w:ind w:left="520" w:right="440" w:firstLine="260"/>
        <w:rPr>
          <w:sz w:val="24"/>
          <w:szCs w:val="24"/>
        </w:rPr>
      </w:pPr>
    </w:p>
    <w:p w:rsidR="004815E8" w:rsidRDefault="004815E8" w:rsidP="001335AD">
      <w:pPr>
        <w:pStyle w:val="20"/>
        <w:shd w:val="clear" w:color="auto" w:fill="auto"/>
        <w:spacing w:after="120" w:line="203" w:lineRule="exact"/>
        <w:ind w:left="520" w:right="440" w:firstLine="260"/>
        <w:rPr>
          <w:sz w:val="24"/>
          <w:szCs w:val="24"/>
        </w:rPr>
      </w:pPr>
    </w:p>
    <w:p w:rsidR="004815E8" w:rsidRPr="00F5574A" w:rsidRDefault="004815E8" w:rsidP="0037480D">
      <w:pPr>
        <w:pStyle w:val="20"/>
        <w:shd w:val="clear" w:color="auto" w:fill="auto"/>
        <w:spacing w:after="120" w:line="240" w:lineRule="auto"/>
        <w:ind w:firstLine="260"/>
        <w:rPr>
          <w:sz w:val="24"/>
          <w:szCs w:val="24"/>
        </w:rPr>
      </w:pPr>
    </w:p>
    <w:p w:rsidR="004815E8" w:rsidRPr="0037480D" w:rsidRDefault="004815E8" w:rsidP="00652C38">
      <w:pPr>
        <w:pStyle w:val="20"/>
        <w:shd w:val="clear" w:color="auto" w:fill="auto"/>
        <w:spacing w:line="240" w:lineRule="auto"/>
        <w:jc w:val="center"/>
        <w:outlineLvl w:val="0"/>
        <w:rPr>
          <w:sz w:val="28"/>
          <w:szCs w:val="28"/>
        </w:rPr>
      </w:pPr>
      <w:r>
        <w:rPr>
          <w:rStyle w:val="215pt"/>
          <w:b/>
          <w:bCs/>
          <w:sz w:val="24"/>
          <w:szCs w:val="24"/>
        </w:rPr>
        <w:t xml:space="preserve">                  </w:t>
      </w:r>
      <w:r w:rsidRPr="0037480D">
        <w:rPr>
          <w:rStyle w:val="215pt"/>
          <w:b/>
          <w:bCs/>
          <w:sz w:val="28"/>
          <w:szCs w:val="28"/>
        </w:rPr>
        <w:t>1.2.3.</w:t>
      </w:r>
      <w:r w:rsidRPr="0037480D">
        <w:rPr>
          <w:sz w:val="28"/>
          <w:szCs w:val="28"/>
        </w:rPr>
        <w:t xml:space="preserve"> ТЕРРОРИЗМ, ОСУЩЕСТВЛЯЕМЫЙ С ИСПОЛЬЗОВАНИЕМ </w:t>
      </w:r>
    </w:p>
    <w:p w:rsidR="004815E8" w:rsidRPr="0037480D" w:rsidRDefault="004815E8" w:rsidP="00652C38">
      <w:pPr>
        <w:pStyle w:val="20"/>
        <w:shd w:val="clear" w:color="auto" w:fill="auto"/>
        <w:spacing w:line="240" w:lineRule="auto"/>
        <w:jc w:val="center"/>
        <w:outlineLvl w:val="0"/>
        <w:rPr>
          <w:sz w:val="28"/>
          <w:szCs w:val="28"/>
        </w:rPr>
      </w:pPr>
      <w:r w:rsidRPr="0037480D">
        <w:rPr>
          <w:sz w:val="28"/>
          <w:szCs w:val="28"/>
        </w:rPr>
        <w:t xml:space="preserve">                             ТЕЛЕФОННОГО КАНАЛА СВЯЗИ</w:t>
      </w:r>
    </w:p>
    <w:p w:rsidR="004815E8" w:rsidRDefault="004815E8" w:rsidP="0037480D">
      <w:pPr>
        <w:pStyle w:val="20"/>
        <w:shd w:val="clear" w:color="auto" w:fill="auto"/>
        <w:spacing w:line="240" w:lineRule="auto"/>
        <w:jc w:val="center"/>
        <w:rPr>
          <w:sz w:val="24"/>
          <w:szCs w:val="24"/>
        </w:rPr>
      </w:pPr>
    </w:p>
    <w:p w:rsidR="004815E8" w:rsidRDefault="004815E8" w:rsidP="0037480D">
      <w:pPr>
        <w:pStyle w:val="20"/>
        <w:shd w:val="clear" w:color="auto" w:fill="auto"/>
        <w:spacing w:line="240" w:lineRule="auto"/>
        <w:jc w:val="center"/>
        <w:rPr>
          <w:sz w:val="24"/>
          <w:szCs w:val="24"/>
        </w:rPr>
      </w:pPr>
    </w:p>
    <w:p w:rsidR="004815E8" w:rsidRDefault="004815E8" w:rsidP="0037480D">
      <w:pPr>
        <w:pStyle w:val="20"/>
        <w:shd w:val="clear" w:color="auto" w:fill="auto"/>
        <w:spacing w:line="240" w:lineRule="auto"/>
        <w:jc w:val="center"/>
        <w:rPr>
          <w:sz w:val="24"/>
          <w:szCs w:val="24"/>
        </w:rPr>
      </w:pPr>
    </w:p>
    <w:p w:rsidR="004815E8" w:rsidRPr="00F5574A" w:rsidRDefault="004815E8" w:rsidP="0037480D">
      <w:pPr>
        <w:pStyle w:val="20"/>
        <w:shd w:val="clear" w:color="auto" w:fill="auto"/>
        <w:spacing w:line="240" w:lineRule="auto"/>
        <w:jc w:val="center"/>
        <w:rPr>
          <w:sz w:val="24"/>
          <w:szCs w:val="24"/>
        </w:rPr>
      </w:pP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Одним из распространённых в настоящее время видов террористи</w:t>
      </w:r>
      <w:r w:rsidRPr="0037480D">
        <w:rPr>
          <w:sz w:val="24"/>
          <w:szCs w:val="24"/>
        </w:rPr>
        <w:softHyphen/>
        <w:t>ческих акций является угроза по телефону. При этом преступник звонит в заранее выбранное учреждение, организацию, объект, помещение и сообщает о заложенной бомбе или объявляет о предстоящем взрыве, предупреждает о том, сколько времени осталось до срабатывания взрыв</w:t>
      </w:r>
      <w:r w:rsidRPr="0037480D">
        <w:rPr>
          <w:sz w:val="24"/>
          <w:szCs w:val="24"/>
        </w:rPr>
        <w:softHyphen/>
        <w:t>ного устройства и т.п. Как правило, телефонные звонки такого рода являются анонимными, то есть злоумышленник не называет своего имени и не сообщает, почему и с какой целью он задумал совершить этот взрыв.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80"/>
        <w:rPr>
          <w:sz w:val="24"/>
          <w:szCs w:val="24"/>
        </w:rPr>
      </w:pPr>
      <w:r w:rsidRPr="0037480D">
        <w:rPr>
          <w:rStyle w:val="a1"/>
          <w:sz w:val="24"/>
          <w:szCs w:val="24"/>
        </w:rPr>
        <w:t xml:space="preserve">  </w:t>
      </w:r>
      <w:r w:rsidRPr="0037480D">
        <w:rPr>
          <w:sz w:val="24"/>
          <w:szCs w:val="24"/>
        </w:rPr>
        <w:t>Получателем информации об анонимной угрозе является лицо, пер</w:t>
      </w:r>
      <w:r w:rsidRPr="0037480D">
        <w:rPr>
          <w:sz w:val="24"/>
          <w:szCs w:val="24"/>
        </w:rPr>
        <w:softHyphen/>
        <w:t>вым снявшее телефонную трубку. Чаще всего это секретарь директора или диспетчер, то есть лицо, функциональной обязанностью которого явля</w:t>
      </w:r>
      <w:r w:rsidRPr="0037480D">
        <w:rPr>
          <w:sz w:val="24"/>
          <w:szCs w:val="24"/>
        </w:rPr>
        <w:softHyphen/>
        <w:t>ется отвечать на входящие телефонные звонки. Сообщение обычно бывает лаконичным, поскольку злоумышленник торопится положить трубку, однако, в то же время, он должен убедиться, что его сообщение принято в точности.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37480D">
        <w:rPr>
          <w:sz w:val="24"/>
          <w:szCs w:val="24"/>
        </w:rPr>
        <w:t>Получив информацию об угрозе теракта, секретарь (диспетчер), как правило, действует интуитивно, под влиянием эмоций и инстинкта само</w:t>
      </w:r>
      <w:r w:rsidRPr="0037480D">
        <w:rPr>
          <w:sz w:val="24"/>
          <w:szCs w:val="24"/>
        </w:rPr>
        <w:softHyphen/>
        <w:t>сохранения, или руководствуется личными представлениями о необходи</w:t>
      </w:r>
      <w:r w:rsidRPr="0037480D">
        <w:rPr>
          <w:sz w:val="24"/>
          <w:szCs w:val="24"/>
        </w:rPr>
        <w:softHyphen/>
        <w:t>мых действиях. В ряде случаев такие действия являются неправильными и вызывают панику, что влечёт за собой подчас достаточно серьёзные по</w:t>
      </w:r>
      <w:r w:rsidRPr="0037480D">
        <w:rPr>
          <w:sz w:val="24"/>
          <w:szCs w:val="24"/>
        </w:rPr>
        <w:softHyphen/>
        <w:t>следствия, чего как раз и добивается террорист.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37480D">
        <w:rPr>
          <w:sz w:val="24"/>
          <w:szCs w:val="24"/>
        </w:rPr>
        <w:t>Следует иметь в виду, что безрассудное выполнение угроз террорис</w:t>
      </w:r>
      <w:r w:rsidRPr="0037480D">
        <w:rPr>
          <w:sz w:val="24"/>
          <w:szCs w:val="24"/>
        </w:rPr>
        <w:softHyphen/>
        <w:t>тов с большой вероятностью приводит к тяжёлым последствиям, кото</w:t>
      </w:r>
      <w:r w:rsidRPr="0037480D">
        <w:rPr>
          <w:sz w:val="24"/>
          <w:szCs w:val="24"/>
        </w:rPr>
        <w:softHyphen/>
        <w:t>рых можно было бы избежать при разумных, осознанных действиях. Вследствие того, что обстановка на объекте, как внутренняя, так и внешняя, время от времени изменяется, такой анализ следует произ</w:t>
      </w:r>
      <w:r w:rsidRPr="0037480D">
        <w:rPr>
          <w:sz w:val="24"/>
          <w:szCs w:val="24"/>
        </w:rPr>
        <w:softHyphen/>
        <w:t>водить регулярно.</w:t>
      </w:r>
    </w:p>
    <w:p w:rsidR="004815E8" w:rsidRPr="0037480D" w:rsidRDefault="004815E8" w:rsidP="0037480D">
      <w:pPr>
        <w:pStyle w:val="20"/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В</w:t>
      </w:r>
      <w:r w:rsidRPr="0037480D">
        <w:rPr>
          <w:sz w:val="24"/>
          <w:szCs w:val="24"/>
        </w:rPr>
        <w:t xml:space="preserve"> </w:t>
      </w:r>
      <w:r w:rsidRPr="0037480D">
        <w:rPr>
          <w:rStyle w:val="22"/>
          <w:sz w:val="24"/>
          <w:szCs w:val="24"/>
        </w:rPr>
        <w:t xml:space="preserve">настоящее время, как говорят, </w:t>
      </w:r>
      <w:r w:rsidRPr="000F01FA">
        <w:rPr>
          <w:b w:val="0"/>
          <w:bCs w:val="0"/>
          <w:sz w:val="24"/>
          <w:szCs w:val="24"/>
        </w:rPr>
        <w:t>в ходу телефонные и письменные уг</w:t>
      </w:r>
      <w:r w:rsidRPr="000F01FA">
        <w:rPr>
          <w:b w:val="0"/>
          <w:bCs w:val="0"/>
          <w:sz w:val="24"/>
          <w:szCs w:val="24"/>
        </w:rPr>
        <w:softHyphen/>
        <w:t>розы, поступающие в образовательные учреждения от учащихся этих учреж</w:t>
      </w:r>
      <w:r w:rsidRPr="000F01FA">
        <w:rPr>
          <w:b w:val="0"/>
          <w:bCs w:val="0"/>
          <w:sz w:val="24"/>
          <w:szCs w:val="24"/>
        </w:rPr>
        <w:softHyphen/>
        <w:t xml:space="preserve">дений. </w:t>
      </w:r>
      <w:r w:rsidRPr="0037480D">
        <w:rPr>
          <w:rStyle w:val="22"/>
          <w:sz w:val="24"/>
          <w:szCs w:val="24"/>
        </w:rPr>
        <w:t>Некоторые средства массовой информации некомпетентно препод</w:t>
      </w:r>
      <w:r w:rsidRPr="0037480D">
        <w:rPr>
          <w:rStyle w:val="22"/>
          <w:sz w:val="24"/>
          <w:szCs w:val="24"/>
        </w:rPr>
        <w:softHyphen/>
        <w:t>носят подобные прои</w:t>
      </w:r>
      <w:r>
        <w:rPr>
          <w:rStyle w:val="22"/>
          <w:sz w:val="24"/>
          <w:szCs w:val="24"/>
        </w:rPr>
        <w:t>сшествия — как детские «шалости, «несознатель</w:t>
      </w:r>
      <w:r>
        <w:rPr>
          <w:rStyle w:val="22"/>
          <w:sz w:val="24"/>
          <w:szCs w:val="24"/>
        </w:rPr>
        <w:softHyphen/>
        <w:t>ное поведение</w:t>
      </w:r>
      <w:r w:rsidRPr="0037480D">
        <w:rPr>
          <w:rStyle w:val="22"/>
          <w:sz w:val="24"/>
          <w:szCs w:val="24"/>
        </w:rPr>
        <w:t xml:space="preserve"> или «переходный возраст». Следует иметь в виду, </w:t>
      </w:r>
      <w:r w:rsidRPr="000F01FA">
        <w:rPr>
          <w:b w:val="0"/>
          <w:bCs w:val="0"/>
          <w:sz w:val="24"/>
          <w:szCs w:val="24"/>
        </w:rPr>
        <w:t>что угроза уничтожения или повреждения имущества, влекущая опасность гибели лю</w:t>
      </w:r>
      <w:r w:rsidRPr="000F01FA">
        <w:rPr>
          <w:b w:val="0"/>
          <w:bCs w:val="0"/>
          <w:sz w:val="24"/>
          <w:szCs w:val="24"/>
        </w:rPr>
        <w:softHyphen/>
        <w:t>дей, является преступлением и карается в соответствии с Уголовным кодек</w:t>
      </w:r>
      <w:r w:rsidRPr="000F01FA">
        <w:rPr>
          <w:b w:val="0"/>
          <w:bCs w:val="0"/>
          <w:sz w:val="24"/>
          <w:szCs w:val="24"/>
        </w:rPr>
        <w:softHyphen/>
        <w:t>сом РФ</w:t>
      </w:r>
      <w:r w:rsidRPr="0037480D">
        <w:rPr>
          <w:sz w:val="24"/>
          <w:szCs w:val="24"/>
        </w:rPr>
        <w:t xml:space="preserve"> </w:t>
      </w:r>
      <w:r w:rsidRPr="0037480D">
        <w:rPr>
          <w:rStyle w:val="22"/>
          <w:sz w:val="24"/>
          <w:szCs w:val="24"/>
        </w:rPr>
        <w:t xml:space="preserve">(Прил. 2). При определении степени ответственности виновных лиц не имеет значения, было ли на самом деле взрывное устройство и какие цели преследовал злоумышленник. </w:t>
      </w:r>
      <w:r w:rsidRPr="000F01FA">
        <w:rPr>
          <w:b w:val="0"/>
          <w:bCs w:val="0"/>
          <w:sz w:val="24"/>
          <w:szCs w:val="24"/>
        </w:rPr>
        <w:t>Заведомо ложное сообщение о террори</w:t>
      </w:r>
      <w:r w:rsidRPr="000F01FA">
        <w:rPr>
          <w:b w:val="0"/>
          <w:bCs w:val="0"/>
          <w:sz w:val="24"/>
          <w:szCs w:val="24"/>
        </w:rPr>
        <w:softHyphen/>
        <w:t>стическом акте также является преступлением и карается в соответствии с Уголовным кодексом РФ.</w:t>
      </w:r>
    </w:p>
    <w:p w:rsidR="004815E8" w:rsidRDefault="004815E8" w:rsidP="0037480D">
      <w:pPr>
        <w:pStyle w:val="4"/>
        <w:shd w:val="clear" w:color="auto" w:fill="auto"/>
        <w:spacing w:before="0" w:after="338" w:line="240" w:lineRule="auto"/>
        <w:ind w:firstLine="280"/>
        <w:rPr>
          <w:sz w:val="24"/>
          <w:szCs w:val="24"/>
        </w:rPr>
      </w:pPr>
      <w:r w:rsidRPr="0037480D">
        <w:rPr>
          <w:sz w:val="24"/>
          <w:szCs w:val="24"/>
        </w:rPr>
        <w:t>Борьба с терроризмом такого рода быстро совершенствуется. Современ</w:t>
      </w:r>
      <w:r w:rsidRPr="0037480D">
        <w:rPr>
          <w:sz w:val="24"/>
          <w:szCs w:val="24"/>
        </w:rPr>
        <w:softHyphen/>
        <w:t>ные технические средства позволяют идентифицировать анонима по спект</w:t>
      </w:r>
      <w:r w:rsidRPr="0037480D">
        <w:rPr>
          <w:sz w:val="24"/>
          <w:szCs w:val="24"/>
        </w:rPr>
        <w:softHyphen/>
        <w:t>ру голоса, обеспечивая тем самым выполнение одного из основополагаю</w:t>
      </w:r>
      <w:r w:rsidRPr="0037480D">
        <w:rPr>
          <w:sz w:val="24"/>
          <w:szCs w:val="24"/>
        </w:rPr>
        <w:softHyphen/>
        <w:t>щих принципов борьбы с терроризмом в Российской Федерации — неотвра</w:t>
      </w:r>
      <w:r w:rsidRPr="0037480D">
        <w:rPr>
          <w:sz w:val="24"/>
          <w:szCs w:val="24"/>
        </w:rPr>
        <w:softHyphen/>
        <w:t>тимое наказание за террористическую деятельность в любой форме.</w:t>
      </w:r>
    </w:p>
    <w:p w:rsidR="004815E8" w:rsidRPr="0037480D" w:rsidRDefault="004815E8" w:rsidP="0037480D">
      <w:pPr>
        <w:pStyle w:val="4"/>
        <w:shd w:val="clear" w:color="auto" w:fill="auto"/>
        <w:spacing w:before="0" w:after="338" w:line="240" w:lineRule="auto"/>
        <w:ind w:firstLine="280"/>
        <w:rPr>
          <w:sz w:val="24"/>
          <w:szCs w:val="24"/>
        </w:rPr>
      </w:pPr>
    </w:p>
    <w:p w:rsidR="004815E8" w:rsidRPr="0037480D" w:rsidRDefault="004815E8" w:rsidP="0037480D">
      <w:pPr>
        <w:pStyle w:val="43"/>
        <w:keepNext/>
        <w:keepLines/>
        <w:shd w:val="clear" w:color="auto" w:fill="auto"/>
        <w:spacing w:after="47" w:line="240" w:lineRule="auto"/>
        <w:jc w:val="center"/>
        <w:rPr>
          <w:rStyle w:val="44"/>
          <w:b/>
          <w:bCs/>
          <w:sz w:val="32"/>
          <w:szCs w:val="32"/>
          <w:u w:val="none"/>
        </w:rPr>
      </w:pPr>
      <w:bookmarkStart w:id="1" w:name="bookmark5"/>
      <w:r>
        <w:rPr>
          <w:rStyle w:val="44"/>
          <w:b/>
          <w:bCs/>
          <w:sz w:val="28"/>
          <w:szCs w:val="28"/>
          <w:u w:val="none"/>
        </w:rPr>
        <w:t>2</w:t>
      </w:r>
      <w:r w:rsidRPr="0037480D">
        <w:rPr>
          <w:rStyle w:val="44"/>
          <w:b/>
          <w:bCs/>
          <w:sz w:val="32"/>
          <w:szCs w:val="32"/>
          <w:u w:val="none"/>
        </w:rPr>
        <w:t>.борьба с терроризмом</w:t>
      </w:r>
      <w:bookmarkEnd w:id="1"/>
    </w:p>
    <w:p w:rsidR="004815E8" w:rsidRPr="0037480D" w:rsidRDefault="004815E8" w:rsidP="0037480D">
      <w:pPr>
        <w:pStyle w:val="43"/>
        <w:keepNext/>
        <w:keepLines/>
        <w:shd w:val="clear" w:color="auto" w:fill="auto"/>
        <w:spacing w:after="47" w:line="240" w:lineRule="auto"/>
        <w:jc w:val="center"/>
        <w:rPr>
          <w:rStyle w:val="44"/>
          <w:b/>
          <w:bCs/>
          <w:sz w:val="24"/>
          <w:szCs w:val="24"/>
          <w:u w:val="none"/>
        </w:rPr>
      </w:pPr>
    </w:p>
    <w:p w:rsidR="004815E8" w:rsidRPr="0037480D" w:rsidRDefault="004815E8" w:rsidP="0037480D">
      <w:pPr>
        <w:pStyle w:val="43"/>
        <w:keepNext/>
        <w:keepLines/>
        <w:shd w:val="clear" w:color="auto" w:fill="auto"/>
        <w:spacing w:after="47" w:line="240" w:lineRule="auto"/>
        <w:jc w:val="center"/>
        <w:rPr>
          <w:sz w:val="24"/>
          <w:szCs w:val="24"/>
        </w:rPr>
      </w:pP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>
        <w:rPr>
          <w:sz w:val="24"/>
          <w:szCs w:val="24"/>
        </w:rPr>
        <w:t>Вихрь перемен, затронувший все</w:t>
      </w:r>
      <w:r w:rsidRPr="0037480D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37480D">
        <w:rPr>
          <w:sz w:val="24"/>
          <w:szCs w:val="24"/>
        </w:rPr>
        <w:t>без исключения стороны современ</w:t>
      </w:r>
      <w:r w:rsidRPr="0037480D">
        <w:rPr>
          <w:sz w:val="24"/>
          <w:szCs w:val="24"/>
        </w:rPr>
        <w:softHyphen/>
        <w:t>ной жизни России, поднял на поверхность и грязный «осадок» — терро</w:t>
      </w:r>
      <w:r w:rsidRPr="0037480D">
        <w:rPr>
          <w:sz w:val="24"/>
          <w:szCs w:val="24"/>
        </w:rPr>
        <w:softHyphen/>
        <w:t>ризм, являющийся самым опасным из негативных явлений современной жизни общества. Мы имеем дело с хитрым, безжалостным и подлым вра</w:t>
      </w:r>
      <w:r w:rsidRPr="0037480D">
        <w:rPr>
          <w:sz w:val="24"/>
          <w:szCs w:val="24"/>
        </w:rPr>
        <w:softHyphen/>
        <w:t>гом. Объектом его преступных посягательств чаще всего являются ни в чём не повинные мирные жители, женщины, дети.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Большинство стран мира, независимо от политической ориентации </w:t>
      </w:r>
      <w:r w:rsidRPr="0037480D">
        <w:rPr>
          <w:rStyle w:val="a1"/>
          <w:sz w:val="24"/>
          <w:szCs w:val="24"/>
        </w:rPr>
        <w:t>—</w:t>
      </w:r>
      <w:r>
        <w:rPr>
          <w:rStyle w:val="a1"/>
          <w:sz w:val="24"/>
          <w:szCs w:val="24"/>
          <w:lang w:eastAsia="en-US"/>
        </w:rPr>
        <w:t xml:space="preserve"> </w:t>
      </w:r>
      <w:r w:rsidRPr="0037480D">
        <w:rPr>
          <w:sz w:val="24"/>
          <w:szCs w:val="24"/>
        </w:rPr>
        <w:t>и Россия с ними заодно, единодушны в осуждении терроризма и решительно объединили свои усилия в борьбе с ним.</w:t>
      </w:r>
    </w:p>
    <w:p w:rsidR="004815E8" w:rsidRPr="0037480D" w:rsidRDefault="004815E8" w:rsidP="0037480D">
      <w:pPr>
        <w:pStyle w:val="4"/>
        <w:shd w:val="clear" w:color="auto" w:fill="auto"/>
        <w:spacing w:before="0" w:after="42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Федеральная служба безопасности Российской Федерации, тесно взаи</w:t>
      </w:r>
      <w:r w:rsidRPr="0037480D">
        <w:rPr>
          <w:sz w:val="24"/>
          <w:szCs w:val="24"/>
        </w:rPr>
        <w:softHyphen/>
        <w:t>модействуя с другими ведомствами, ведёт непрерывную борьбу с террори</w:t>
      </w:r>
      <w:r w:rsidRPr="0037480D">
        <w:rPr>
          <w:sz w:val="24"/>
          <w:szCs w:val="24"/>
        </w:rPr>
        <w:softHyphen/>
        <w:t>стами всех «мастей», оберегая спокойную жизнь населения. Каждый граж</w:t>
      </w:r>
      <w:r w:rsidRPr="0037480D">
        <w:rPr>
          <w:sz w:val="24"/>
          <w:szCs w:val="24"/>
        </w:rPr>
        <w:softHyphen/>
        <w:t>данин нашей Родины может быть уверен: ни один теракт не останется без расследования и ни один террорист не уйдёт от возмездия.</w:t>
      </w:r>
    </w:p>
    <w:p w:rsidR="004815E8" w:rsidRPr="0037480D" w:rsidRDefault="004815E8" w:rsidP="0037480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4815E8" w:rsidRPr="0037480D" w:rsidRDefault="004815E8" w:rsidP="0037480D">
      <w:pPr>
        <w:pStyle w:val="20"/>
        <w:shd w:val="clear" w:color="auto" w:fill="auto"/>
        <w:tabs>
          <w:tab w:val="right" w:pos="3305"/>
          <w:tab w:val="center" w:pos="3787"/>
        </w:tabs>
        <w:spacing w:line="240" w:lineRule="auto"/>
        <w:ind w:firstLine="0"/>
        <w:jc w:val="center"/>
        <w:rPr>
          <w:sz w:val="28"/>
          <w:szCs w:val="28"/>
        </w:rPr>
      </w:pPr>
      <w:r w:rsidRPr="0037480D">
        <w:rPr>
          <w:sz w:val="28"/>
          <w:szCs w:val="28"/>
        </w:rPr>
        <w:t>2.1.ОРГАНИЗАЦИЯ БОРЬБЫ</w:t>
      </w:r>
    </w:p>
    <w:p w:rsidR="004815E8" w:rsidRDefault="004815E8" w:rsidP="0037480D">
      <w:pPr>
        <w:pStyle w:val="20"/>
        <w:shd w:val="clear" w:color="auto" w:fill="auto"/>
        <w:spacing w:after="87" w:line="240" w:lineRule="auto"/>
        <w:ind w:firstLine="0"/>
        <w:jc w:val="center"/>
        <w:rPr>
          <w:sz w:val="28"/>
          <w:szCs w:val="28"/>
        </w:rPr>
      </w:pPr>
      <w:r w:rsidRPr="0037480D">
        <w:rPr>
          <w:sz w:val="28"/>
          <w:szCs w:val="28"/>
        </w:rPr>
        <w:t>С ТЕРРОРИЗМОМ В РОССИЙСКОЙ ФЕДЕРАЦИИ</w:t>
      </w:r>
    </w:p>
    <w:p w:rsidR="004815E8" w:rsidRDefault="004815E8" w:rsidP="0037480D">
      <w:pPr>
        <w:pStyle w:val="20"/>
        <w:shd w:val="clear" w:color="auto" w:fill="auto"/>
        <w:spacing w:after="87" w:line="240" w:lineRule="auto"/>
        <w:ind w:firstLine="0"/>
        <w:jc w:val="center"/>
        <w:rPr>
          <w:sz w:val="28"/>
          <w:szCs w:val="28"/>
        </w:rPr>
      </w:pPr>
    </w:p>
    <w:p w:rsidR="004815E8" w:rsidRPr="0037480D" w:rsidRDefault="004815E8" w:rsidP="0037480D">
      <w:pPr>
        <w:pStyle w:val="20"/>
        <w:shd w:val="clear" w:color="auto" w:fill="auto"/>
        <w:spacing w:after="87" w:line="240" w:lineRule="auto"/>
        <w:ind w:firstLine="0"/>
        <w:jc w:val="center"/>
        <w:rPr>
          <w:sz w:val="28"/>
          <w:szCs w:val="28"/>
        </w:rPr>
      </w:pP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В Российской Федерации борьба с терроризмом осуществляется Феде</w:t>
      </w:r>
      <w:r w:rsidRPr="0037480D">
        <w:rPr>
          <w:sz w:val="24"/>
          <w:szCs w:val="24"/>
        </w:rPr>
        <w:softHyphen/>
        <w:t>ральной службой безопасности (ФСБ), Министерством внутренних дел (МВД), Министерством обороны (МО), Службой внешней разведки (СВР), Федеральной службой охраны (ФСО), Федеральной пограничной служ</w:t>
      </w:r>
      <w:r w:rsidRPr="0037480D">
        <w:rPr>
          <w:sz w:val="24"/>
          <w:szCs w:val="24"/>
        </w:rPr>
        <w:softHyphen/>
        <w:t>бой (ФПС), а также другими органами исполнительной власти в соответ</w:t>
      </w:r>
      <w:r w:rsidRPr="0037480D">
        <w:rPr>
          <w:sz w:val="24"/>
          <w:szCs w:val="24"/>
        </w:rPr>
        <w:softHyphen/>
        <w:t>ствии с Законом «О борьбе с терроризмом». Общее руководство осуществ</w:t>
      </w:r>
      <w:r w:rsidRPr="0037480D">
        <w:rPr>
          <w:sz w:val="24"/>
          <w:szCs w:val="24"/>
        </w:rPr>
        <w:softHyphen/>
        <w:t>ляет Правительство Российской Федерации.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В зависимости от своей компетенции вышеуказанные федеральные орга</w:t>
      </w:r>
      <w:r w:rsidRPr="0037480D">
        <w:rPr>
          <w:sz w:val="24"/>
          <w:szCs w:val="24"/>
        </w:rPr>
        <w:softHyphen/>
        <w:t>ны исполнительной власти осуществляют эту борьбу главным образом по следующим направлениям: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ФСБ — борьба с террористическими преступлениями политического характера;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jc w:val="left"/>
        <w:rPr>
          <w:sz w:val="24"/>
          <w:szCs w:val="24"/>
        </w:rPr>
      </w:pPr>
      <w:r w:rsidRPr="0037480D">
        <w:rPr>
          <w:sz w:val="24"/>
          <w:szCs w:val="24"/>
        </w:rPr>
        <w:t xml:space="preserve"> МВД — борьба с террористическими преступлениями корыстного . характера;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СВР — обеспечение безопасности учреждений России, находящихся за рубежом;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ФСО — обеспечение безопасности объектов государственной охра</w:t>
      </w:r>
      <w:r w:rsidRPr="0037480D">
        <w:rPr>
          <w:sz w:val="24"/>
          <w:szCs w:val="24"/>
        </w:rPr>
        <w:softHyphen/>
        <w:t>ны и защиты охраняемых объектов;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>
        <w:rPr>
          <w:sz w:val="24"/>
          <w:szCs w:val="24"/>
        </w:rPr>
        <w:t xml:space="preserve"> МО — </w:t>
      </w:r>
      <w:r w:rsidRPr="0037480D">
        <w:rPr>
          <w:sz w:val="24"/>
          <w:szCs w:val="24"/>
        </w:rPr>
        <w:t>защита вооружения и военных объектов;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ФПС — охрана Государственной границы.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37480D">
        <w:rPr>
          <w:sz w:val="24"/>
          <w:szCs w:val="24"/>
        </w:rPr>
        <w:t>Другие органы исполнительной власти субъектов Российской Федера</w:t>
      </w:r>
      <w:r w:rsidRPr="0037480D">
        <w:rPr>
          <w:sz w:val="24"/>
          <w:szCs w:val="24"/>
        </w:rPr>
        <w:softHyphen/>
        <w:t>ции, органы местного самоуправления, общественные объединения и организации, независимо от форм собственности, должностные лица, а также все граждане должны оказывать содействие органам, осуществляю</w:t>
      </w:r>
      <w:r w:rsidRPr="0037480D">
        <w:rPr>
          <w:sz w:val="24"/>
          <w:szCs w:val="24"/>
        </w:rPr>
        <w:softHyphen/>
        <w:t xml:space="preserve">щим борьбу с терроризмом. «Сообщение </w:t>
      </w:r>
      <w:r w:rsidRPr="0037480D">
        <w:rPr>
          <w:rStyle w:val="10pt"/>
          <w:sz w:val="24"/>
          <w:szCs w:val="24"/>
        </w:rPr>
        <w:t xml:space="preserve">о </w:t>
      </w:r>
      <w:r w:rsidRPr="0037480D">
        <w:rPr>
          <w:sz w:val="24"/>
          <w:szCs w:val="24"/>
        </w:rPr>
        <w:t>ставших известными им сведе</w:t>
      </w:r>
      <w:r w:rsidRPr="0037480D">
        <w:rPr>
          <w:sz w:val="24"/>
          <w:szCs w:val="24"/>
        </w:rPr>
        <w:softHyphen/>
        <w:t xml:space="preserve">ниях о террористической деятельности и </w:t>
      </w:r>
      <w:r w:rsidRPr="0037480D">
        <w:rPr>
          <w:rStyle w:val="10pt"/>
          <w:sz w:val="24"/>
          <w:szCs w:val="24"/>
        </w:rPr>
        <w:t xml:space="preserve">о </w:t>
      </w:r>
      <w:r w:rsidRPr="0037480D">
        <w:rPr>
          <w:sz w:val="24"/>
          <w:szCs w:val="24"/>
        </w:rPr>
        <w:t>любых других обстоятельствах, информация о которых может способствовать предупреждению, выявле</w:t>
      </w:r>
      <w:r w:rsidRPr="0037480D">
        <w:rPr>
          <w:sz w:val="24"/>
          <w:szCs w:val="24"/>
        </w:rPr>
        <w:softHyphen/>
        <w:t>нию и пресечению террористической деятельности, а также минимизации её последствий, является гражданским долгом каждого» (ст. 9 ФЗ «О борьбе с терроризмом»).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37480D">
        <w:rPr>
          <w:sz w:val="24"/>
          <w:szCs w:val="24"/>
        </w:rPr>
        <w:t xml:space="preserve">         Одним из основных принципов борьбы с терроризмом является при</w:t>
      </w:r>
      <w:r w:rsidRPr="0037480D">
        <w:rPr>
          <w:sz w:val="24"/>
          <w:szCs w:val="24"/>
        </w:rPr>
        <w:softHyphen/>
        <w:t>оритет мер предупреждения. Однако в случае необходимости могут прово</w:t>
      </w:r>
      <w:r w:rsidRPr="0037480D">
        <w:rPr>
          <w:sz w:val="24"/>
          <w:szCs w:val="24"/>
        </w:rPr>
        <w:softHyphen/>
        <w:t>диться и контртеррористические операции.</w:t>
      </w:r>
    </w:p>
    <w:p w:rsidR="004815E8" w:rsidRPr="000F01FA" w:rsidRDefault="004815E8" w:rsidP="000F01FA">
      <w:pPr>
        <w:pStyle w:val="ListParagraph"/>
        <w:spacing w:line="24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01FA">
        <w:rPr>
          <w:rStyle w:val="a0"/>
          <w:b w:val="0"/>
          <w:bCs w:val="0"/>
          <w:sz w:val="24"/>
          <w:szCs w:val="24"/>
        </w:rPr>
        <w:t>Контртеррористическая операция</w:t>
      </w:r>
      <w:r w:rsidRPr="0037480D">
        <w:rPr>
          <w:rStyle w:val="a0"/>
          <w:sz w:val="24"/>
          <w:szCs w:val="24"/>
        </w:rPr>
        <w:t xml:space="preserve"> </w:t>
      </w:r>
      <w:r w:rsidRPr="0037480D">
        <w:rPr>
          <w:rFonts w:ascii="Times New Roman" w:hAnsi="Times New Roman" w:cs="Times New Roman"/>
          <w:sz w:val="24"/>
          <w:szCs w:val="24"/>
        </w:rPr>
        <w:t>является специальным мероприяти</w:t>
      </w:r>
      <w:r w:rsidRPr="0037480D">
        <w:rPr>
          <w:rFonts w:ascii="Times New Roman" w:hAnsi="Times New Roman" w:cs="Times New Roman"/>
          <w:sz w:val="24"/>
          <w:szCs w:val="24"/>
        </w:rPr>
        <w:softHyphen/>
        <w:t xml:space="preserve">ем, направленным на пресечение террористической акции, обеспечение безопасности физических лиц, обезвреживание террористов, а также на </w:t>
      </w:r>
      <w:r w:rsidRPr="0037480D">
        <w:rPr>
          <w:sz w:val="24"/>
          <w:szCs w:val="24"/>
        </w:rPr>
        <w:t>минимизацию последствий теракта. Зоной проведения такой операции, в зависимости от обстоятельств, может быть участок территории, здание, отдельное помещение, автомашина и т.п.</w:t>
      </w:r>
      <w:r w:rsidRPr="0037480D">
        <w:rPr>
          <w:sz w:val="24"/>
          <w:szCs w:val="24"/>
        </w:rPr>
        <w:tab/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В пределах зоны контртеррористической операции на время её проведе</w:t>
      </w:r>
      <w:r w:rsidRPr="0037480D">
        <w:rPr>
          <w:sz w:val="24"/>
          <w:szCs w:val="24"/>
        </w:rPr>
        <w:softHyphen/>
        <w:t>ния Федеральным законом «О борьбе с терроризмом» устанавливается</w:t>
      </w:r>
      <w:r w:rsidRPr="000F01FA">
        <w:rPr>
          <w:sz w:val="24"/>
          <w:szCs w:val="24"/>
        </w:rPr>
        <w:t xml:space="preserve"> </w:t>
      </w:r>
      <w:r w:rsidRPr="000F01FA">
        <w:rPr>
          <w:rStyle w:val="a0"/>
          <w:b w:val="0"/>
          <w:bCs w:val="0"/>
          <w:sz w:val="24"/>
          <w:szCs w:val="24"/>
        </w:rPr>
        <w:t>особый правовой режим.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Общее руководство операцией единоначально осуществляется руково</w:t>
      </w:r>
      <w:r w:rsidRPr="0037480D">
        <w:rPr>
          <w:sz w:val="24"/>
          <w:szCs w:val="24"/>
        </w:rPr>
        <w:softHyphen/>
        <w:t>дителем оперативного штаба.</w:t>
      </w:r>
    </w:p>
    <w:p w:rsidR="004815E8" w:rsidRPr="000F01FA" w:rsidRDefault="004815E8" w:rsidP="0037480D">
      <w:pPr>
        <w:pStyle w:val="20"/>
        <w:shd w:val="clear" w:color="auto" w:fill="auto"/>
        <w:spacing w:line="240" w:lineRule="auto"/>
        <w:ind w:firstLine="26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В зоне контртеррористической операции её участники имеют право:</w:t>
      </w:r>
    </w:p>
    <w:p w:rsidR="004815E8" w:rsidRPr="0037480D" w:rsidRDefault="004815E8" w:rsidP="0037480D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Проверять документы, производить личный досмотр граждан и транс</w:t>
      </w:r>
      <w:r w:rsidRPr="0037480D">
        <w:rPr>
          <w:sz w:val="24"/>
          <w:szCs w:val="24"/>
        </w:rPr>
        <w:softHyphen/>
        <w:t>порта.</w:t>
      </w:r>
    </w:p>
    <w:p w:rsidR="004815E8" w:rsidRPr="0037480D" w:rsidRDefault="004815E8" w:rsidP="0037480D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Задерживать лиц без документов, не выполняющих их требования, а также пытающихся проникнуть в зону проведения операции.</w:t>
      </w:r>
    </w:p>
    <w:p w:rsidR="004815E8" w:rsidRPr="0037480D" w:rsidRDefault="004815E8" w:rsidP="0037480D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Беспрепятственно входить, а при необходимости — проникать в жи</w:t>
      </w:r>
      <w:r w:rsidRPr="0037480D">
        <w:rPr>
          <w:sz w:val="24"/>
          <w:szCs w:val="24"/>
        </w:rPr>
        <w:softHyphen/>
        <w:t>лые и иные помещения и транспортные средства, принадлежащие гражда</w:t>
      </w:r>
      <w:r w:rsidRPr="0037480D">
        <w:rPr>
          <w:sz w:val="24"/>
          <w:szCs w:val="24"/>
        </w:rPr>
        <w:softHyphen/>
        <w:t>нам или организациям.</w:t>
      </w:r>
    </w:p>
    <w:p w:rsidR="004815E8" w:rsidRPr="0037480D" w:rsidRDefault="004815E8" w:rsidP="0037480D">
      <w:pPr>
        <w:pStyle w:val="4"/>
        <w:shd w:val="clear" w:color="auto" w:fill="auto"/>
        <w:tabs>
          <w:tab w:val="left" w:pos="4853"/>
        </w:tabs>
        <w:spacing w:before="0" w:line="240" w:lineRule="auto"/>
        <w:ind w:firstLine="0"/>
        <w:rPr>
          <w:sz w:val="24"/>
          <w:szCs w:val="24"/>
        </w:rPr>
      </w:pPr>
      <w:r w:rsidRPr="0037480D">
        <w:rPr>
          <w:sz w:val="24"/>
          <w:szCs w:val="24"/>
        </w:rPr>
        <w:t xml:space="preserve"> Использовать транспортные средства, принадлежащие организаци</w:t>
      </w:r>
      <w:r w:rsidRPr="0037480D">
        <w:rPr>
          <w:sz w:val="24"/>
          <w:szCs w:val="24"/>
        </w:rPr>
        <w:softHyphen/>
        <w:t>ям, независимо от форм собственности, а в неотложных случаях — и граж</w:t>
      </w:r>
      <w:r w:rsidRPr="0037480D">
        <w:rPr>
          <w:sz w:val="24"/>
          <w:szCs w:val="24"/>
        </w:rPr>
        <w:softHyphen/>
        <w:t>данам в сл</w:t>
      </w:r>
      <w:r>
        <w:rPr>
          <w:sz w:val="24"/>
          <w:szCs w:val="24"/>
        </w:rPr>
        <w:t>ужебных целях для: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предотвращения теракта;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преследования и задержания террористов;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доставки пострадавших в лечебное учреждение;</w:t>
      </w:r>
    </w:p>
    <w:p w:rsidR="004815E8" w:rsidRPr="0037480D" w:rsidRDefault="004815E8" w:rsidP="0037480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проезда к месту происшествия.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При проведении операции допускается вынужденное причинение вреда здоровью, жизни и имуществу террористов. При этом лица, участвующие в борьбе с терроризмом, находятся под защитой государства и освобождают</w:t>
      </w:r>
      <w:r w:rsidRPr="0037480D">
        <w:rPr>
          <w:sz w:val="24"/>
          <w:szCs w:val="24"/>
        </w:rPr>
        <w:softHyphen/>
        <w:t>ся от ответственности за причинение такого вреда.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В целях сохранения здоровья и жизни людей, материальных ценностей допускается ведение переговоров с террористами, в первую очередь для пресечения теракции без применения силы. Однако переговоры не могут служить основанием для освобождения террористов от ответственности за совершённые преступления.</w:t>
      </w:r>
    </w:p>
    <w:p w:rsidR="004815E8" w:rsidRDefault="004815E8" w:rsidP="0037480D">
      <w:pPr>
        <w:pStyle w:val="4"/>
        <w:shd w:val="clear" w:color="auto" w:fill="auto"/>
        <w:spacing w:before="0" w:after="85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Кроме того, Федеральный закон «О борьбе с терроризмом» определя</w:t>
      </w:r>
      <w:r w:rsidRPr="0037480D">
        <w:rPr>
          <w:sz w:val="24"/>
          <w:szCs w:val="24"/>
        </w:rPr>
        <w:softHyphen/>
        <w:t>ет права и обязанности граждан в связи с осуществлением борьбы с терро</w:t>
      </w:r>
      <w:r w:rsidRPr="0037480D">
        <w:rPr>
          <w:sz w:val="24"/>
          <w:szCs w:val="24"/>
        </w:rPr>
        <w:softHyphen/>
        <w:t>ризмом. Возмещение вреда, причинённого в результате террористической акции, а также социальная реабилитация лиц, пострадавших в результате такой акции, осуществляется в соответствии с законодательством Россий</w:t>
      </w:r>
      <w:r w:rsidRPr="0037480D">
        <w:rPr>
          <w:sz w:val="24"/>
          <w:szCs w:val="24"/>
        </w:rPr>
        <w:softHyphen/>
        <w:t>ской Федерации.</w:t>
      </w:r>
    </w:p>
    <w:p w:rsidR="004815E8" w:rsidRDefault="004815E8" w:rsidP="0037480D">
      <w:pPr>
        <w:pStyle w:val="4"/>
        <w:shd w:val="clear" w:color="auto" w:fill="auto"/>
        <w:spacing w:before="0" w:after="85" w:line="240" w:lineRule="auto"/>
        <w:ind w:firstLine="260"/>
        <w:rPr>
          <w:sz w:val="24"/>
          <w:szCs w:val="24"/>
        </w:rPr>
      </w:pPr>
    </w:p>
    <w:p w:rsidR="004815E8" w:rsidRPr="0037480D" w:rsidRDefault="004815E8" w:rsidP="0037480D">
      <w:pPr>
        <w:pStyle w:val="4"/>
        <w:shd w:val="clear" w:color="auto" w:fill="auto"/>
        <w:spacing w:before="0" w:after="85" w:line="240" w:lineRule="auto"/>
        <w:ind w:firstLine="260"/>
        <w:rPr>
          <w:sz w:val="24"/>
          <w:szCs w:val="24"/>
        </w:rPr>
      </w:pPr>
    </w:p>
    <w:p w:rsidR="004815E8" w:rsidRPr="0037480D" w:rsidRDefault="004815E8" w:rsidP="0037480D">
      <w:pPr>
        <w:pStyle w:val="20"/>
        <w:shd w:val="clear" w:color="auto" w:fill="auto"/>
        <w:spacing w:after="96" w:line="240" w:lineRule="auto"/>
        <w:ind w:firstLine="0"/>
        <w:jc w:val="center"/>
        <w:rPr>
          <w:sz w:val="28"/>
          <w:szCs w:val="28"/>
        </w:rPr>
      </w:pPr>
      <w:r w:rsidRPr="0037480D">
        <w:rPr>
          <w:rStyle w:val="28"/>
          <w:b/>
          <w:bCs/>
          <w:sz w:val="28"/>
          <w:szCs w:val="28"/>
        </w:rPr>
        <w:t>2.2.</w:t>
      </w:r>
      <w:r w:rsidRPr="0037480D">
        <w:rPr>
          <w:rStyle w:val="28"/>
          <w:sz w:val="28"/>
          <w:szCs w:val="28"/>
        </w:rPr>
        <w:t xml:space="preserve"> </w:t>
      </w:r>
      <w:r w:rsidRPr="0037480D">
        <w:rPr>
          <w:sz w:val="28"/>
          <w:szCs w:val="28"/>
        </w:rPr>
        <w:t>ПОРЯДОК ПОДГОТОВКИ НАСЕЛЕНИЯ К ЗАЩИТЕ ОТ ЧС</w:t>
      </w:r>
    </w:p>
    <w:p w:rsidR="004815E8" w:rsidRDefault="004815E8" w:rsidP="0037480D">
      <w:pPr>
        <w:pStyle w:val="20"/>
        <w:shd w:val="clear" w:color="auto" w:fill="auto"/>
        <w:spacing w:after="96" w:line="240" w:lineRule="auto"/>
        <w:ind w:firstLine="0"/>
        <w:jc w:val="center"/>
        <w:rPr>
          <w:sz w:val="24"/>
          <w:szCs w:val="24"/>
        </w:rPr>
      </w:pPr>
    </w:p>
    <w:p w:rsidR="004815E8" w:rsidRPr="0037480D" w:rsidRDefault="004815E8" w:rsidP="0037480D">
      <w:pPr>
        <w:pStyle w:val="20"/>
        <w:shd w:val="clear" w:color="auto" w:fill="auto"/>
        <w:spacing w:after="96" w:line="240" w:lineRule="auto"/>
        <w:ind w:firstLine="0"/>
        <w:jc w:val="center"/>
        <w:rPr>
          <w:sz w:val="24"/>
          <w:szCs w:val="24"/>
        </w:rPr>
      </w:pP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До конца 80-х годов в России существовала система подготовки населе</w:t>
      </w:r>
      <w:r w:rsidRPr="0037480D">
        <w:rPr>
          <w:sz w:val="24"/>
          <w:szCs w:val="24"/>
        </w:rPr>
        <w:softHyphen/>
        <w:t>ния по гражданской обороне (ГО). Основное внимание сосредотачивалось на вопросах защиты населения в военное время, причём главным образом — от оружия массового поражения.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37480D">
        <w:rPr>
          <w:sz w:val="24"/>
          <w:szCs w:val="24"/>
        </w:rPr>
        <w:t>Ряд крупных чрезвычайных ситуаций (ЧС), а именно: Чернобыльская катастрофа (1986 г.), землетрясение в Армении (1988 г.), авиационные катастрофы и железнодорожные аварии начала 90-х годов, террористические акции на юге России и другие происшествия вскрыли серьёзные недостат</w:t>
      </w:r>
      <w:r w:rsidRPr="0037480D">
        <w:rPr>
          <w:sz w:val="24"/>
          <w:szCs w:val="24"/>
        </w:rPr>
        <w:softHyphen/>
        <w:t>ки в системе подготовки населения к действиям в ЧС.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Постановление Правительства Российской Федерации (№ 43 от 16.01.95 г.) утвердило федеральную целевую программу «Создание и развитие единой государственной системы предупреждения и ликвидации чрезвычайных си</w:t>
      </w:r>
      <w:r w:rsidRPr="0037480D">
        <w:rPr>
          <w:sz w:val="24"/>
          <w:szCs w:val="24"/>
        </w:rPr>
        <w:softHyphen/>
        <w:t>туаций (РСЧС)». Составной частью этой программы стала подпрограмма: «Обучение населения, подготовка специалистов органов управления и сил ликвидации ЧС».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Основная цель подпрограммы — создание до конца 1997 года новой государственной системы подготовки населения и специалистов, осно</w:t>
      </w:r>
      <w:r w:rsidRPr="0037480D">
        <w:rPr>
          <w:sz w:val="24"/>
          <w:szCs w:val="24"/>
        </w:rPr>
        <w:softHyphen/>
        <w:t>ванной на применении новых учебных программ и методов обучения. Её реализация позволяет удовлетворять потребности страны в квалифици</w:t>
      </w:r>
      <w:r w:rsidRPr="0037480D">
        <w:rPr>
          <w:sz w:val="24"/>
          <w:szCs w:val="24"/>
        </w:rPr>
        <w:softHyphen/>
        <w:t>рованных специалистах по предупреждению и ликвидации ЧС, повышать готовность органов управления и сил РСЧС к действиям в экстремаль</w:t>
      </w:r>
      <w:r w:rsidRPr="0037480D">
        <w:rPr>
          <w:sz w:val="24"/>
          <w:szCs w:val="24"/>
        </w:rPr>
        <w:softHyphen/>
        <w:t>ной обстановке, организовывать эффективное обучение населения по вопросам защиты как в мирное, так и в военное время, в том числе при со</w:t>
      </w:r>
      <w:r>
        <w:rPr>
          <w:sz w:val="24"/>
          <w:szCs w:val="24"/>
        </w:rPr>
        <w:t>вершении террористических акций.</w:t>
      </w:r>
    </w:p>
    <w:p w:rsidR="004815E8" w:rsidRPr="0037480D" w:rsidRDefault="004815E8" w:rsidP="0037480D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Министерство по чрезвычайным ситуациям (МЧС России) осуществ</w:t>
      </w:r>
      <w:r w:rsidRPr="0037480D">
        <w:rPr>
          <w:sz w:val="24"/>
          <w:szCs w:val="24"/>
        </w:rPr>
        <w:softHyphen/>
        <w:t>ляет методическое руководство, координацию и контроль за подготовкой населения в области защиты от ЧС.</w:t>
      </w:r>
    </w:p>
    <w:p w:rsidR="004815E8" w:rsidRDefault="004815E8" w:rsidP="0037480D">
      <w:pPr>
        <w:pStyle w:val="4"/>
        <w:shd w:val="clear" w:color="auto" w:fill="auto"/>
        <w:spacing w:before="0" w:after="244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Следующим шагом в совершенствовании системы подготовки населе</w:t>
      </w:r>
      <w:r w:rsidRPr="0037480D">
        <w:rPr>
          <w:sz w:val="24"/>
          <w:szCs w:val="24"/>
        </w:rPr>
        <w:softHyphen/>
        <w:t>ния явилось Постановление Правительства Российской Федерации № 738 от 24.07.95 г. «О порядке подготовки населения в области защиты от ЧС» (табл. 4).</w:t>
      </w:r>
    </w:p>
    <w:p w:rsidR="004815E8" w:rsidRPr="0037480D" w:rsidRDefault="004815E8" w:rsidP="0037480D">
      <w:pPr>
        <w:pStyle w:val="4"/>
        <w:shd w:val="clear" w:color="auto" w:fill="auto"/>
        <w:spacing w:before="0" w:after="244" w:line="240" w:lineRule="auto"/>
        <w:ind w:firstLine="260"/>
        <w:rPr>
          <w:sz w:val="24"/>
          <w:szCs w:val="24"/>
        </w:rPr>
      </w:pPr>
      <w:r w:rsidRPr="000F01FA">
        <w:rPr>
          <w:rStyle w:val="22"/>
          <w:b w:val="0"/>
          <w:bCs w:val="0"/>
          <w:sz w:val="24"/>
          <w:szCs w:val="24"/>
        </w:rPr>
        <w:t>В соответствии с Постановлением</w:t>
      </w:r>
      <w:r w:rsidRPr="0037480D">
        <w:rPr>
          <w:rStyle w:val="22"/>
          <w:sz w:val="24"/>
          <w:szCs w:val="24"/>
        </w:rPr>
        <w:t xml:space="preserve"> </w:t>
      </w:r>
      <w:r w:rsidRPr="0037480D">
        <w:rPr>
          <w:sz w:val="24"/>
          <w:szCs w:val="24"/>
        </w:rPr>
        <w:t>основными задачами подготовки в области защиты от ЧС являются:</w:t>
      </w:r>
    </w:p>
    <w:p w:rsidR="004815E8" w:rsidRPr="0037480D" w:rsidRDefault="004815E8" w:rsidP="0037480D">
      <w:pPr>
        <w:pStyle w:val="4"/>
        <w:numPr>
          <w:ilvl w:val="0"/>
          <w:numId w:val="3"/>
        </w:numPr>
        <w:shd w:val="clear" w:color="auto" w:fill="auto"/>
        <w:spacing w:before="0" w:after="244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Обучение всех групп населения правилам поведения и основным способам защиты, пользования коллективными и индивидуальными сред</w:t>
      </w:r>
      <w:r w:rsidRPr="0037480D">
        <w:rPr>
          <w:sz w:val="24"/>
          <w:szCs w:val="24"/>
        </w:rPr>
        <w:softHyphen/>
        <w:t>ствами защиты, приёмам оказания первой медицинской помощи постра</w:t>
      </w:r>
      <w:r w:rsidRPr="0037480D">
        <w:rPr>
          <w:sz w:val="24"/>
          <w:szCs w:val="24"/>
        </w:rPr>
        <w:softHyphen/>
        <w:t>давшим.</w:t>
      </w:r>
    </w:p>
    <w:p w:rsidR="004815E8" w:rsidRPr="0037480D" w:rsidRDefault="004815E8" w:rsidP="0037480D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 xml:space="preserve"> Обучение (переподготовка) руководителей всех уровней управления к действиям по защите населения от ЧС.</w:t>
      </w:r>
    </w:p>
    <w:p w:rsidR="004815E8" w:rsidRDefault="004815E8" w:rsidP="00D81495">
      <w:pPr>
        <w:pStyle w:val="4"/>
        <w:shd w:val="clear" w:color="auto" w:fill="auto"/>
        <w:spacing w:before="0" w:after="85" w:line="240" w:lineRule="auto"/>
        <w:ind w:firstLine="260"/>
        <w:rPr>
          <w:sz w:val="24"/>
          <w:szCs w:val="24"/>
        </w:rPr>
      </w:pPr>
      <w:r w:rsidRPr="0037480D">
        <w:rPr>
          <w:sz w:val="24"/>
          <w:szCs w:val="24"/>
        </w:rPr>
        <w:t>Выработка у руководителей и специалистов органов исполнительной власти и органов местного самоуправления, предприятий, учреждений и организаций навыков по подготовке к управлению си</w:t>
      </w:r>
      <w:r>
        <w:rPr>
          <w:sz w:val="24"/>
          <w:szCs w:val="24"/>
        </w:rPr>
        <w:t xml:space="preserve">лами и средствами, входящими в </w:t>
      </w:r>
      <w:r w:rsidRPr="0037480D">
        <w:rPr>
          <w:sz w:val="24"/>
          <w:szCs w:val="24"/>
        </w:rPr>
        <w:t>РСЧС</w:t>
      </w:r>
    </w:p>
    <w:p w:rsidR="004815E8" w:rsidRDefault="004815E8" w:rsidP="0037480D">
      <w:pPr>
        <w:pStyle w:val="4"/>
        <w:shd w:val="clear" w:color="auto" w:fill="auto"/>
        <w:spacing w:before="0" w:after="85" w:line="240" w:lineRule="auto"/>
        <w:ind w:firstLine="260"/>
        <w:jc w:val="center"/>
        <w:rPr>
          <w:sz w:val="24"/>
          <w:szCs w:val="24"/>
        </w:rPr>
      </w:pPr>
    </w:p>
    <w:p w:rsidR="004815E8" w:rsidRDefault="004815E8" w:rsidP="0037480D">
      <w:pPr>
        <w:pStyle w:val="4"/>
        <w:shd w:val="clear" w:color="auto" w:fill="auto"/>
        <w:spacing w:before="0" w:after="85" w:line="240" w:lineRule="auto"/>
        <w:ind w:firstLine="260"/>
        <w:jc w:val="center"/>
        <w:rPr>
          <w:sz w:val="24"/>
          <w:szCs w:val="24"/>
        </w:rPr>
      </w:pPr>
    </w:p>
    <w:p w:rsidR="004815E8" w:rsidRPr="0037480D" w:rsidRDefault="004815E8" w:rsidP="0037480D">
      <w:pPr>
        <w:pStyle w:val="4"/>
        <w:shd w:val="clear" w:color="auto" w:fill="auto"/>
        <w:spacing w:before="0" w:after="85" w:line="240" w:lineRule="auto"/>
        <w:ind w:firstLine="260"/>
        <w:jc w:val="center"/>
        <w:rPr>
          <w:sz w:val="24"/>
          <w:szCs w:val="24"/>
        </w:rPr>
      </w:pPr>
    </w:p>
    <w:p w:rsidR="004815E8" w:rsidRPr="0037480D" w:rsidRDefault="004815E8" w:rsidP="00652C38">
      <w:pPr>
        <w:pStyle w:val="4"/>
        <w:shd w:val="clear" w:color="auto" w:fill="auto"/>
        <w:spacing w:before="0" w:after="85" w:line="240" w:lineRule="auto"/>
        <w:ind w:firstLine="260"/>
        <w:jc w:val="center"/>
        <w:outlineLvl w:val="0"/>
        <w:rPr>
          <w:sz w:val="28"/>
          <w:szCs w:val="28"/>
        </w:rPr>
      </w:pPr>
      <w:r w:rsidRPr="0037480D">
        <w:rPr>
          <w:sz w:val="28"/>
          <w:szCs w:val="28"/>
        </w:rPr>
        <w:t>Таблица 4</w:t>
      </w:r>
    </w:p>
    <w:p w:rsidR="004815E8" w:rsidRDefault="004815E8" w:rsidP="0037480D">
      <w:pPr>
        <w:pStyle w:val="4"/>
        <w:shd w:val="clear" w:color="auto" w:fill="auto"/>
        <w:spacing w:before="0" w:after="85" w:line="240" w:lineRule="auto"/>
        <w:ind w:firstLine="260"/>
        <w:jc w:val="center"/>
        <w:rPr>
          <w:sz w:val="24"/>
          <w:szCs w:val="24"/>
        </w:rPr>
      </w:pPr>
    </w:p>
    <w:p w:rsidR="004815E8" w:rsidRDefault="004815E8" w:rsidP="0037480D">
      <w:pPr>
        <w:pStyle w:val="4"/>
        <w:shd w:val="clear" w:color="auto" w:fill="auto"/>
        <w:spacing w:before="0" w:after="85" w:line="240" w:lineRule="auto"/>
        <w:ind w:firstLine="0"/>
        <w:rPr>
          <w:sz w:val="24"/>
          <w:szCs w:val="24"/>
        </w:rPr>
      </w:pPr>
    </w:p>
    <w:p w:rsidR="004815E8" w:rsidRPr="0037480D" w:rsidRDefault="004815E8" w:rsidP="00652C38">
      <w:pPr>
        <w:pStyle w:val="4"/>
        <w:shd w:val="clear" w:color="auto" w:fill="auto"/>
        <w:spacing w:before="0" w:after="85" w:line="240" w:lineRule="auto"/>
        <w:ind w:firstLine="0"/>
        <w:outlineLvl w:val="0"/>
        <w:rPr>
          <w:b/>
          <w:bCs/>
          <w:sz w:val="24"/>
          <w:szCs w:val="24"/>
        </w:rPr>
      </w:pPr>
      <w:r w:rsidRPr="0037480D">
        <w:rPr>
          <w:b/>
          <w:bCs/>
          <w:sz w:val="24"/>
          <w:szCs w:val="24"/>
        </w:rPr>
        <w:t>Организ</w:t>
      </w:r>
      <w:r>
        <w:rPr>
          <w:b/>
          <w:bCs/>
          <w:sz w:val="24"/>
          <w:szCs w:val="24"/>
        </w:rPr>
        <w:t>ация подготовки населения в обла</w:t>
      </w:r>
      <w:r w:rsidRPr="0037480D">
        <w:rPr>
          <w:b/>
          <w:bCs/>
          <w:sz w:val="24"/>
          <w:szCs w:val="24"/>
        </w:rPr>
        <w:t>сти ГО и защиты от ЧС (Извлечения)</w:t>
      </w:r>
    </w:p>
    <w:p w:rsidR="004815E8" w:rsidRPr="0037480D" w:rsidRDefault="004815E8" w:rsidP="0037480D">
      <w:pPr>
        <w:pStyle w:val="4"/>
        <w:shd w:val="clear" w:color="auto" w:fill="auto"/>
        <w:spacing w:before="0" w:after="85" w:line="240" w:lineRule="auto"/>
        <w:ind w:firstLine="260"/>
        <w:jc w:val="center"/>
        <w:rPr>
          <w:sz w:val="24"/>
          <w:szCs w:val="24"/>
        </w:rPr>
      </w:pPr>
    </w:p>
    <w:p w:rsidR="004815E8" w:rsidRDefault="004815E8" w:rsidP="00197B8C">
      <w:pPr>
        <w:pStyle w:val="4"/>
        <w:shd w:val="clear" w:color="auto" w:fill="auto"/>
        <w:spacing w:before="0" w:after="85" w:line="201" w:lineRule="exact"/>
        <w:ind w:left="380" w:right="20" w:firstLine="260"/>
      </w:pPr>
    </w:p>
    <w:tbl>
      <w:tblPr>
        <w:tblW w:w="0" w:type="auto"/>
        <w:tblInd w:w="-8" w:type="dxa"/>
        <w:tblLayout w:type="fixed"/>
        <w:tblCellMar>
          <w:left w:w="10" w:type="dxa"/>
          <w:right w:w="10" w:type="dxa"/>
        </w:tblCellMar>
        <w:tblLook w:val="00A0"/>
      </w:tblPr>
      <w:tblGrid>
        <w:gridCol w:w="1505"/>
        <w:gridCol w:w="1635"/>
        <w:gridCol w:w="1731"/>
        <w:gridCol w:w="2052"/>
        <w:gridCol w:w="1177"/>
      </w:tblGrid>
      <w:tr w:rsidR="004815E8" w:rsidRPr="00767D73">
        <w:trPr>
          <w:trHeight w:hRule="exact" w:val="564"/>
        </w:trPr>
        <w:tc>
          <w:tcPr>
            <w:tcW w:w="150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Категория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обучаемых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Ответственный за обучение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Место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обучения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Учебная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программа</w:t>
            </w:r>
          </w:p>
        </w:tc>
        <w:tc>
          <w:tcPr>
            <w:tcW w:w="11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Учебное время, ч</w:t>
            </w:r>
          </w:p>
        </w:tc>
      </w:tr>
      <w:tr w:rsidR="004815E8" w:rsidRPr="00767D73">
        <w:trPr>
          <w:trHeight w:hRule="exact" w:val="977"/>
        </w:trPr>
        <w:tc>
          <w:tcPr>
            <w:tcW w:w="150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Дети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дошкольного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возраста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Министерство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left="60" w:firstLine="0"/>
              <w:jc w:val="center"/>
            </w:pPr>
            <w:r>
              <w:rPr>
                <w:rStyle w:val="31"/>
              </w:rPr>
              <w:t>образования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left="60" w:firstLine="0"/>
              <w:jc w:val="center"/>
            </w:pPr>
            <w:r>
              <w:rPr>
                <w:rStyle w:val="31"/>
              </w:rPr>
              <w:t>России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Дошкольные об</w:t>
            </w:r>
            <w:r>
              <w:rPr>
                <w:rStyle w:val="31"/>
              </w:rPr>
              <w:softHyphen/>
              <w:t>разовательные учреждения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left="60" w:firstLine="0"/>
              <w:jc w:val="center"/>
            </w:pPr>
            <w:r>
              <w:rPr>
                <w:rStyle w:val="31"/>
              </w:rPr>
              <w:t>Программа по ос</w:t>
            </w:r>
            <w:r>
              <w:rPr>
                <w:rStyle w:val="31"/>
              </w:rPr>
              <w:softHyphen/>
              <w:t>новам безопаснос</w:t>
            </w:r>
            <w:r>
              <w:rPr>
                <w:rStyle w:val="31"/>
              </w:rPr>
              <w:softHyphen/>
              <w:t>ти детей дошколь</w:t>
            </w:r>
            <w:r>
              <w:rPr>
                <w:rStyle w:val="31"/>
              </w:rPr>
              <w:softHyphen/>
              <w:t>ного возраста (с 1997 г.)</w:t>
            </w:r>
          </w:p>
        </w:tc>
        <w:tc>
          <w:tcPr>
            <w:tcW w:w="11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2" w:lineRule="exact"/>
              <w:ind w:firstLine="0"/>
              <w:jc w:val="center"/>
            </w:pPr>
            <w:r>
              <w:rPr>
                <w:rStyle w:val="31"/>
              </w:rPr>
              <w:t>Не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2" w:lineRule="exact"/>
              <w:ind w:firstLine="0"/>
              <w:jc w:val="center"/>
            </w:pPr>
            <w:r>
              <w:rPr>
                <w:rStyle w:val="31"/>
              </w:rPr>
              <w:t>регламен</w:t>
            </w:r>
            <w:r>
              <w:rPr>
                <w:rStyle w:val="31"/>
              </w:rPr>
              <w:softHyphen/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2" w:lineRule="exact"/>
              <w:ind w:firstLine="0"/>
              <w:jc w:val="center"/>
            </w:pPr>
            <w:r>
              <w:rPr>
                <w:rStyle w:val="31"/>
              </w:rPr>
              <w:t>тируется</w:t>
            </w:r>
          </w:p>
        </w:tc>
      </w:tr>
      <w:tr w:rsidR="004815E8" w:rsidRPr="00767D73">
        <w:trPr>
          <w:trHeight w:hRule="exact" w:val="1237"/>
        </w:trPr>
        <w:tc>
          <w:tcPr>
            <w:tcW w:w="150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left="100" w:firstLine="0"/>
              <w:jc w:val="center"/>
            </w:pPr>
            <w:r>
              <w:rPr>
                <w:rStyle w:val="31"/>
              </w:rPr>
              <w:t>Учащиеся и студенты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Министерство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left="60" w:firstLine="0"/>
              <w:jc w:val="center"/>
            </w:pPr>
            <w:r>
              <w:rPr>
                <w:rStyle w:val="31"/>
              </w:rPr>
              <w:t>образования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left="60" w:firstLine="0"/>
              <w:jc w:val="center"/>
            </w:pPr>
            <w:r>
              <w:rPr>
                <w:rStyle w:val="31"/>
              </w:rPr>
              <w:t>России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Высшие, сред</w:t>
            </w:r>
            <w:r>
              <w:rPr>
                <w:rStyle w:val="31"/>
              </w:rPr>
              <w:softHyphen/>
              <w:t>ние, начальные и общеобразо</w:t>
            </w:r>
            <w:r>
              <w:rPr>
                <w:rStyle w:val="31"/>
              </w:rPr>
              <w:softHyphen/>
              <w:t>вательные учеб</w:t>
            </w:r>
            <w:r>
              <w:rPr>
                <w:rStyle w:val="31"/>
              </w:rPr>
              <w:softHyphen/>
              <w:t>ные заведения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Программы «Осно</w:t>
            </w:r>
            <w:r>
              <w:rPr>
                <w:rStyle w:val="31"/>
              </w:rPr>
              <w:softHyphen/>
              <w:t>вы безопасности жизнедеятельнос</w:t>
            </w:r>
            <w:r>
              <w:rPr>
                <w:rStyle w:val="31"/>
              </w:rPr>
              <w:softHyphen/>
              <w:t>ти» и «Безопасность жизнедеятельнос</w:t>
            </w:r>
            <w:r>
              <w:rPr>
                <w:rStyle w:val="31"/>
              </w:rPr>
              <w:softHyphen/>
              <w:t>ти» (с 1994-99 гг.)</w:t>
            </w:r>
          </w:p>
        </w:tc>
        <w:tc>
          <w:tcPr>
            <w:tcW w:w="11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60 — 336</w:t>
            </w:r>
          </w:p>
        </w:tc>
      </w:tr>
      <w:tr w:rsidR="004815E8" w:rsidRPr="00767D73">
        <w:trPr>
          <w:trHeight w:hRule="exact" w:val="1695"/>
        </w:trPr>
        <w:tc>
          <w:tcPr>
            <w:tcW w:w="150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Руководители и должност</w:t>
            </w:r>
            <w:r>
              <w:rPr>
                <w:rStyle w:val="31"/>
              </w:rPr>
              <w:softHyphen/>
              <w:t>ные лица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Руководители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left="60" w:firstLine="0"/>
              <w:jc w:val="center"/>
            </w:pPr>
            <w:r>
              <w:rPr>
                <w:rStyle w:val="31"/>
              </w:rPr>
              <w:t>(лично)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left="80" w:firstLine="0"/>
              <w:jc w:val="center"/>
            </w:pPr>
            <w:r>
              <w:rPr>
                <w:rStyle w:val="31"/>
              </w:rPr>
              <w:t>Учебно-мето</w:t>
            </w:r>
            <w:r>
              <w:rPr>
                <w:rStyle w:val="31"/>
              </w:rPr>
              <w:softHyphen/>
              <w:t>дические цен</w:t>
            </w:r>
            <w:r>
              <w:rPr>
                <w:rStyle w:val="31"/>
              </w:rPr>
              <w:softHyphen/>
              <w:t>тры по ГО и ЧС; ед)сы ГО; негосударст</w:t>
            </w:r>
            <w:r>
              <w:rPr>
                <w:rStyle w:val="31"/>
              </w:rPr>
              <w:softHyphen/>
              <w:t>венные образо</w:t>
            </w:r>
            <w:r>
              <w:rPr>
                <w:rStyle w:val="31"/>
              </w:rPr>
              <w:softHyphen/>
              <w:t>вательные уч</w:t>
            </w:r>
            <w:r>
              <w:rPr>
                <w:rStyle w:val="31"/>
              </w:rPr>
              <w:softHyphen/>
              <w:t>реждения по ГО ИЧС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Программа' подго</w:t>
            </w:r>
            <w:r>
              <w:rPr>
                <w:rStyle w:val="31"/>
              </w:rPr>
              <w:softHyphen/>
              <w:t>товки руководяще</w:t>
            </w:r>
            <w:r>
              <w:rPr>
                <w:rStyle w:val="31"/>
              </w:rPr>
              <w:softHyphen/>
              <w:t>го состава учрежде</w:t>
            </w:r>
            <w:r>
              <w:rPr>
                <w:rStyle w:val="31"/>
              </w:rPr>
              <w:softHyphen/>
              <w:t>ний, организа</w:t>
            </w:r>
            <w:r>
              <w:rPr>
                <w:rStyle w:val="31"/>
              </w:rPr>
              <w:softHyphen/>
              <w:t>ций, независимо от форм собствен</w:t>
            </w:r>
            <w:r>
              <w:rPr>
                <w:rStyle w:val="31"/>
              </w:rPr>
              <w:softHyphen/>
              <w:t>ности , к действи</w:t>
            </w:r>
            <w:r>
              <w:rPr>
                <w:rStyle w:val="31"/>
              </w:rPr>
              <w:softHyphen/>
              <w:t>ям в ЧС (с 1995 г.)</w:t>
            </w:r>
          </w:p>
        </w:tc>
        <w:tc>
          <w:tcPr>
            <w:tcW w:w="11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35 (21) (повторно 1 раз в 5 Лет)</w:t>
            </w:r>
          </w:p>
        </w:tc>
      </w:tr>
      <w:tr w:rsidR="004815E8" w:rsidRPr="00767D73">
        <w:trPr>
          <w:trHeight w:hRule="exact" w:val="1562"/>
        </w:trPr>
        <w:tc>
          <w:tcPr>
            <w:tcW w:w="150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left="100" w:firstLine="0"/>
              <w:jc w:val="center"/>
            </w:pPr>
            <w:r>
              <w:rPr>
                <w:rStyle w:val="31"/>
              </w:rPr>
              <w:t>Рабочие и служащие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firstLine="0"/>
              <w:jc w:val="center"/>
            </w:pPr>
            <w:r>
              <w:rPr>
                <w:rStyle w:val="31"/>
              </w:rPr>
              <w:t>Руководители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90" w:lineRule="exact"/>
              <w:ind w:left="60" w:firstLine="0"/>
              <w:jc w:val="center"/>
            </w:pPr>
            <w:r>
              <w:rPr>
                <w:rStyle w:val="31"/>
              </w:rPr>
              <w:t>(лично)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left="80" w:firstLine="0"/>
              <w:jc w:val="center"/>
            </w:pPr>
            <w:r>
              <w:rPr>
                <w:rStyle w:val="31"/>
              </w:rPr>
              <w:t>На рабочем месте,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в организации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Программа подго</w:t>
            </w:r>
            <w:r>
              <w:rPr>
                <w:rStyle w:val="31"/>
              </w:rPr>
              <w:softHyphen/>
              <w:t>товки рабочих, служащих, работ</w:t>
            </w:r>
            <w:r>
              <w:rPr>
                <w:rStyle w:val="31"/>
              </w:rPr>
              <w:softHyphen/>
              <w:t>ников сельского хозяйства и нера</w:t>
            </w:r>
            <w:r>
              <w:rPr>
                <w:rStyle w:val="31"/>
              </w:rPr>
              <w:softHyphen/>
              <w:t>ботающего населе</w:t>
            </w:r>
            <w:r>
              <w:rPr>
                <w:rStyle w:val="31"/>
              </w:rPr>
              <w:softHyphen/>
              <w:t>ния к действиям в ЧС (с 1995 г.)</w:t>
            </w:r>
          </w:p>
        </w:tc>
        <w:tc>
          <w:tcPr>
            <w:tcW w:w="11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12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(повтор</w:t>
            </w:r>
            <w:r>
              <w:rPr>
                <w:rStyle w:val="31"/>
              </w:rPr>
              <w:softHyphen/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но-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ежегодно)</w:t>
            </w:r>
          </w:p>
        </w:tc>
      </w:tr>
      <w:tr w:rsidR="004815E8" w:rsidRPr="00767D73">
        <w:trPr>
          <w:trHeight w:hRule="exact" w:val="1600"/>
        </w:trPr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Неработаю</w:t>
            </w:r>
            <w:r>
              <w:rPr>
                <w:rStyle w:val="31"/>
              </w:rPr>
              <w:softHyphen/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щее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население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Главы местных органов власти</w:t>
            </w:r>
          </w:p>
        </w:tc>
        <w:tc>
          <w:tcPr>
            <w:tcW w:w="1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Учебно-кон</w:t>
            </w:r>
            <w:r>
              <w:rPr>
                <w:rStyle w:val="31"/>
              </w:rPr>
              <w:softHyphen/>
              <w:t>сультационные пункты по мес</w:t>
            </w:r>
            <w:r>
              <w:rPr>
                <w:rStyle w:val="31"/>
              </w:rPr>
              <w:softHyphen/>
              <w:t>ту жительства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4815E8" w:rsidRDefault="004815E8" w:rsidP="0037480D">
            <w:pPr>
              <w:pStyle w:val="4"/>
              <w:shd w:val="clear" w:color="auto" w:fill="auto"/>
              <w:spacing w:before="0" w:line="167" w:lineRule="exact"/>
              <w:ind w:firstLine="0"/>
              <w:jc w:val="center"/>
            </w:pPr>
            <w:r>
              <w:rPr>
                <w:rStyle w:val="31"/>
              </w:rPr>
              <w:t>Программа подго</w:t>
            </w:r>
            <w:r>
              <w:rPr>
                <w:rStyle w:val="31"/>
              </w:rPr>
              <w:softHyphen/>
              <w:t>товки рабочих, служащих, работ</w:t>
            </w:r>
            <w:r>
              <w:rPr>
                <w:rStyle w:val="31"/>
              </w:rPr>
              <w:softHyphen/>
              <w:t>ников сельского хозяйства и нера</w:t>
            </w:r>
            <w:r>
              <w:rPr>
                <w:rStyle w:val="31"/>
              </w:rPr>
              <w:softHyphen/>
              <w:t>ботающего населе</w:t>
            </w:r>
            <w:r>
              <w:rPr>
                <w:rStyle w:val="31"/>
              </w:rPr>
              <w:softHyphen/>
              <w:t>ния к действиям в ЧС (с 1995 г.)</w:t>
            </w:r>
          </w:p>
        </w:tc>
        <w:tc>
          <w:tcPr>
            <w:tcW w:w="1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12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(повтор</w:t>
            </w:r>
            <w:r>
              <w:rPr>
                <w:rStyle w:val="31"/>
              </w:rPr>
              <w:softHyphen/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но-</w:t>
            </w:r>
          </w:p>
          <w:p w:rsidR="004815E8" w:rsidRDefault="004815E8" w:rsidP="0037480D">
            <w:pPr>
              <w:pStyle w:val="4"/>
              <w:shd w:val="clear" w:color="auto" w:fill="auto"/>
              <w:spacing w:before="0" w:line="171" w:lineRule="exact"/>
              <w:ind w:firstLine="0"/>
              <w:jc w:val="center"/>
            </w:pPr>
            <w:r>
              <w:rPr>
                <w:rStyle w:val="31"/>
              </w:rPr>
              <w:t>ежегодно)</w:t>
            </w:r>
          </w:p>
        </w:tc>
      </w:tr>
    </w:tbl>
    <w:p w:rsidR="004815E8" w:rsidRPr="00F5574A" w:rsidRDefault="004815E8" w:rsidP="004B5A75">
      <w:pPr>
        <w:pStyle w:val="20"/>
        <w:shd w:val="clear" w:color="auto" w:fill="auto"/>
        <w:tabs>
          <w:tab w:val="right" w:pos="2718"/>
          <w:tab w:val="left" w:pos="2862"/>
        </w:tabs>
        <w:spacing w:line="190" w:lineRule="exact"/>
        <w:ind w:firstLine="0"/>
        <w:rPr>
          <w:sz w:val="24"/>
          <w:szCs w:val="24"/>
        </w:rPr>
      </w:pPr>
    </w:p>
    <w:p w:rsidR="004815E8" w:rsidRPr="00F5574A" w:rsidRDefault="004815E8" w:rsidP="00D81495">
      <w:pPr>
        <w:pStyle w:val="20"/>
        <w:shd w:val="clear" w:color="auto" w:fill="auto"/>
        <w:tabs>
          <w:tab w:val="right" w:pos="2718"/>
          <w:tab w:val="left" w:pos="2862"/>
        </w:tabs>
        <w:spacing w:line="240" w:lineRule="auto"/>
        <w:ind w:firstLine="0"/>
        <w:jc w:val="center"/>
        <w:rPr>
          <w:sz w:val="24"/>
          <w:szCs w:val="24"/>
        </w:rPr>
      </w:pPr>
      <w:r w:rsidRPr="00F5574A">
        <w:rPr>
          <w:sz w:val="24"/>
          <w:szCs w:val="24"/>
        </w:rPr>
        <w:t>3.РЕКОМЕНДАЦИИ</w:t>
      </w:r>
      <w:r w:rsidRPr="00F5574A">
        <w:rPr>
          <w:sz w:val="24"/>
          <w:szCs w:val="24"/>
        </w:rPr>
        <w:tab/>
        <w:t>ДОЛЖНОСТНЫМ ЛИЦАМ</w:t>
      </w:r>
    </w:p>
    <w:p w:rsidR="004815E8" w:rsidRPr="00F5574A" w:rsidRDefault="004815E8" w:rsidP="00D81495">
      <w:pPr>
        <w:pStyle w:val="20"/>
        <w:shd w:val="clear" w:color="auto" w:fill="auto"/>
        <w:spacing w:after="56" w:line="240" w:lineRule="auto"/>
        <w:ind w:firstLine="0"/>
        <w:jc w:val="center"/>
        <w:rPr>
          <w:sz w:val="24"/>
          <w:szCs w:val="24"/>
        </w:rPr>
      </w:pPr>
      <w:r w:rsidRPr="00F5574A">
        <w:rPr>
          <w:sz w:val="24"/>
          <w:szCs w:val="24"/>
        </w:rPr>
        <w:t>ПО ПРЕДОТВРАЩЕНИЮ ТЕРРОРИСТИЧЕСКИХ АКЦИЙ</w:t>
      </w:r>
    </w:p>
    <w:p w:rsidR="004815E8" w:rsidRPr="004B5A75" w:rsidRDefault="004815E8" w:rsidP="00D81495">
      <w:pPr>
        <w:pStyle w:val="4"/>
        <w:shd w:val="clear" w:color="auto" w:fill="auto"/>
        <w:spacing w:before="0" w:after="484" w:line="240" w:lineRule="auto"/>
        <w:ind w:firstLine="260"/>
        <w:rPr>
          <w:sz w:val="24"/>
          <w:szCs w:val="24"/>
        </w:rPr>
      </w:pPr>
      <w:r w:rsidRPr="004B5A75">
        <w:rPr>
          <w:sz w:val="24"/>
          <w:szCs w:val="24"/>
        </w:rPr>
        <w:t>Для предупреждения, выявления и устранения причин и условий, спо</w:t>
      </w:r>
      <w:r w:rsidRPr="004B5A75">
        <w:rPr>
          <w:sz w:val="24"/>
          <w:szCs w:val="24"/>
        </w:rPr>
        <w:softHyphen/>
        <w:t>собствующих осуществлению террористической деятельности, а также для снижения масштабов её последствий органы исполнительной власти субъек</w:t>
      </w:r>
      <w:r w:rsidRPr="004B5A75">
        <w:rPr>
          <w:sz w:val="24"/>
          <w:szCs w:val="24"/>
        </w:rPr>
        <w:softHyphen/>
        <w:t>тов Российской Федерации, органы местного самоуправления, обществен</w:t>
      </w:r>
      <w:r w:rsidRPr="004B5A75">
        <w:rPr>
          <w:sz w:val="24"/>
          <w:szCs w:val="24"/>
        </w:rPr>
        <w:softHyphen/>
        <w:t>ные объединения и организации, независимо от форм собственности, дол</w:t>
      </w:r>
      <w:r w:rsidRPr="004B5A75">
        <w:rPr>
          <w:sz w:val="24"/>
          <w:szCs w:val="24"/>
        </w:rPr>
        <w:softHyphen/>
        <w:t>жностные лица обязаны принимать все возможные меры. В этих целях ши</w:t>
      </w:r>
      <w:r w:rsidRPr="004B5A75">
        <w:rPr>
          <w:sz w:val="24"/>
          <w:szCs w:val="24"/>
        </w:rPr>
        <w:softHyphen/>
        <w:t>роко используются профилактические, правовые, политические, социаль</w:t>
      </w:r>
      <w:r w:rsidRPr="004B5A75">
        <w:rPr>
          <w:sz w:val="24"/>
          <w:szCs w:val="24"/>
        </w:rPr>
        <w:softHyphen/>
        <w:t>но-политические и пропагандистские меры. Предметом особого внимания должностных лиц являются территории, объекты экономики, места мас</w:t>
      </w:r>
      <w:r w:rsidRPr="004B5A75">
        <w:rPr>
          <w:sz w:val="24"/>
          <w:szCs w:val="24"/>
        </w:rPr>
        <w:softHyphen/>
        <w:t>сового скопления населения и другие.</w:t>
      </w:r>
    </w:p>
    <w:p w:rsidR="004815E8" w:rsidRPr="004B5A75" w:rsidRDefault="004815E8" w:rsidP="00D81495">
      <w:pPr>
        <w:pStyle w:val="4"/>
        <w:shd w:val="clear" w:color="auto" w:fill="auto"/>
        <w:spacing w:before="0" w:after="484" w:line="240" w:lineRule="auto"/>
        <w:ind w:firstLine="260"/>
        <w:rPr>
          <w:sz w:val="24"/>
          <w:szCs w:val="24"/>
        </w:rPr>
      </w:pPr>
      <w:r w:rsidRPr="004B5A75">
        <w:rPr>
          <w:sz w:val="24"/>
          <w:szCs w:val="24"/>
        </w:rPr>
        <w:t>Экономические объекты, производственные сооружения и учреждения могут являться возможной целью при совершении теракта. Особый инте</w:t>
      </w:r>
      <w:r w:rsidRPr="004B5A75">
        <w:rPr>
          <w:sz w:val="24"/>
          <w:szCs w:val="24"/>
        </w:rPr>
        <w:softHyphen/>
        <w:t>рес для злоумышленников представляют объекты С повышенной степе</w:t>
      </w:r>
      <w:r w:rsidRPr="004B5A75">
        <w:rPr>
          <w:sz w:val="24"/>
          <w:szCs w:val="24"/>
        </w:rPr>
        <w:softHyphen/>
        <w:t>нью опасности для населения и окружающей среды. В первую очередь это предприятия, использующие радиоактивные вещества или химически опас</w:t>
      </w:r>
      <w:r w:rsidRPr="004B5A75">
        <w:rPr>
          <w:sz w:val="24"/>
          <w:szCs w:val="24"/>
        </w:rPr>
        <w:softHyphen/>
        <w:t>ные вещества, имеющие взрывопожароопасные участки, или это учрежде</w:t>
      </w:r>
      <w:r w:rsidRPr="004B5A75">
        <w:rPr>
          <w:sz w:val="24"/>
          <w:szCs w:val="24"/>
        </w:rPr>
        <w:softHyphen/>
        <w:t>ния с большим числом персонала (посетителей). Кроме того, это может быть и любой объект, если теракт направлен против конкретного должно</w:t>
      </w:r>
      <w:r w:rsidRPr="004B5A75">
        <w:rPr>
          <w:sz w:val="24"/>
          <w:szCs w:val="24"/>
        </w:rPr>
        <w:softHyphen/>
        <w:t>стного лица как самого объекта, так и подведомственной ему территории. Объект теракта может быть выбран и совершенно произвольно, по прин</w:t>
      </w:r>
      <w:r w:rsidRPr="004B5A75">
        <w:rPr>
          <w:sz w:val="24"/>
          <w:szCs w:val="24"/>
        </w:rPr>
        <w:softHyphen/>
        <w:t>ципу — охраняется хуже других.</w:t>
      </w:r>
    </w:p>
    <w:p w:rsidR="004815E8" w:rsidRPr="004B5A75" w:rsidRDefault="004815E8" w:rsidP="00D81495">
      <w:pPr>
        <w:pStyle w:val="4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B5A75">
        <w:rPr>
          <w:sz w:val="24"/>
          <w:szCs w:val="24"/>
        </w:rPr>
        <w:t>Таким образом, террористический акт может быть совершён на любом объекте, следовательно, каждый из них должен иметь собственную систе</w:t>
      </w:r>
      <w:r w:rsidRPr="004B5A75">
        <w:rPr>
          <w:sz w:val="24"/>
          <w:szCs w:val="24"/>
        </w:rPr>
        <w:softHyphen/>
        <w:t>му безопасности.</w:t>
      </w:r>
    </w:p>
    <w:p w:rsidR="004815E8" w:rsidRPr="004B5A75" w:rsidRDefault="004815E8" w:rsidP="00D81495">
      <w:pPr>
        <w:pStyle w:val="4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B5A75">
        <w:rPr>
          <w:sz w:val="24"/>
          <w:szCs w:val="24"/>
        </w:rPr>
        <w:t>Разработка системы безопасности объекта является оригинальным ком</w:t>
      </w:r>
      <w:r w:rsidRPr="004B5A75">
        <w:rPr>
          <w:sz w:val="24"/>
          <w:szCs w:val="24"/>
        </w:rPr>
        <w:softHyphen/>
        <w:t>плексом специальных мер, направленных на обеспечение устойчивости функционирования объекта с учётом его специфики.</w:t>
      </w:r>
    </w:p>
    <w:p w:rsidR="004815E8" w:rsidRPr="004B5A75" w:rsidRDefault="004815E8" w:rsidP="00D81495">
      <w:pPr>
        <w:pStyle w:val="4"/>
        <w:shd w:val="clear" w:color="auto" w:fill="auto"/>
        <w:spacing w:before="0" w:line="240" w:lineRule="auto"/>
        <w:ind w:firstLine="240"/>
        <w:rPr>
          <w:sz w:val="24"/>
          <w:szCs w:val="24"/>
        </w:rPr>
      </w:pPr>
      <w:r w:rsidRPr="004B5A75">
        <w:rPr>
          <w:sz w:val="24"/>
          <w:szCs w:val="24"/>
        </w:rPr>
        <w:t xml:space="preserve">Естественно, что в зависимости от масштабов производства, условий размещения, номенклатуры продукции, числа сотрудников, отношений с конкурентами, финансовых возможностей и т.п. могут быть совершенно разные структуры защиты объектов, однако все они имеют следующие характерные элементы (табл. </w:t>
      </w:r>
      <w:r w:rsidRPr="004B5A75">
        <w:rPr>
          <w:sz w:val="24"/>
          <w:szCs w:val="24"/>
          <w:lang w:val="en-US"/>
        </w:rPr>
        <w:t xml:space="preserve">S </w:t>
      </w:r>
      <w:r w:rsidRPr="004B5A75">
        <w:rPr>
          <w:sz w:val="24"/>
          <w:szCs w:val="24"/>
        </w:rPr>
        <w:t>).</w:t>
      </w:r>
    </w:p>
    <w:p w:rsidR="004815E8" w:rsidRDefault="004815E8" w:rsidP="004B5A75">
      <w:pPr>
        <w:pStyle w:val="41"/>
        <w:shd w:val="clear" w:color="auto" w:fill="auto"/>
        <w:spacing w:after="185" w:line="240" w:lineRule="auto"/>
        <w:jc w:val="left"/>
        <w:rPr>
          <w:i w:val="0"/>
          <w:iCs w:val="0"/>
          <w:sz w:val="24"/>
          <w:szCs w:val="24"/>
        </w:rPr>
      </w:pPr>
    </w:p>
    <w:p w:rsidR="004815E8" w:rsidRDefault="004815E8" w:rsidP="00652C38">
      <w:pPr>
        <w:pStyle w:val="41"/>
        <w:shd w:val="clear" w:color="auto" w:fill="auto"/>
        <w:spacing w:after="185" w:line="240" w:lineRule="auto"/>
        <w:jc w:val="center"/>
        <w:outlineLvl w:val="0"/>
        <w:rPr>
          <w:i w:val="0"/>
          <w:iCs w:val="0"/>
          <w:sz w:val="24"/>
          <w:szCs w:val="24"/>
        </w:rPr>
      </w:pPr>
      <w:r w:rsidRPr="00D81495">
        <w:rPr>
          <w:i w:val="0"/>
          <w:iCs w:val="0"/>
          <w:sz w:val="24"/>
          <w:szCs w:val="24"/>
        </w:rPr>
        <w:t>Таблица 5</w:t>
      </w:r>
    </w:p>
    <w:p w:rsidR="004815E8" w:rsidRPr="00D81495" w:rsidRDefault="004815E8" w:rsidP="004B5A75">
      <w:pPr>
        <w:pStyle w:val="41"/>
        <w:shd w:val="clear" w:color="auto" w:fill="auto"/>
        <w:spacing w:after="185" w:line="240" w:lineRule="auto"/>
        <w:jc w:val="left"/>
        <w:rPr>
          <w:i w:val="0"/>
          <w:iCs w:val="0"/>
          <w:sz w:val="24"/>
          <w:szCs w:val="24"/>
        </w:rPr>
      </w:pPr>
    </w:p>
    <w:p w:rsidR="004815E8" w:rsidRDefault="004815E8" w:rsidP="00652C38">
      <w:pPr>
        <w:pStyle w:val="20"/>
        <w:shd w:val="clear" w:color="auto" w:fill="auto"/>
        <w:spacing w:after="322" w:line="240" w:lineRule="auto"/>
        <w:ind w:firstLine="240"/>
        <w:outlineLvl w:val="0"/>
        <w:rPr>
          <w:sz w:val="24"/>
          <w:szCs w:val="24"/>
        </w:rPr>
      </w:pPr>
      <w:r>
        <w:t xml:space="preserve">                          </w:t>
      </w:r>
      <w:r w:rsidRPr="00F5574A">
        <w:rPr>
          <w:sz w:val="24"/>
          <w:szCs w:val="24"/>
        </w:rPr>
        <w:t>Система безопасности объекта, предприятия, учреждения, организации</w:t>
      </w:r>
    </w:p>
    <w:p w:rsidR="004815E8" w:rsidRPr="00F5574A" w:rsidRDefault="004815E8" w:rsidP="00D81495">
      <w:pPr>
        <w:pStyle w:val="20"/>
        <w:shd w:val="clear" w:color="auto" w:fill="auto"/>
        <w:spacing w:after="322" w:line="240" w:lineRule="auto"/>
        <w:ind w:firstLine="240"/>
        <w:rPr>
          <w:sz w:val="24"/>
          <w:szCs w:val="24"/>
        </w:rPr>
      </w:pPr>
    </w:p>
    <w:p w:rsidR="004815E8" w:rsidRDefault="004815E8" w:rsidP="00197B8C">
      <w:pPr>
        <w:framePr w:h="2260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eastAsia="ru-RU"/>
        </w:rPr>
        <w:pict>
          <v:shape id="Рисунок 18" o:spid="_x0000_i1030" type="#_x0000_t75" alt="image6" style="width:297pt;height:111.75pt;visibility:visible">
            <v:imagedata r:id="rId12" o:title=""/>
          </v:shape>
        </w:pict>
      </w:r>
    </w:p>
    <w:p w:rsidR="004815E8" w:rsidRDefault="004815E8" w:rsidP="000F01FA">
      <w:pPr>
        <w:pStyle w:val="4"/>
        <w:shd w:val="clear" w:color="auto" w:fill="auto"/>
        <w:spacing w:before="297" w:line="196" w:lineRule="exact"/>
        <w:ind w:left="280" w:right="20"/>
        <w:rPr>
          <w:rStyle w:val="a0"/>
          <w:sz w:val="24"/>
          <w:szCs w:val="24"/>
        </w:rPr>
      </w:pPr>
      <w:r w:rsidRPr="00F5574A">
        <w:rPr>
          <w:rStyle w:val="a0"/>
          <w:sz w:val="24"/>
          <w:szCs w:val="24"/>
        </w:rPr>
        <w:t xml:space="preserve">        </w:t>
      </w:r>
    </w:p>
    <w:p w:rsidR="004815E8" w:rsidRPr="000F01FA" w:rsidRDefault="004815E8" w:rsidP="000F01FA">
      <w:pPr>
        <w:pStyle w:val="4"/>
        <w:shd w:val="clear" w:color="auto" w:fill="auto"/>
        <w:spacing w:before="297" w:line="240" w:lineRule="auto"/>
        <w:rPr>
          <w:sz w:val="24"/>
          <w:szCs w:val="24"/>
        </w:rPr>
      </w:pPr>
      <w:r>
        <w:rPr>
          <w:rStyle w:val="a0"/>
          <w:sz w:val="24"/>
          <w:szCs w:val="24"/>
        </w:rPr>
        <w:t xml:space="preserve">  </w:t>
      </w:r>
      <w:r>
        <w:rPr>
          <w:rStyle w:val="a0"/>
          <w:sz w:val="24"/>
          <w:szCs w:val="24"/>
        </w:rPr>
        <w:tab/>
      </w:r>
      <w:r w:rsidRPr="000F01FA">
        <w:rPr>
          <w:rStyle w:val="a0"/>
          <w:b w:val="0"/>
          <w:bCs w:val="0"/>
          <w:sz w:val="24"/>
          <w:szCs w:val="24"/>
        </w:rPr>
        <w:t>Внешняя безопасность</w:t>
      </w:r>
      <w:r w:rsidRPr="000F01FA">
        <w:rPr>
          <w:rStyle w:val="a0"/>
          <w:sz w:val="24"/>
          <w:szCs w:val="24"/>
        </w:rPr>
        <w:t xml:space="preserve"> </w:t>
      </w:r>
      <w:r w:rsidRPr="000F01FA">
        <w:rPr>
          <w:sz w:val="24"/>
          <w:szCs w:val="24"/>
        </w:rPr>
        <w:t>представляет собой систему защиты от воз- можных посягательств извне. Это совокупность правовых, организаци</w:t>
      </w:r>
      <w:r w:rsidRPr="000F01FA">
        <w:rPr>
          <w:sz w:val="24"/>
          <w:szCs w:val="24"/>
        </w:rPr>
        <w:softHyphen/>
        <w:t>онных, инженерно-технических мероприятий, а также подготовка к за</w:t>
      </w:r>
      <w:r w:rsidRPr="000F01FA">
        <w:rPr>
          <w:sz w:val="24"/>
          <w:szCs w:val="24"/>
        </w:rPr>
        <w:softHyphen/>
        <w:t>щите от телефонных угроз, страхование объекта от чрезвычайных ситу</w:t>
      </w:r>
      <w:r w:rsidRPr="000F01FA">
        <w:rPr>
          <w:sz w:val="24"/>
          <w:szCs w:val="24"/>
        </w:rPr>
        <w:softHyphen/>
        <w:t>аций и т.п.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0F01FA">
        <w:rPr>
          <w:sz w:val="24"/>
          <w:szCs w:val="24"/>
        </w:rPr>
        <w:t>Правовая защита — это получение права защищать свой объект, ре</w:t>
      </w:r>
      <w:r w:rsidRPr="000F01FA">
        <w:rPr>
          <w:sz w:val="24"/>
          <w:szCs w:val="24"/>
        </w:rPr>
        <w:softHyphen/>
        <w:t>сурсы, персонал в соответствии с действующим законодательством, а также регламентация осуществления э</w:t>
      </w:r>
      <w:r>
        <w:rPr>
          <w:sz w:val="24"/>
          <w:szCs w:val="24"/>
        </w:rPr>
        <w:t>того права. Для полноценной реа</w:t>
      </w:r>
      <w:r w:rsidRPr="000F01FA">
        <w:rPr>
          <w:sz w:val="24"/>
          <w:szCs w:val="24"/>
        </w:rPr>
        <w:t>лизации мероприятий правовой защиты требуется создание собственного юридического отдела или заключение договора с действующей юриди</w:t>
      </w:r>
      <w:r w:rsidRPr="000F01FA">
        <w:rPr>
          <w:sz w:val="24"/>
          <w:szCs w:val="24"/>
        </w:rPr>
        <w:softHyphen/>
        <w:t>ческой фирмой.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>
        <w:rPr>
          <w:sz w:val="24"/>
          <w:szCs w:val="24"/>
        </w:rPr>
        <w:t>Организационные меры —</w:t>
      </w:r>
      <w:r w:rsidRPr="000F01FA">
        <w:rPr>
          <w:sz w:val="24"/>
          <w:szCs w:val="24"/>
        </w:rPr>
        <w:t xml:space="preserve"> это целенаправленные действия руководи</w:t>
      </w:r>
      <w:r w:rsidRPr="000F01FA">
        <w:rPr>
          <w:sz w:val="24"/>
          <w:szCs w:val="24"/>
        </w:rPr>
        <w:softHyphen/>
        <w:t>теля по организации внешней безопасности путём распределения конк</w:t>
      </w:r>
      <w:r w:rsidRPr="000F01FA">
        <w:rPr>
          <w:sz w:val="24"/>
          <w:szCs w:val="24"/>
        </w:rPr>
        <w:softHyphen/>
        <w:t>ретных обязанностей между должностными лицами, назначения ответ</w:t>
      </w:r>
      <w:r w:rsidRPr="000F01FA">
        <w:rPr>
          <w:sz w:val="24"/>
          <w:szCs w:val="24"/>
        </w:rPr>
        <w:softHyphen/>
        <w:t>ственных, установления категорированного допуска к различным объек</w:t>
      </w:r>
      <w:r w:rsidRPr="000F01FA">
        <w:rPr>
          <w:sz w:val="24"/>
          <w:szCs w:val="24"/>
        </w:rPr>
        <w:softHyphen/>
        <w:t>там в зависимости от предоставленных сотрудникам прав, дозирование ин</w:t>
      </w:r>
      <w:r w:rsidRPr="000F01FA">
        <w:rPr>
          <w:sz w:val="24"/>
          <w:szCs w:val="24"/>
        </w:rPr>
        <w:softHyphen/>
        <w:t>формации и т.п.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Инженерно-технические мероприятия — это защита объекта с по</w:t>
      </w:r>
      <w:r w:rsidRPr="000F01FA">
        <w:rPr>
          <w:sz w:val="24"/>
          <w:szCs w:val="24"/>
        </w:rPr>
        <w:softHyphen/>
        <w:t>мощью вневедомственной или иной охраны, в том числе с применени</w:t>
      </w:r>
      <w:r w:rsidRPr="000F01FA">
        <w:rPr>
          <w:sz w:val="24"/>
          <w:szCs w:val="24"/>
        </w:rPr>
        <w:softHyphen/>
        <w:t>ем технических средств, от проникновения террористов, на объект, от несанкционированного получения информации посторонними лицами и т.п.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Подготовка к защите от угроз, передаваемых с помощью телефонного (или другого) канала связи, включает следующие основные мероприятия: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анализ вероятных телефонных угроз;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спецподготовка (в том числе морально-психологическая) секретаря (диспетчера) и других сотрудников, в чьи обязанности входит отвечать на телефонные звонки;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техническое дооснащение рабочего места секретаря (диспетчера) и других мест (телефонных аппаратов, на которые может поступить угроза).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Анализ вероятных телефонных угроз очень важен. Следует помнить, что любая из них применяется, как правило, для достижения конкретных це</w:t>
      </w:r>
      <w:r w:rsidRPr="000F01FA">
        <w:rPr>
          <w:sz w:val="24"/>
          <w:szCs w:val="24"/>
        </w:rPr>
        <w:softHyphen/>
        <w:t>лей, которыми могут быть: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уничтожение материального объекта без человеческих жертв;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вынуждение руководителя объекта или политического деятеля отка</w:t>
      </w:r>
      <w:r w:rsidRPr="000F01FA">
        <w:rPr>
          <w:sz w:val="24"/>
          <w:szCs w:val="24"/>
        </w:rPr>
        <w:softHyphen/>
        <w:t>заться от реализации своих хозяйственных замыслов (политических целей);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склонение руководителя к принятию решения, выгодного террори</w:t>
      </w:r>
      <w:r w:rsidRPr="000F01FA">
        <w:rPr>
          <w:sz w:val="24"/>
          <w:szCs w:val="24"/>
        </w:rPr>
        <w:softHyphen/>
        <w:t>стам;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установление полного контроля над руководителем;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дестабилизация обстановки на объекте, подрыв авторитета началь</w:t>
      </w:r>
      <w:r w:rsidRPr="000F01FA">
        <w:rPr>
          <w:sz w:val="24"/>
          <w:szCs w:val="24"/>
        </w:rPr>
        <w:softHyphen/>
        <w:t>ника, раскол единства команды, снижение конкурентоспособности и т.п.;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нанесение экономического ущерба, достигаемое путём нарушения ритма работы объекта, отказа от запланированных действий или прекра</w:t>
      </w:r>
      <w:r w:rsidRPr="000F01FA">
        <w:rPr>
          <w:sz w:val="24"/>
          <w:szCs w:val="24"/>
        </w:rPr>
        <w:softHyphen/>
        <w:t>щения работы на время поиска вероятных взрывных устройств;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ограбление объекта или выведение из строя оборудования и про</w:t>
      </w:r>
      <w:r w:rsidRPr="000F01FA">
        <w:rPr>
          <w:sz w:val="24"/>
          <w:szCs w:val="24"/>
        </w:rPr>
        <w:softHyphen/>
        <w:t>дукции во время эвакуации всего персонала и возникающей при этом су</w:t>
      </w:r>
      <w:r w:rsidRPr="000F01FA">
        <w:rPr>
          <w:sz w:val="24"/>
          <w:szCs w:val="24"/>
        </w:rPr>
        <w:softHyphen/>
        <w:t>матохи;</w:t>
      </w:r>
    </w:p>
    <w:p w:rsidR="004815E8" w:rsidRPr="00B06E4B" w:rsidRDefault="004815E8" w:rsidP="00B06E4B">
      <w:pPr>
        <w:pStyle w:val="4"/>
        <w:shd w:val="clear" w:color="auto" w:fill="auto"/>
        <w:tabs>
          <w:tab w:val="center" w:pos="2948"/>
        </w:tabs>
        <w:spacing w:before="0" w:line="240" w:lineRule="auto"/>
        <w:ind w:left="260" w:firstLine="0"/>
        <w:rPr>
          <w:sz w:val="22"/>
          <w:szCs w:val="22"/>
        </w:rPr>
      </w:pPr>
      <w:r w:rsidRPr="00B06E4B">
        <w:rPr>
          <w:sz w:val="22"/>
          <w:szCs w:val="22"/>
        </w:rPr>
        <w:t>--</w:t>
      </w:r>
      <w:r>
        <w:rPr>
          <w:sz w:val="22"/>
          <w:szCs w:val="22"/>
        </w:rPr>
        <w:t xml:space="preserve"> </w:t>
      </w:r>
      <w:r w:rsidRPr="00B06E4B">
        <w:rPr>
          <w:sz w:val="22"/>
          <w:szCs w:val="22"/>
        </w:rPr>
        <w:t xml:space="preserve">  временное прекращение функционирования объекта с целью мас</w:t>
      </w:r>
      <w:r w:rsidRPr="00B06E4B">
        <w:rPr>
          <w:sz w:val="22"/>
          <w:szCs w:val="22"/>
        </w:rPr>
        <w:softHyphen/>
        <w:t>кировки личных недостатков (отсутствие на рабочем месте, нежелание работать, лень, зависть и пр.);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удовлетворение личных амбиций, больного самолюбия, эгоизма и другое.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Вероятный характер и перечень угроз может быть конкретизирован применительно к конкретному объекту, его руководящему составу, об</w:t>
      </w:r>
      <w:r w:rsidRPr="000F01FA">
        <w:rPr>
          <w:sz w:val="24"/>
          <w:szCs w:val="24"/>
        </w:rPr>
        <w:softHyphen/>
        <w:t>становке, контингенту персонала и посетителей, наличию конкурентов и т.п.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Такой анализ позволит заблаговременно и правильно оценить обста</w:t>
      </w:r>
      <w:r w:rsidRPr="000F01FA">
        <w:rPr>
          <w:sz w:val="24"/>
          <w:szCs w:val="24"/>
        </w:rPr>
        <w:softHyphen/>
        <w:t>новку и подготовиться к возможной акции» что предотвратит необдуман</w:t>
      </w:r>
      <w:r w:rsidRPr="000F01FA">
        <w:rPr>
          <w:sz w:val="24"/>
          <w:szCs w:val="24"/>
        </w:rPr>
        <w:softHyphen/>
        <w:t>ные действия, На которые преступник и рассчитывает.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По результатам проведённого анализа оценивается обстановка и опре</w:t>
      </w:r>
      <w:r w:rsidRPr="000F01FA">
        <w:rPr>
          <w:sz w:val="24"/>
          <w:szCs w:val="24"/>
        </w:rPr>
        <w:softHyphen/>
        <w:t>деляются: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480"/>
        <w:jc w:val="left"/>
        <w:rPr>
          <w:sz w:val="24"/>
          <w:szCs w:val="24"/>
        </w:rPr>
      </w:pPr>
      <w:r w:rsidRPr="000F01FA">
        <w:rPr>
          <w:sz w:val="24"/>
          <w:szCs w:val="24"/>
        </w:rPr>
        <w:t xml:space="preserve"> перечень возможных причин возникновения телефонных угроз, их I характер, а также круг потенциальных злоумышленников;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степень возможности реализации угроз.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И только пос</w:t>
      </w:r>
      <w:r>
        <w:rPr>
          <w:sz w:val="24"/>
          <w:szCs w:val="24"/>
        </w:rPr>
        <w:t xml:space="preserve">ле этого руководитель, в случае </w:t>
      </w:r>
      <w:r w:rsidRPr="000F01FA">
        <w:rPr>
          <w:sz w:val="24"/>
          <w:szCs w:val="24"/>
        </w:rPr>
        <w:t>необходимости, инфор</w:t>
      </w:r>
      <w:r w:rsidRPr="000F01FA">
        <w:rPr>
          <w:sz w:val="24"/>
          <w:szCs w:val="24"/>
        </w:rPr>
        <w:softHyphen/>
        <w:t>мирует соответствующие правоохранительные органы, получает компе</w:t>
      </w:r>
      <w:r w:rsidRPr="000F01FA">
        <w:rPr>
          <w:sz w:val="24"/>
          <w:szCs w:val="24"/>
        </w:rPr>
        <w:softHyphen/>
        <w:t>тентные консультации и принимает решение на осуществление необходи</w:t>
      </w:r>
      <w:r w:rsidRPr="000F01FA">
        <w:rPr>
          <w:sz w:val="24"/>
          <w:szCs w:val="24"/>
        </w:rPr>
        <w:softHyphen/>
        <w:t>мых мероприятий.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Секретарь (диспетчер) и другие лица, чья работа связана с приёмом телефонной информации» должны обладать необходимой специальной подготовкой (в том числе и психологической), что позволит не только минимизировать последствия телефонного теракта, но и в ряде случаев полностью предотвратить его.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Подготовка секретаря (диспетчера) включает в себя умение правильно оценивать побудительные мотивы преступника и осуществляемые им цели, знание возможных способов передачи угрозы, чёткое представление по</w:t>
      </w:r>
      <w:r w:rsidRPr="000F01FA">
        <w:rPr>
          <w:sz w:val="24"/>
          <w:szCs w:val="24"/>
        </w:rPr>
        <w:softHyphen/>
        <w:t xml:space="preserve">следствий неправильных ответных реакций. </w:t>
      </w:r>
      <w:r w:rsidRPr="000F01FA">
        <w:rPr>
          <w:rStyle w:val="a0"/>
          <w:b w:val="0"/>
          <w:bCs w:val="0"/>
          <w:sz w:val="24"/>
          <w:szCs w:val="24"/>
        </w:rPr>
        <w:t>(Прил. 3).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Техническое дооснащение рабочего места секретаря (диспетчера), те</w:t>
      </w:r>
      <w:r w:rsidRPr="000F01FA">
        <w:rPr>
          <w:sz w:val="24"/>
          <w:szCs w:val="24"/>
        </w:rPr>
        <w:softHyphen/>
        <w:t>лефонных аппаратов организации заключается в обязательной установке сертифицированного автоматического определителя номера (АОН), адап</w:t>
      </w:r>
      <w:r w:rsidRPr="000F01FA">
        <w:rPr>
          <w:sz w:val="24"/>
          <w:szCs w:val="24"/>
        </w:rPr>
        <w:softHyphen/>
        <w:t>тированного к местным телефонным линиям связи, и звукозаписываю</w:t>
      </w:r>
      <w:r w:rsidRPr="000F01FA">
        <w:rPr>
          <w:sz w:val="24"/>
          <w:szCs w:val="24"/>
        </w:rPr>
        <w:softHyphen/>
        <w:t>щего устройства. Такое устройство должно быть простым в применении, и при его включении в телефонном эфире не должно возникать помех. Кроме того, у каждого телефонного аппарата необходимо иметь не</w:t>
      </w:r>
      <w:r w:rsidRPr="000F01FA">
        <w:rPr>
          <w:sz w:val="24"/>
          <w:szCs w:val="24"/>
        </w:rPr>
        <w:softHyphen/>
        <w:t>сколько бланков «Контрольного листа наблюдений при угрозе по теле</w:t>
      </w:r>
      <w:r w:rsidRPr="000F01FA">
        <w:rPr>
          <w:sz w:val="24"/>
          <w:szCs w:val="24"/>
        </w:rPr>
        <w:softHyphen/>
        <w:t>фону</w:t>
      </w:r>
      <w:r w:rsidRPr="000F01FA">
        <w:rPr>
          <w:b/>
          <w:bCs/>
          <w:sz w:val="24"/>
          <w:szCs w:val="24"/>
        </w:rPr>
        <w:t xml:space="preserve">» </w:t>
      </w:r>
      <w:r w:rsidRPr="000F01FA">
        <w:rPr>
          <w:rStyle w:val="a0"/>
          <w:b w:val="0"/>
          <w:bCs w:val="0"/>
          <w:sz w:val="24"/>
          <w:szCs w:val="24"/>
        </w:rPr>
        <w:t>(прил. 4),</w:t>
      </w:r>
      <w:r w:rsidRPr="000F01FA">
        <w:rPr>
          <w:rStyle w:val="a0"/>
          <w:sz w:val="24"/>
          <w:szCs w:val="24"/>
        </w:rPr>
        <w:t xml:space="preserve"> </w:t>
      </w:r>
      <w:r w:rsidRPr="000F01FA">
        <w:rPr>
          <w:sz w:val="24"/>
          <w:szCs w:val="24"/>
        </w:rPr>
        <w:t>куда сразу по окончании разговора следует заносить свои наблюдения.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Страхование объекта от чрезвычайных ситуаций осуществляется путём заключения договора. Следует иметь в виду, что страхование — это гаран</w:t>
      </w:r>
      <w:r w:rsidRPr="000F01FA">
        <w:rPr>
          <w:sz w:val="24"/>
          <w:szCs w:val="24"/>
        </w:rPr>
        <w:softHyphen/>
        <w:t>тия экономической защищённости любого объекта не только от послед</w:t>
      </w:r>
      <w:r w:rsidRPr="000F01FA">
        <w:rPr>
          <w:sz w:val="24"/>
          <w:szCs w:val="24"/>
        </w:rPr>
        <w:softHyphen/>
        <w:t xml:space="preserve">ствий террористического акта, но и от </w:t>
      </w:r>
      <w:r>
        <w:rPr>
          <w:sz w:val="24"/>
          <w:szCs w:val="24"/>
        </w:rPr>
        <w:t xml:space="preserve">   </w:t>
      </w:r>
      <w:r w:rsidRPr="000F01FA">
        <w:rPr>
          <w:sz w:val="24"/>
          <w:szCs w:val="24"/>
        </w:rPr>
        <w:t>всевозможных производственных аварий или стихийных бедствий природного характера.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hanging="220"/>
        <w:rPr>
          <w:sz w:val="24"/>
          <w:szCs w:val="24"/>
        </w:rPr>
      </w:pPr>
      <w:r w:rsidRPr="000F01FA">
        <w:rPr>
          <w:rStyle w:val="15pt"/>
          <w:sz w:val="24"/>
          <w:szCs w:val="24"/>
        </w:rPr>
        <w:t xml:space="preserve"> </w:t>
      </w:r>
      <w:r>
        <w:rPr>
          <w:rStyle w:val="15pt"/>
          <w:sz w:val="24"/>
          <w:szCs w:val="24"/>
        </w:rPr>
        <w:t xml:space="preserve"> </w:t>
      </w:r>
      <w:r w:rsidRPr="000F01FA">
        <w:rPr>
          <w:rStyle w:val="15pt1"/>
          <w:sz w:val="24"/>
          <w:szCs w:val="24"/>
        </w:rPr>
        <w:t xml:space="preserve"> </w:t>
      </w:r>
      <w:r>
        <w:rPr>
          <w:rStyle w:val="15pt1"/>
          <w:sz w:val="24"/>
          <w:szCs w:val="24"/>
        </w:rPr>
        <w:t xml:space="preserve">    </w:t>
      </w:r>
      <w:r w:rsidRPr="000F01FA">
        <w:rPr>
          <w:rStyle w:val="a0"/>
          <w:b w:val="0"/>
          <w:bCs w:val="0"/>
          <w:sz w:val="24"/>
          <w:szCs w:val="24"/>
        </w:rPr>
        <w:t>Внутренняя безопасность</w:t>
      </w:r>
      <w:r w:rsidRPr="000F01FA">
        <w:rPr>
          <w:rStyle w:val="a0"/>
          <w:sz w:val="24"/>
          <w:szCs w:val="24"/>
        </w:rPr>
        <w:t xml:space="preserve"> </w:t>
      </w:r>
      <w:r w:rsidRPr="000F01FA">
        <w:rPr>
          <w:sz w:val="24"/>
          <w:szCs w:val="24"/>
        </w:rPr>
        <w:t>— это система защиты от разрушительных про</w:t>
      </w:r>
      <w:r w:rsidRPr="000F01FA">
        <w:rPr>
          <w:sz w:val="24"/>
          <w:szCs w:val="24"/>
        </w:rPr>
        <w:softHyphen/>
        <w:t>цессов, происходящих в коллективе после совершения террористического акта, когда главной целью теракта является не само действие (убийство, поджог, взрыв и т.д.), а психологическое воздействие на коллектив для дестабилизации обстановки, нарушения нормального хода работы или жизни.</w:t>
      </w:r>
    </w:p>
    <w:p w:rsidR="004815E8" w:rsidRPr="000F01FA" w:rsidRDefault="004815E8" w:rsidP="000F01FA">
      <w:pPr>
        <w:pStyle w:val="4"/>
        <w:shd w:val="clear" w:color="auto" w:fill="auto"/>
        <w:tabs>
          <w:tab w:val="right" w:pos="3500"/>
        </w:tabs>
        <w:spacing w:before="0" w:line="240" w:lineRule="auto"/>
        <w:ind w:firstLine="260"/>
        <w:rPr>
          <w:sz w:val="24"/>
          <w:szCs w:val="24"/>
        </w:rPr>
      </w:pPr>
      <w:r>
        <w:rPr>
          <w:sz w:val="24"/>
          <w:szCs w:val="24"/>
        </w:rPr>
        <w:t>Для её обеспечения необходимо: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выполнять в полном объёме требования нормативных правовых ак</w:t>
      </w:r>
      <w:r w:rsidRPr="000F01FA">
        <w:rPr>
          <w:sz w:val="24"/>
          <w:szCs w:val="24"/>
        </w:rPr>
        <w:softHyphen/>
        <w:t>тов по обеспечению бесперебойного функционирования объекта в случае возникновения чрезвычайных ситуаций;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вести подготовку руководящего и командно-начальствующего со</w:t>
      </w:r>
      <w:r w:rsidRPr="000F01FA">
        <w:rPr>
          <w:sz w:val="24"/>
          <w:szCs w:val="24"/>
        </w:rPr>
        <w:softHyphen/>
        <w:t xml:space="preserve">става объекта, а также его рядовых сотрудников в соответствии с Постановлением Правительства </w:t>
      </w:r>
      <w:r w:rsidRPr="000F01FA">
        <w:rPr>
          <w:sz w:val="24"/>
          <w:szCs w:val="24"/>
          <w:lang w:val="en-US"/>
        </w:rPr>
        <w:t>Na</w:t>
      </w:r>
      <w:r w:rsidRPr="000F01FA">
        <w:rPr>
          <w:sz w:val="24"/>
          <w:szCs w:val="24"/>
        </w:rPr>
        <w:t xml:space="preserve"> 738 «О порядке подготовки населения в области защиты от ЧС природного и техногенного характера». Особое внимание следует обратить на подготовку руководителей среднего зве</w:t>
      </w:r>
      <w:r w:rsidRPr="000F01FA">
        <w:rPr>
          <w:sz w:val="24"/>
          <w:szCs w:val="24"/>
        </w:rPr>
        <w:softHyphen/>
        <w:t>на, которым отводится главная роль в удержании ситуации под контро</w:t>
      </w:r>
      <w:r w:rsidRPr="000F01FA">
        <w:rPr>
          <w:sz w:val="24"/>
          <w:szCs w:val="24"/>
        </w:rPr>
        <w:softHyphen/>
        <w:t>лем.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Готовиться к защите от ЧС должно всё без исключения население Рос</w:t>
      </w:r>
      <w:r w:rsidRPr="000F01FA">
        <w:rPr>
          <w:sz w:val="24"/>
          <w:szCs w:val="24"/>
        </w:rPr>
        <w:softHyphen/>
        <w:t>сии, однако осрбая ответственность ложится на руководителей организа</w:t>
      </w:r>
      <w:r w:rsidRPr="000F01FA">
        <w:rPr>
          <w:sz w:val="24"/>
          <w:szCs w:val="24"/>
        </w:rPr>
        <w:softHyphen/>
        <w:t>ций, учреждений, предприятий (независимо от формы собственности и числа работающих). Подготовка руководящего состава организации заклю</w:t>
      </w:r>
      <w:r w:rsidRPr="000F01FA">
        <w:rPr>
          <w:sz w:val="24"/>
          <w:szCs w:val="24"/>
        </w:rPr>
        <w:softHyphen/>
        <w:t>чается в чётком распределении функциональных обязанностей между ру</w:t>
      </w:r>
      <w:r w:rsidRPr="000F01FA">
        <w:rPr>
          <w:sz w:val="24"/>
          <w:szCs w:val="24"/>
        </w:rPr>
        <w:softHyphen/>
        <w:t>ководителями, установлении иерархии заместительства, назначении лица, персонально ответственного за защиту организации от ЧС, составлении вариантов действий при получении различных угроз, регулярном обуче</w:t>
      </w:r>
      <w:r w:rsidRPr="000F01FA">
        <w:rPr>
          <w:sz w:val="24"/>
          <w:szCs w:val="24"/>
        </w:rPr>
        <w:softHyphen/>
        <w:t>нии по ГО и ЧС, практической отработке действий руководящего состава (на деловой игре), а затем и всего персонала (на тренировках или учениях по ГО й защите от ЧС).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rStyle w:val="a0"/>
          <w:b w:val="0"/>
          <w:bCs w:val="0"/>
          <w:sz w:val="24"/>
          <w:szCs w:val="24"/>
        </w:rPr>
        <w:t>Превентивная защита</w:t>
      </w:r>
      <w:r w:rsidRPr="000F01FA">
        <w:rPr>
          <w:rStyle w:val="a0"/>
          <w:sz w:val="24"/>
          <w:szCs w:val="24"/>
        </w:rPr>
        <w:t xml:space="preserve"> </w:t>
      </w:r>
      <w:r w:rsidRPr="000F01FA">
        <w:rPr>
          <w:sz w:val="24"/>
          <w:szCs w:val="24"/>
        </w:rPr>
        <w:t>предполагает активные целенаправленные анти- террористические действия. Их смысл в умении убедить террористов в том, что: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никакие насильственные действия не заставят руководство изменить своё решение;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любые действия террористов встретят отпор и будут пресечены;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инициаторов теракта ждёт неизбежная расплата (в соответствии с законодательством);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коллектив, подвергшийся нападению, сплочён и в трудную минуту не дрогнет.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Мероприятия превентивной зашиты планируются на основании анали</w:t>
      </w:r>
      <w:r w:rsidRPr="000F01FA">
        <w:rPr>
          <w:sz w:val="24"/>
          <w:szCs w:val="24"/>
        </w:rPr>
        <w:softHyphen/>
        <w:t>за безопасности и в зависимости от конкретных особенностей объекта. Их результативность зависит от того, какие специальные ведомства и органи</w:t>
      </w:r>
      <w:r w:rsidRPr="000F01FA">
        <w:rPr>
          <w:sz w:val="24"/>
          <w:szCs w:val="24"/>
        </w:rPr>
        <w:softHyphen/>
        <w:t>зации задействуются в случае возникновения теракта. Следует также по</w:t>
      </w:r>
      <w:r w:rsidRPr="000F01FA">
        <w:rPr>
          <w:sz w:val="24"/>
          <w:szCs w:val="24"/>
        </w:rPr>
        <w:softHyphen/>
        <w:t>мнить, что все предпринимаемые меры являются хорошим средством ук</w:t>
      </w:r>
      <w:r w:rsidRPr="000F01FA">
        <w:rPr>
          <w:sz w:val="24"/>
          <w:szCs w:val="24"/>
        </w:rPr>
        <w:softHyphen/>
        <w:t>репления производственной дисциплины, следовательно, и повышения эффективности труда, роста авторитета фирмы.</w:t>
      </w:r>
    </w:p>
    <w:p w:rsidR="004815E8" w:rsidRPr="000F01FA" w:rsidRDefault="004815E8" w:rsidP="000F01FA">
      <w:pPr>
        <w:pStyle w:val="4"/>
        <w:shd w:val="clear" w:color="auto" w:fill="auto"/>
        <w:tabs>
          <w:tab w:val="center" w:pos="4457"/>
        </w:tabs>
        <w:spacing w:before="0" w:line="240" w:lineRule="auto"/>
        <w:ind w:firstLine="280"/>
        <w:rPr>
          <w:sz w:val="24"/>
          <w:szCs w:val="24"/>
        </w:rPr>
      </w:pPr>
      <w:r w:rsidRPr="000F01FA">
        <w:rPr>
          <w:rStyle w:val="a0"/>
          <w:b w:val="0"/>
          <w:bCs w:val="0"/>
          <w:sz w:val="24"/>
          <w:szCs w:val="24"/>
        </w:rPr>
        <w:t xml:space="preserve">Система безопасности территорий, мест массового скопления населения </w:t>
      </w:r>
      <w:r w:rsidRPr="000F01FA">
        <w:rPr>
          <w:sz w:val="24"/>
          <w:szCs w:val="24"/>
        </w:rPr>
        <w:t>и т.п. в общем аналогична вышерассмотренной. Различия в организации таких систем обусловлены только конкретными особенностями, Одной из характерных особенностей таких мест является возможность террористи</w:t>
      </w:r>
      <w:r w:rsidRPr="000F01FA">
        <w:rPr>
          <w:sz w:val="24"/>
          <w:szCs w:val="24"/>
        </w:rPr>
        <w:softHyphen/>
        <w:t xml:space="preserve">ческих акций с использованием взрывоопасных предметов </w:t>
      </w:r>
      <w:r>
        <w:rPr>
          <w:sz w:val="24"/>
          <w:szCs w:val="24"/>
        </w:rPr>
        <w:t>или химически опасных веществ.</w:t>
      </w:r>
    </w:p>
    <w:p w:rsidR="004815E8" w:rsidRPr="000F01FA" w:rsidRDefault="004815E8" w:rsidP="000F01FA">
      <w:pPr>
        <w:pStyle w:val="4"/>
        <w:shd w:val="clear" w:color="auto" w:fill="auto"/>
        <w:spacing w:before="0" w:after="484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Для снижения последствий возможных террористических актов с при</w:t>
      </w:r>
      <w:r w:rsidRPr="000F01FA">
        <w:rPr>
          <w:sz w:val="24"/>
          <w:szCs w:val="24"/>
        </w:rPr>
        <w:softHyphen/>
        <w:t>менением взрывоопасных предметов должностным лицам всех уровней необходимо проводить разъяснительную работу с широкими слоями насе</w:t>
      </w:r>
      <w:r w:rsidRPr="000F01FA">
        <w:rPr>
          <w:sz w:val="24"/>
          <w:szCs w:val="24"/>
        </w:rPr>
        <w:softHyphen/>
        <w:t>ления, которая должна быть направлена на исключение или сведение к минимуму человеческих жертв, нанесения ущерба здоровью людей и ма</w:t>
      </w:r>
      <w:r w:rsidRPr="000F01FA">
        <w:rPr>
          <w:sz w:val="24"/>
          <w:szCs w:val="24"/>
        </w:rPr>
        <w:softHyphen/>
        <w:t>териальных потерь. Она организуется представителями образовательных учреждений МЧС, МВД, ФСБ и Министерства обороны России, Должно</w:t>
      </w:r>
      <w:r w:rsidRPr="000F01FA">
        <w:rPr>
          <w:sz w:val="24"/>
          <w:szCs w:val="24"/>
        </w:rPr>
        <w:softHyphen/>
        <w:t>стные лица и население при этом должны быть проинформированы о:</w:t>
      </w:r>
    </w:p>
    <w:p w:rsidR="004815E8" w:rsidRPr="000F01FA" w:rsidRDefault="004815E8" w:rsidP="000F01FA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видах взрывоопасных предметов (ВОП), которые могут встретиться в данной местности, их внешнем виде, основных характеристиках;</w:t>
      </w:r>
    </w:p>
    <w:p w:rsidR="004815E8" w:rsidRPr="000F01FA" w:rsidRDefault="004815E8" w:rsidP="000F01FA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 xml:space="preserve"> возможных причинах, приводящих к взрыву;</w:t>
      </w:r>
    </w:p>
    <w:p w:rsidR="004815E8" w:rsidRPr="000F01FA" w:rsidRDefault="004815E8" w:rsidP="000F01FA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 xml:space="preserve"> возможных последствиях взрыва (радиусы поражения людей, разру</w:t>
      </w:r>
      <w:r w:rsidRPr="000F01FA">
        <w:rPr>
          <w:b w:val="0"/>
          <w:bCs w:val="0"/>
          <w:sz w:val="24"/>
          <w:szCs w:val="24"/>
        </w:rPr>
        <w:softHyphen/>
        <w:t>шения объектов);</w:t>
      </w:r>
    </w:p>
    <w:p w:rsidR="004815E8" w:rsidRPr="000F01FA" w:rsidRDefault="004815E8" w:rsidP="000F01FA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 xml:space="preserve"> допустимых расстояниях и правилах безопасности при обнаружении ВОП;</w:t>
      </w:r>
    </w:p>
    <w:p w:rsidR="004815E8" w:rsidRPr="000F01FA" w:rsidRDefault="004815E8" w:rsidP="000F01FA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 xml:space="preserve"> порядке эвакуации населения из опасных зон, местах укрытия и о лицах, ответственных за эвакуацию и укрытие населения;</w:t>
      </w:r>
    </w:p>
    <w:p w:rsidR="004815E8" w:rsidRPr="000F01FA" w:rsidRDefault="004815E8" w:rsidP="000F01FA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 xml:space="preserve"> ответственности лиц за хищение, хранение, незаконное приобрете</w:t>
      </w:r>
      <w:r w:rsidRPr="000F01FA">
        <w:rPr>
          <w:b w:val="0"/>
          <w:bCs w:val="0"/>
          <w:sz w:val="24"/>
          <w:szCs w:val="24"/>
        </w:rPr>
        <w:softHyphen/>
        <w:t>ние, изготовление и сбыт ВОП.</w:t>
      </w: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Чтобы свести к минимуму последствия террористических акций с при</w:t>
      </w:r>
      <w:r w:rsidRPr="000F01FA">
        <w:rPr>
          <w:b w:val="0"/>
          <w:bCs w:val="0"/>
          <w:sz w:val="24"/>
          <w:szCs w:val="24"/>
        </w:rPr>
        <w:softHyphen/>
        <w:t>менением отравляющих веществ (ОВ) в местах массового скопления на</w:t>
      </w:r>
      <w:r w:rsidRPr="000F01FA">
        <w:rPr>
          <w:b w:val="0"/>
          <w:bCs w:val="0"/>
          <w:sz w:val="24"/>
          <w:szCs w:val="24"/>
        </w:rPr>
        <w:softHyphen/>
        <w:t>селения, необходимо заблаговременно провести :</w:t>
      </w:r>
    </w:p>
    <w:p w:rsidR="004815E8" w:rsidRPr="000F01FA" w:rsidRDefault="004815E8" w:rsidP="000F01FA">
      <w:pPr>
        <w:pStyle w:val="20"/>
        <w:numPr>
          <w:ilvl w:val="0"/>
          <w:numId w:val="3"/>
        </w:numPr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 xml:space="preserve"> Организационные и технические мероприятия, исключающие или затрудняющие применение Террористами ОВ на данном объекте (система безопасности объекта, наличие мощной вентиляции, запасные и допол</w:t>
      </w:r>
      <w:r w:rsidRPr="000F01FA">
        <w:rPr>
          <w:b w:val="0"/>
          <w:bCs w:val="0"/>
          <w:sz w:val="24"/>
          <w:szCs w:val="24"/>
        </w:rPr>
        <w:softHyphen/>
        <w:t>нительные выходы, наличие информационных указателей и предупреди</w:t>
      </w:r>
      <w:r w:rsidRPr="000F01FA">
        <w:rPr>
          <w:b w:val="0"/>
          <w:bCs w:val="0"/>
          <w:sz w:val="24"/>
          <w:szCs w:val="24"/>
        </w:rPr>
        <w:softHyphen/>
        <w:t>тельных знаков, широкие проходы и т.п.).</w:t>
      </w:r>
    </w:p>
    <w:p w:rsidR="004815E8" w:rsidRPr="000F01FA" w:rsidRDefault="004815E8" w:rsidP="000F01FA">
      <w:pPr>
        <w:pStyle w:val="20"/>
        <w:numPr>
          <w:ilvl w:val="0"/>
          <w:numId w:val="3"/>
        </w:numPr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 xml:space="preserve"> Подготовку руководителей, персонала и населения по гражданской обороне и защите от чрезвычайных ситуаций.</w:t>
      </w:r>
    </w:p>
    <w:p w:rsidR="004815E8" w:rsidRPr="000F01FA" w:rsidRDefault="004815E8" w:rsidP="000F01FA">
      <w:pPr>
        <w:pStyle w:val="20"/>
        <w:numPr>
          <w:ilvl w:val="0"/>
          <w:numId w:val="3"/>
        </w:numPr>
        <w:shd w:val="clear" w:color="auto" w:fill="auto"/>
        <w:spacing w:after="286"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 xml:space="preserve"> Подготовку мест массового скопления людей к оповещению, эваку</w:t>
      </w:r>
      <w:r w:rsidRPr="000F01FA">
        <w:rPr>
          <w:b w:val="0"/>
          <w:bCs w:val="0"/>
          <w:sz w:val="24"/>
          <w:szCs w:val="24"/>
        </w:rPr>
        <w:softHyphen/>
        <w:t>ации, обеспечению средствами индивидуальной защиты и оказанию меди</w:t>
      </w:r>
      <w:r w:rsidRPr="000F01FA">
        <w:rPr>
          <w:b w:val="0"/>
          <w:bCs w:val="0"/>
          <w:sz w:val="24"/>
          <w:szCs w:val="24"/>
        </w:rPr>
        <w:softHyphen/>
        <w:t>цинской помощи.</w:t>
      </w:r>
    </w:p>
    <w:p w:rsidR="004815E8" w:rsidRPr="000F01FA" w:rsidRDefault="004815E8" w:rsidP="000F01FA">
      <w:pPr>
        <w:pStyle w:val="20"/>
        <w:shd w:val="clear" w:color="auto" w:fill="auto"/>
        <w:spacing w:after="286" w:line="240" w:lineRule="auto"/>
        <w:ind w:firstLine="0"/>
        <w:rPr>
          <w:sz w:val="24"/>
          <w:szCs w:val="24"/>
        </w:rPr>
      </w:pPr>
    </w:p>
    <w:p w:rsidR="004815E8" w:rsidRPr="00B06E4B" w:rsidRDefault="004815E8" w:rsidP="004A53E0">
      <w:pPr>
        <w:keepNext/>
        <w:keepLines/>
        <w:spacing w:after="158" w:line="240" w:lineRule="auto"/>
        <w:jc w:val="center"/>
        <w:rPr>
          <w:rStyle w:val="50"/>
          <w:sz w:val="28"/>
          <w:szCs w:val="28"/>
          <w:u w:val="none"/>
        </w:rPr>
      </w:pPr>
      <w:bookmarkStart w:id="2" w:name="bookmark7"/>
      <w:r w:rsidRPr="00B06E4B">
        <w:rPr>
          <w:rStyle w:val="50"/>
          <w:sz w:val="28"/>
          <w:szCs w:val="28"/>
          <w:u w:val="none"/>
        </w:rPr>
        <w:t>3.1.ПОРЯДОК ЭВАКУАЦИИ НАСЕЛЕНИЯ ИЗ ОПАСНОЙ ЗОНЫ</w:t>
      </w:r>
      <w:bookmarkEnd w:id="2"/>
    </w:p>
    <w:p w:rsidR="004815E8" w:rsidRPr="000F01FA" w:rsidRDefault="004815E8" w:rsidP="000F01FA">
      <w:pPr>
        <w:keepNext/>
        <w:keepLines/>
        <w:spacing w:after="158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78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Население, оказавшееся в опасной зоне, необходимо эвакуировать или укрыть.</w:t>
      </w: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78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Ответственность за это несут органы местного самоуправления.</w:t>
      </w: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78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Эвакуацию по месту жительства (из жилых домов) при угрозе разруше</w:t>
      </w:r>
      <w:r w:rsidRPr="000F01FA">
        <w:rPr>
          <w:b w:val="0"/>
          <w:bCs w:val="0"/>
          <w:sz w:val="24"/>
          <w:szCs w:val="24"/>
        </w:rPr>
        <w:softHyphen/>
        <w:t>ния зданий и жизни жильцов осуществляют оперативные группы микро</w:t>
      </w:r>
      <w:r w:rsidRPr="000F01FA">
        <w:rPr>
          <w:b w:val="0"/>
          <w:bCs w:val="0"/>
          <w:sz w:val="24"/>
          <w:szCs w:val="24"/>
        </w:rPr>
        <w:softHyphen/>
        <w:t>района, специально создаваемые при жилищных органах (как при любой чрезвычайной ситуации).</w:t>
      </w: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Ответственность за эвакуацию персонала объекта несёт его руково</w:t>
      </w:r>
      <w:r w:rsidRPr="000F01FA">
        <w:rPr>
          <w:b w:val="0"/>
          <w:bCs w:val="0"/>
          <w:sz w:val="24"/>
          <w:szCs w:val="24"/>
        </w:rPr>
        <w:softHyphen/>
        <w:t>дитель. Проводит  эвакокомиссия объекта по распоряжению его руково</w:t>
      </w:r>
      <w:r w:rsidRPr="000F01FA">
        <w:rPr>
          <w:b w:val="0"/>
          <w:bCs w:val="0"/>
          <w:sz w:val="24"/>
          <w:szCs w:val="24"/>
        </w:rPr>
        <w:softHyphen/>
        <w:t>дителя.</w:t>
      </w: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Население или персонал объекта эвакуируется на безопасное расстоя</w:t>
      </w:r>
      <w:r w:rsidRPr="000F01FA">
        <w:rPr>
          <w:b w:val="0"/>
          <w:bCs w:val="0"/>
          <w:sz w:val="24"/>
          <w:szCs w:val="24"/>
        </w:rPr>
        <w:softHyphen/>
        <w:t>ние от места возникновения чрезвычайной ситуации (обнаружение ВОП, химически опасных или отравляющих веществ и др.). Оно определяется руководителем эвакуации по согласованию с лицом, осуществляющим руководство аварийно-спасательными работами в зоне ЧС. При обнаруже</w:t>
      </w:r>
      <w:r w:rsidRPr="000F01FA">
        <w:rPr>
          <w:b w:val="0"/>
          <w:bCs w:val="0"/>
          <w:sz w:val="24"/>
          <w:szCs w:val="24"/>
        </w:rPr>
        <w:softHyphen/>
        <w:t>нии ВОП учитываются количество взрывчатого вещества и его характер (на предмет образования осколков при взрыве).</w:t>
      </w: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80"/>
        <w:rPr>
          <w:b w:val="0"/>
          <w:bCs w:val="0"/>
          <w:sz w:val="24"/>
          <w:szCs w:val="24"/>
        </w:rPr>
      </w:pPr>
      <w:r w:rsidRPr="000F01FA">
        <w:rPr>
          <w:b w:val="0"/>
          <w:bCs w:val="0"/>
          <w:sz w:val="24"/>
          <w:szCs w:val="24"/>
        </w:rPr>
        <w:t>Эвакуация в любом случае должна проводиться без прохода людей че</w:t>
      </w:r>
      <w:r w:rsidRPr="000F01FA">
        <w:rPr>
          <w:b w:val="0"/>
          <w:bCs w:val="0"/>
          <w:sz w:val="24"/>
          <w:szCs w:val="24"/>
        </w:rPr>
        <w:softHyphen/>
        <w:t>рез зону возможного поражения.</w:t>
      </w:r>
    </w:p>
    <w:p w:rsidR="004815E8" w:rsidRDefault="004815E8" w:rsidP="000F01FA">
      <w:pPr>
        <w:pStyle w:val="20"/>
        <w:shd w:val="clear" w:color="auto" w:fill="auto"/>
        <w:spacing w:line="240" w:lineRule="auto"/>
        <w:ind w:firstLine="280"/>
        <w:rPr>
          <w:sz w:val="24"/>
          <w:szCs w:val="24"/>
        </w:rPr>
      </w:pP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80"/>
        <w:rPr>
          <w:sz w:val="24"/>
          <w:szCs w:val="24"/>
        </w:rPr>
      </w:pPr>
    </w:p>
    <w:p w:rsidR="004815E8" w:rsidRDefault="004815E8" w:rsidP="000F01FA">
      <w:pPr>
        <w:pStyle w:val="20"/>
        <w:shd w:val="clear" w:color="auto" w:fill="auto"/>
        <w:spacing w:after="67" w:line="240" w:lineRule="auto"/>
        <w:ind w:firstLine="0"/>
        <w:jc w:val="center"/>
        <w:rPr>
          <w:sz w:val="28"/>
          <w:szCs w:val="28"/>
        </w:rPr>
      </w:pPr>
      <w:r w:rsidRPr="00B06E4B">
        <w:rPr>
          <w:sz w:val="28"/>
          <w:szCs w:val="28"/>
        </w:rPr>
        <w:t>ДЕЙСТВИЯ НАСЕЛЕНИЯ ПО ПРЕДОТВРАЩЕНИЮ ТЕРРОРИСТИЧЕСКИХ АКЦИЙ</w:t>
      </w:r>
    </w:p>
    <w:p w:rsidR="004815E8" w:rsidRPr="00B06E4B" w:rsidRDefault="004815E8" w:rsidP="000F01FA">
      <w:pPr>
        <w:pStyle w:val="20"/>
        <w:shd w:val="clear" w:color="auto" w:fill="auto"/>
        <w:spacing w:after="67" w:line="240" w:lineRule="auto"/>
        <w:ind w:firstLine="0"/>
        <w:jc w:val="center"/>
        <w:rPr>
          <w:sz w:val="28"/>
          <w:szCs w:val="28"/>
        </w:rPr>
      </w:pPr>
    </w:p>
    <w:p w:rsidR="004815E8" w:rsidRPr="00B06E4B" w:rsidRDefault="004815E8" w:rsidP="00B06E4B">
      <w:pPr>
        <w:pStyle w:val="20"/>
        <w:shd w:val="clear" w:color="auto" w:fill="auto"/>
        <w:spacing w:after="67" w:line="240" w:lineRule="auto"/>
        <w:ind w:firstLine="0"/>
        <w:rPr>
          <w:sz w:val="28"/>
          <w:szCs w:val="28"/>
        </w:rPr>
      </w:pPr>
    </w:p>
    <w:p w:rsidR="004815E8" w:rsidRPr="000F01FA" w:rsidRDefault="004815E8" w:rsidP="00B06E4B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Мирное население, как правило, не имеет специальных знаний, уме</w:t>
      </w:r>
      <w:r w:rsidRPr="000F01FA">
        <w:rPr>
          <w:sz w:val="24"/>
          <w:szCs w:val="24"/>
        </w:rPr>
        <w:softHyphen/>
        <w:t>ний и снаряжения для конкретной борьбы с террористами. Для этих целей существуют особые подразделения. Однако люди обладают таки</w:t>
      </w:r>
      <w:r w:rsidRPr="000F01FA">
        <w:rPr>
          <w:sz w:val="24"/>
          <w:szCs w:val="24"/>
        </w:rPr>
        <w:softHyphen/>
        <w:t>ми уникальными свойствами, которыми не может похвастаться ни одна спецслужба мира, а именно — знанием в лицо, а зачастую и по фами</w:t>
      </w:r>
      <w:r w:rsidRPr="000F01FA">
        <w:rPr>
          <w:sz w:val="24"/>
          <w:szCs w:val="24"/>
        </w:rPr>
        <w:softHyphen/>
        <w:t>лии, имени и отчеству многих соседей, их родственников, друзей и зна</w:t>
      </w:r>
      <w:r w:rsidRPr="000F01FA">
        <w:rPr>
          <w:sz w:val="24"/>
          <w:szCs w:val="24"/>
        </w:rPr>
        <w:softHyphen/>
        <w:t>комых; продавцов близрасположенных магазинов, киосков и лотков; дворников, почтальонов и других должностных лиц своего квартала, улицы или двора. Вездесущие владельцы собак и кошек, выгуливая или разыскивая своих питомцев, днём и ночью «обшаривают» окрестные дворы. Инвалиды и больные, лишённые возможности передвигаться, иногда часами смотрят из окон на улицу, запоминая всё происходящее там до мельчайших подробностей, Дотошные пенсионеры, прогуливаясь по свежему воздуху, подробно обсуждают все новости своего двора: к кому пришли? Что привезли? Куда сгрузили?...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>Среди жильцов немало и настоящих профессионалов (сотрудники спецслужб, военнослужащие, военные пенсионеры, психологи и т.п.), имеющих личный опыт не только в распознавании преступных намерений злоумышленников, но и в борьбе с ними.</w:t>
      </w:r>
    </w:p>
    <w:p w:rsidR="004815E8" w:rsidRPr="000F01FA" w:rsidRDefault="004815E8" w:rsidP="00B06E4B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Всё это вместе взятое, говоря языком профессионалов, является по</w:t>
      </w:r>
      <w:r w:rsidRPr="000F01FA">
        <w:rPr>
          <w:sz w:val="24"/>
          <w:szCs w:val="24"/>
        </w:rPr>
        <w:softHyphen/>
        <w:t>тенциальной системой наблюдения в местах проживания людей. Задача со</w:t>
      </w:r>
      <w:r w:rsidRPr="000F01FA">
        <w:rPr>
          <w:sz w:val="24"/>
          <w:szCs w:val="24"/>
        </w:rPr>
        <w:softHyphen/>
        <w:t>стоит только в том, чтобы информацию своевременно передать правоох</w:t>
      </w:r>
      <w:r w:rsidRPr="000F01FA">
        <w:rPr>
          <w:sz w:val="24"/>
          <w:szCs w:val="24"/>
        </w:rPr>
        <w:softHyphen/>
        <w:t>ранительным органам. Наше сообщение, даже малозначительное на пер</w:t>
      </w:r>
      <w:r w:rsidRPr="000F01FA">
        <w:rPr>
          <w:sz w:val="24"/>
          <w:szCs w:val="24"/>
        </w:rPr>
        <w:softHyphen/>
        <w:t>вый взгляд, может предотвратить террористический акт и спасти жизни многих людей, а в первую очередь — свою.</w:t>
      </w:r>
    </w:p>
    <w:p w:rsidR="004815E8" w:rsidRPr="000F01FA" w:rsidRDefault="004815E8" w:rsidP="00B06E4B">
      <w:pPr>
        <w:pStyle w:val="4"/>
        <w:shd w:val="clear" w:color="auto" w:fill="auto"/>
        <w:spacing w:before="0" w:line="240" w:lineRule="auto"/>
        <w:ind w:firstLine="260"/>
        <w:rPr>
          <w:b/>
          <w:bCs/>
          <w:sz w:val="24"/>
          <w:szCs w:val="24"/>
        </w:rPr>
      </w:pPr>
      <w:r w:rsidRPr="000F01FA">
        <w:rPr>
          <w:sz w:val="24"/>
          <w:szCs w:val="24"/>
        </w:rPr>
        <w:t xml:space="preserve">Среди нас не должно быть равнодушных к происходящему — будь то в магазине, метро или собственном подъезде. Жизнь даётся человеку один раз, поэтому нельзя беспечно созерцать, когда кто-нибудь пытается её у нас отнять. </w:t>
      </w:r>
      <w:r w:rsidRPr="000F01FA">
        <w:rPr>
          <w:rStyle w:val="a0"/>
          <w:b w:val="0"/>
          <w:bCs w:val="0"/>
          <w:sz w:val="24"/>
          <w:szCs w:val="24"/>
        </w:rPr>
        <w:t xml:space="preserve">Остановите злоумышленника своим сообщением </w:t>
      </w:r>
      <w:r w:rsidRPr="000F01FA">
        <w:rPr>
          <w:b/>
          <w:bCs/>
          <w:sz w:val="24"/>
          <w:szCs w:val="24"/>
        </w:rPr>
        <w:t xml:space="preserve">до </w:t>
      </w:r>
      <w:r w:rsidRPr="000F01FA">
        <w:rPr>
          <w:rStyle w:val="a0"/>
          <w:b w:val="0"/>
          <w:bCs w:val="0"/>
          <w:sz w:val="24"/>
          <w:szCs w:val="24"/>
        </w:rPr>
        <w:t>того, как он совершит непоправимое.</w:t>
      </w:r>
    </w:p>
    <w:p w:rsidR="004815E8" w:rsidRPr="000F01FA" w:rsidRDefault="004815E8" w:rsidP="00B06E4B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В ряде случаев мы сами способствуем преступнику в выборе объекта теракта. Это — постоянно открытые двери подвалов, чердаков и парадных, захламлённые и неосвещённые лестничные клетки. Это — беспечность при открывании дверей квартиры незнакомым людям, мнимым сантехникам и почтальонам. Это — доверчивость в передаче писем, цветов и посылок от посторонних людей. Это и безразличие к происходящему в арендованной квартире нашего подъезда, в подвале нашего дома. Это и гуляющие без присмотра, в тёмное время суток или далеко от дома наши дети. Это масса других примеров преступного равнодуш</w:t>
      </w:r>
      <w:r>
        <w:rPr>
          <w:sz w:val="24"/>
          <w:szCs w:val="24"/>
        </w:rPr>
        <w:t xml:space="preserve">ия по отношению к самим себе, </w:t>
      </w:r>
      <w:r w:rsidRPr="000F01FA">
        <w:rPr>
          <w:sz w:val="24"/>
          <w:szCs w:val="24"/>
        </w:rPr>
        <w:t>которые могут привести к трагедии. Будьте бдительны! Злоумышленник может находиться рядом с вами.</w:t>
      </w:r>
    </w:p>
    <w:p w:rsidR="004815E8" w:rsidRPr="000F01FA" w:rsidRDefault="004815E8" w:rsidP="00B06E4B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Происшествия не случаются там, где с ними борются до того, как они произошли. Не будьте только пассивными наблюдателями. Помоги</w:t>
      </w:r>
      <w:r>
        <w:rPr>
          <w:sz w:val="24"/>
          <w:szCs w:val="24"/>
        </w:rPr>
        <w:softHyphen/>
        <w:t xml:space="preserve">те другим понять важность этой </w:t>
      </w:r>
      <w:r w:rsidRPr="000F01FA">
        <w:rPr>
          <w:sz w:val="24"/>
          <w:szCs w:val="24"/>
        </w:rPr>
        <w:t>проблемы. Обсудите в семье, с родственниками и друзьями необходимость и возможность предупреждения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>терактов. Растолкуйте тугодумам, что злоумышленника в ряде случаев можно определить задолго до того, как он успеет совершить задуманное. Научите своих детей строго соблюдать элементарные правила безопас</w:t>
      </w:r>
      <w:r w:rsidRPr="000F01FA">
        <w:rPr>
          <w:sz w:val="24"/>
          <w:szCs w:val="24"/>
        </w:rPr>
        <w:softHyphen/>
        <w:t>ности: не разговаривать на улице с незнакомыми людьми, не прини</w:t>
      </w:r>
      <w:r w:rsidRPr="000F01FA">
        <w:rPr>
          <w:sz w:val="24"/>
          <w:szCs w:val="24"/>
        </w:rPr>
        <w:softHyphen/>
        <w:t>мать от них никаких подарков или передач, не открывать дверь кварти</w:t>
      </w:r>
      <w:r w:rsidRPr="000F01FA">
        <w:rPr>
          <w:sz w:val="24"/>
          <w:szCs w:val="24"/>
        </w:rPr>
        <w:softHyphen/>
        <w:t>ры никому, кроме родителей и близких родственников, не заходить в открытые подвалы, технические здания и т.п., не прикасаться к най</w:t>
      </w:r>
      <w:r w:rsidRPr="000F01FA">
        <w:rPr>
          <w:sz w:val="24"/>
          <w:szCs w:val="24"/>
        </w:rPr>
        <w:softHyphen/>
        <w:t>денным на улице бесхозным игрушкам и другим предметам. Научите своих детей отказываться от соблазнительных предложений незнакомцев, на</w:t>
      </w:r>
      <w:r w:rsidRPr="000F01FA">
        <w:rPr>
          <w:sz w:val="24"/>
          <w:szCs w:val="24"/>
        </w:rPr>
        <w:softHyphen/>
        <w:t>пример, покататься на шикарной машине. Научите их сопротивляться, кричать и звать на помощь в ответ на принуждение в любой форме, распознавать зло в любой форме и звонить при опасности соседям и в милицию.</w:t>
      </w:r>
    </w:p>
    <w:p w:rsidR="004815E8" w:rsidRPr="000F01FA" w:rsidRDefault="004815E8" w:rsidP="00B06E4B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Одной из действенных мер повышения личной безопасности является создание коллективных систем безопасности. Подружитесь с соседями и договоритесь о взаимовыручке, например, о совместном присмотре за ос</w:t>
      </w:r>
      <w:r w:rsidRPr="000F01FA">
        <w:rPr>
          <w:sz w:val="24"/>
          <w:szCs w:val="24"/>
        </w:rPr>
        <w:softHyphen/>
        <w:t>тавленными квартирами, за гуляющими детьми и др. Обсудите способы передачи сигнала тревоги (стук в стену, по батарее...), порядок действий при получении такого сигн</w:t>
      </w:r>
      <w:r>
        <w:rPr>
          <w:sz w:val="24"/>
          <w:szCs w:val="24"/>
        </w:rPr>
        <w:t>ала. Соберитесь всем подъездом и</w:t>
      </w:r>
      <w:r w:rsidRPr="000F01FA">
        <w:rPr>
          <w:sz w:val="24"/>
          <w:szCs w:val="24"/>
        </w:rPr>
        <w:t>ли домом, ус</w:t>
      </w:r>
      <w:r w:rsidRPr="000F01FA">
        <w:rPr>
          <w:sz w:val="24"/>
          <w:szCs w:val="24"/>
        </w:rPr>
        <w:softHyphen/>
        <w:t>тановите при входе железную дверь с н</w:t>
      </w:r>
      <w:r>
        <w:rPr>
          <w:sz w:val="24"/>
          <w:szCs w:val="24"/>
        </w:rPr>
        <w:t>адёжным замком и домофоном. Тре</w:t>
      </w:r>
      <w:r w:rsidRPr="000F01FA">
        <w:rPr>
          <w:sz w:val="24"/>
          <w:szCs w:val="24"/>
        </w:rPr>
        <w:t>буйте надёжного закрывания на замки дверей подвалов и других помеще</w:t>
      </w:r>
      <w:r w:rsidRPr="000F01FA">
        <w:rPr>
          <w:sz w:val="24"/>
          <w:szCs w:val="24"/>
        </w:rPr>
        <w:softHyphen/>
        <w:t>ний. Это Ваш дом — и Вы здесь хозяин.</w:t>
      </w:r>
    </w:p>
    <w:p w:rsidR="004815E8" w:rsidRPr="000F01FA" w:rsidRDefault="004815E8" w:rsidP="00B06E4B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Таким образом, население, под которым чаще понимают пассивную массу разрозненных людей, живущих по своим сугубо личным интересам, на деле оказывается коллективом, объединённым важнейшей общностью цели — мир, спокойствие, жизнь.</w:t>
      </w:r>
    </w:p>
    <w:p w:rsidR="004815E8" w:rsidRPr="000F01FA" w:rsidRDefault="004815E8" w:rsidP="00B06E4B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Население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>—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>это не безликая толпа;</w:t>
      </w:r>
    </w:p>
    <w:p w:rsidR="004815E8" w:rsidRPr="000F01FA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это мы с вами</w:t>
      </w:r>
    </w:p>
    <w:p w:rsidR="004815E8" w:rsidRPr="000F01FA" w:rsidRDefault="004815E8" w:rsidP="00B06E4B">
      <w:pPr>
        <w:pStyle w:val="4"/>
        <w:numPr>
          <w:ilvl w:val="0"/>
          <w:numId w:val="1"/>
        </w:numPr>
        <w:shd w:val="clear" w:color="auto" w:fill="auto"/>
        <w:spacing w:before="0" w:after="25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это огромная сила, способная предотвратить терроризм.</w:t>
      </w:r>
    </w:p>
    <w:p w:rsidR="004815E8" w:rsidRPr="000F01FA" w:rsidRDefault="004815E8" w:rsidP="00B06E4B">
      <w:pPr>
        <w:pStyle w:val="4"/>
        <w:shd w:val="clear" w:color="auto" w:fill="auto"/>
        <w:spacing w:before="0" w:after="250" w:line="240" w:lineRule="auto"/>
        <w:ind w:firstLine="0"/>
        <w:rPr>
          <w:sz w:val="24"/>
          <w:szCs w:val="24"/>
        </w:rPr>
      </w:pPr>
    </w:p>
    <w:p w:rsidR="004815E8" w:rsidRPr="00B06E4B" w:rsidRDefault="004815E8" w:rsidP="00652C38">
      <w:pPr>
        <w:keepNext/>
        <w:keepLines/>
        <w:spacing w:after="69" w:line="240" w:lineRule="auto"/>
        <w:jc w:val="center"/>
        <w:outlineLvl w:val="0"/>
        <w:rPr>
          <w:rStyle w:val="50"/>
          <w:sz w:val="28"/>
          <w:szCs w:val="28"/>
          <w:u w:val="none"/>
        </w:rPr>
      </w:pPr>
      <w:bookmarkStart w:id="3" w:name="bookmark8"/>
      <w:r w:rsidRPr="00B06E4B">
        <w:rPr>
          <w:rStyle w:val="50"/>
          <w:sz w:val="28"/>
          <w:szCs w:val="28"/>
          <w:u w:val="none"/>
        </w:rPr>
        <w:t>ПРАВИЛА ПОВЕДЕНИЯ ПРИ ОБНАРУЖЕНИИ ВОП</w:t>
      </w:r>
      <w:bookmarkEnd w:id="3"/>
    </w:p>
    <w:p w:rsidR="004815E8" w:rsidRDefault="004815E8" w:rsidP="000F01FA">
      <w:pPr>
        <w:keepNext/>
        <w:keepLines/>
        <w:spacing w:after="69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815E8" w:rsidRPr="000F01FA" w:rsidRDefault="004815E8" w:rsidP="000F01FA">
      <w:pPr>
        <w:keepNext/>
        <w:keepLines/>
        <w:spacing w:after="69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Взрывоопасные предметы могут быть обнаружены всюду, где проходи</w:t>
      </w:r>
      <w:r w:rsidRPr="000F01FA">
        <w:rPr>
          <w:sz w:val="24"/>
          <w:szCs w:val="24"/>
        </w:rPr>
        <w:softHyphen/>
        <w:t>ли боевые действия: в полях, огородах, в лесах и парках, в реках, озёрах и других водоёмах, в домах и подвалах, в других местах, а также на террито</w:t>
      </w:r>
      <w:r w:rsidRPr="000F01FA">
        <w:rPr>
          <w:sz w:val="24"/>
          <w:szCs w:val="24"/>
        </w:rPr>
        <w:softHyphen/>
        <w:t>рии бывших артиллерийских и авиационных полигонов. Самодельные ВОП, в случае их применения террористами, могут быть обнаружены в местах скопления людей (вокзалы, станции метрополитена, площади, скверы, дома, учреждения),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В случае обнаружения ВОП или внешне схожего с ним предмета необ</w:t>
      </w:r>
      <w:r w:rsidRPr="000F01FA">
        <w:rPr>
          <w:sz w:val="24"/>
          <w:szCs w:val="24"/>
        </w:rPr>
        <w:softHyphen/>
        <w:t>ходимо: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7"/>
          <w:sz w:val="24"/>
          <w:szCs w:val="24"/>
        </w:rPr>
        <w:t xml:space="preserve"> </w:t>
      </w:r>
      <w:r w:rsidRPr="000F01FA">
        <w:rPr>
          <w:rStyle w:val="7"/>
          <w:b w:val="0"/>
          <w:bCs w:val="0"/>
          <w:sz w:val="24"/>
          <w:szCs w:val="24"/>
        </w:rPr>
        <w:t xml:space="preserve">немедленно </w:t>
      </w:r>
      <w:r w:rsidRPr="000F01FA">
        <w:rPr>
          <w:sz w:val="24"/>
          <w:szCs w:val="24"/>
        </w:rPr>
        <w:t>сообщить об опасной находке ближайшему должност</w:t>
      </w:r>
      <w:r w:rsidRPr="000F01FA">
        <w:rPr>
          <w:sz w:val="24"/>
          <w:szCs w:val="24"/>
        </w:rPr>
        <w:softHyphen/>
        <w:t>ному лицу, по телефону «02» или в отделение милиции;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при производстве земляных или других работ — остановить работу;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хорошо запомнить место обнаружения предмета;</w:t>
      </w:r>
    </w:p>
    <w:p w:rsidR="004815E8" w:rsidRPr="000F01FA" w:rsidRDefault="004815E8" w:rsidP="000F01FA">
      <w:pPr>
        <w:pStyle w:val="4"/>
        <w:shd w:val="clear" w:color="auto" w:fill="auto"/>
        <w:spacing w:before="0" w:after="484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установить предупредительные знаки или использовать различные подручные материалы — жерди, колья, верёвки, куски материи, камни, фунт и т.п.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При обнаружении ВОП категорически запрещается предпринимать любые действия с ними. Этим вы сохраните свою жизнь и поможете пре</w:t>
      </w:r>
      <w:r w:rsidRPr="000F01FA">
        <w:rPr>
          <w:sz w:val="24"/>
          <w:szCs w:val="24"/>
        </w:rPr>
        <w:softHyphen/>
        <w:t>дотвратить несчастный случай.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Необходимо не допускать самим и удерживать других от нарушения правил поведения при обнаружении ВОП.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При обнаружении ВОП категорически запрещается: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наносить удары (ударять по корпусу, а также один боеприпас о дру</w:t>
      </w:r>
      <w:r w:rsidRPr="000F01FA">
        <w:rPr>
          <w:sz w:val="24"/>
          <w:szCs w:val="24"/>
        </w:rPr>
        <w:softHyphen/>
        <w:t>гой);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прикасаться, поднимать, переносить или перекатывать с места на место;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закапывать в землю или бросать в водоём;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предпринимать попытки к разборке или распиливанию;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after="1051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бросать в костёр или разводить огонь вблизи него.</w:t>
      </w:r>
    </w:p>
    <w:p w:rsidR="004815E8" w:rsidRDefault="004815E8" w:rsidP="000F01FA">
      <w:pPr>
        <w:pStyle w:val="ListParagraph"/>
        <w:tabs>
          <w:tab w:val="right" w:pos="4689"/>
          <w:tab w:val="right" w:pos="4851"/>
          <w:tab w:val="center" w:pos="4995"/>
          <w:tab w:val="right" w:pos="5715"/>
          <w:tab w:val="right" w:pos="5872"/>
          <w:tab w:val="right" w:pos="6421"/>
        </w:tabs>
        <w:spacing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53E0">
        <w:rPr>
          <w:rStyle w:val="71"/>
          <w:sz w:val="28"/>
          <w:szCs w:val="28"/>
          <w:u w:val="none"/>
        </w:rPr>
        <w:t>4.Рекомендации Главного управлени</w:t>
      </w:r>
      <w:r w:rsidRPr="004A53E0">
        <w:rPr>
          <w:rFonts w:ascii="Times New Roman" w:hAnsi="Times New Roman" w:cs="Times New Roman"/>
          <w:sz w:val="28"/>
          <w:szCs w:val="28"/>
        </w:rPr>
        <w:t xml:space="preserve">я </w:t>
      </w:r>
      <w:r w:rsidRPr="004A53E0">
        <w:rPr>
          <w:rStyle w:val="71"/>
          <w:sz w:val="28"/>
          <w:szCs w:val="28"/>
          <w:u w:val="none"/>
        </w:rPr>
        <w:t>по дедам гражданско</w:t>
      </w:r>
      <w:r w:rsidRPr="004A53E0">
        <w:rPr>
          <w:rFonts w:ascii="Times New Roman" w:hAnsi="Times New Roman" w:cs="Times New Roman"/>
          <w:sz w:val="28"/>
          <w:szCs w:val="28"/>
        </w:rPr>
        <w:t xml:space="preserve">й </w:t>
      </w:r>
      <w:r w:rsidRPr="004A53E0">
        <w:rPr>
          <w:rStyle w:val="71"/>
          <w:sz w:val="28"/>
          <w:szCs w:val="28"/>
          <w:u w:val="none"/>
        </w:rPr>
        <w:t>обороны» и чрезвычайным ситуациям</w:t>
      </w:r>
      <w:r w:rsidRPr="004A53E0">
        <w:rPr>
          <w:rFonts w:ascii="Times New Roman" w:hAnsi="Times New Roman" w:cs="Times New Roman"/>
          <w:sz w:val="28"/>
          <w:szCs w:val="28"/>
        </w:rPr>
        <w:t xml:space="preserve"> </w:t>
      </w:r>
      <w:r w:rsidRPr="004A53E0">
        <w:rPr>
          <w:rStyle w:val="71"/>
          <w:sz w:val="28"/>
          <w:szCs w:val="28"/>
          <w:u w:val="none"/>
        </w:rPr>
        <w:t>в работе с</w:t>
      </w:r>
      <w:r w:rsidRPr="004A53E0">
        <w:rPr>
          <w:rStyle w:val="71"/>
          <w:sz w:val="28"/>
          <w:szCs w:val="28"/>
          <w:u w:val="none"/>
        </w:rPr>
        <w:tab/>
        <w:t xml:space="preserve"> насе</w:t>
      </w:r>
      <w:r w:rsidRPr="004A53E0">
        <w:rPr>
          <w:rFonts w:ascii="Times New Roman" w:hAnsi="Times New Roman" w:cs="Times New Roman"/>
          <w:sz w:val="28"/>
          <w:szCs w:val="28"/>
        </w:rPr>
        <w:softHyphen/>
        <w:t>л</w:t>
      </w:r>
      <w:r w:rsidRPr="004A53E0">
        <w:rPr>
          <w:rFonts w:ascii="Times New Roman" w:hAnsi="Times New Roman" w:cs="Times New Roman"/>
          <w:b/>
          <w:bCs/>
          <w:sz w:val="28"/>
          <w:szCs w:val="28"/>
        </w:rPr>
        <w:t>ением по предупреждению террористических актов</w:t>
      </w:r>
    </w:p>
    <w:p w:rsidR="004815E8" w:rsidRDefault="004815E8" w:rsidP="000F01FA">
      <w:pPr>
        <w:pStyle w:val="ListParagraph"/>
        <w:tabs>
          <w:tab w:val="right" w:pos="4689"/>
          <w:tab w:val="right" w:pos="4851"/>
          <w:tab w:val="center" w:pos="4995"/>
          <w:tab w:val="right" w:pos="5715"/>
          <w:tab w:val="right" w:pos="5872"/>
          <w:tab w:val="right" w:pos="6421"/>
        </w:tabs>
        <w:spacing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815E8" w:rsidRPr="004A53E0" w:rsidRDefault="004815E8" w:rsidP="000F01FA">
      <w:pPr>
        <w:pStyle w:val="ListParagraph"/>
        <w:tabs>
          <w:tab w:val="right" w:pos="4689"/>
          <w:tab w:val="right" w:pos="4851"/>
          <w:tab w:val="center" w:pos="4995"/>
          <w:tab w:val="right" w:pos="5715"/>
          <w:tab w:val="right" w:pos="5872"/>
          <w:tab w:val="right" w:pos="6421"/>
        </w:tabs>
        <w:spacing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815E8" w:rsidRPr="000F01FA" w:rsidRDefault="004815E8" w:rsidP="000F01FA">
      <w:pPr>
        <w:pStyle w:val="80"/>
        <w:shd w:val="clear" w:color="auto" w:fill="auto"/>
        <w:spacing w:line="240" w:lineRule="auto"/>
        <w:ind w:firstLine="0"/>
        <w:rPr>
          <w:sz w:val="24"/>
          <w:szCs w:val="24"/>
        </w:rPr>
      </w:pPr>
      <w:r w:rsidRPr="000F01FA">
        <w:rPr>
          <w:sz w:val="24"/>
          <w:szCs w:val="24"/>
        </w:rPr>
        <w:t>1.В целях предупреждения проведения террористических актов изучите, реальное состояние среды вашего систематического обита</w:t>
      </w:r>
      <w:r w:rsidRPr="000F01FA">
        <w:rPr>
          <w:sz w:val="24"/>
          <w:szCs w:val="24"/>
        </w:rPr>
        <w:softHyphen/>
        <w:t>ния, для чего потребуйте от ответственных лиц организовать обход с жильцами (работниками) дома вашего проживания (работы), Знание реального проектного состояния объектов вашего систематического, обитания необходимо для предотвращения возможности проведения  теракта.</w:t>
      </w:r>
    </w:p>
    <w:p w:rsidR="004815E8" w:rsidRPr="000F01FA" w:rsidRDefault="004815E8" w:rsidP="000F01FA">
      <w:pPr>
        <w:pStyle w:val="4"/>
        <w:shd w:val="clear" w:color="auto" w:fill="auto"/>
        <w:spacing w:before="0" w:after="484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Изучите, какие помещения, узлы, агрегаты установлены (построе</w:t>
      </w:r>
      <w:r w:rsidRPr="000F01FA">
        <w:rPr>
          <w:sz w:val="24"/>
          <w:szCs w:val="24"/>
        </w:rPr>
        <w:softHyphen/>
        <w:t>ны) в здании или вблизи его и по всему периметру, кем они обслужива</w:t>
      </w:r>
      <w:r w:rsidRPr="000F01FA">
        <w:rPr>
          <w:sz w:val="24"/>
          <w:szCs w:val="24"/>
        </w:rPr>
        <w:softHyphen/>
        <w:t>ются (заняты), кто несет ответственность за их эксплуатацию и содержание. Телефоны съемщиков и владельцев помещений и оборудования, телефоны вышестоящих организаций. Внимательно изучите подъезд и этаж обитания. Изберите старшего по дому, подъезду, этажу. Изучите места возможного заложения взрывных устройств, складирования взрывоопасных веществ или создания взрывоопасных воздушных     или сыпу</w:t>
      </w:r>
      <w:r w:rsidRPr="000F01FA">
        <w:rPr>
          <w:sz w:val="24"/>
          <w:szCs w:val="24"/>
        </w:rPr>
        <w:softHyphen/>
        <w:t>чих смесей. Знайте в лицо работников коммунальной службы, обслужи</w:t>
      </w:r>
      <w:r w:rsidRPr="000F01FA">
        <w:rPr>
          <w:sz w:val="24"/>
          <w:szCs w:val="24"/>
        </w:rPr>
        <w:softHyphen/>
        <w:t>вающей ваш дом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0F01FA">
        <w:rPr>
          <w:sz w:val="24"/>
          <w:szCs w:val="24"/>
        </w:rPr>
        <w:t>2.Не оставляйте без внимания появление у дома и проявляющих к нему интерес посторонних лиц, не имеющих к нему функциональ</w:t>
      </w:r>
      <w:r w:rsidRPr="000F01FA">
        <w:rPr>
          <w:sz w:val="24"/>
          <w:szCs w:val="24"/>
        </w:rPr>
        <w:softHyphen/>
        <w:t xml:space="preserve">ной принадлежности, их стремление обследовать, </w:t>
      </w:r>
      <w:r>
        <w:rPr>
          <w:sz w:val="24"/>
          <w:szCs w:val="24"/>
        </w:rPr>
        <w:t>расспросить сведе</w:t>
      </w:r>
      <w:r>
        <w:rPr>
          <w:sz w:val="24"/>
          <w:szCs w:val="24"/>
        </w:rPr>
        <w:softHyphen/>
        <w:t>ния о местах,</w:t>
      </w:r>
      <w:r w:rsidRPr="000F01FA">
        <w:rPr>
          <w:sz w:val="24"/>
          <w:szCs w:val="24"/>
        </w:rPr>
        <w:t xml:space="preserve"> подходящих для заложения (складирования) зарядов (взрывчатых веществ).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Особое внимание обратите на постановку на стоянку возле дома незнакомых, безнадзорных автомобилей, загруженных или закрытых контейнеров и других подозрительных предметов.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0F01FA">
        <w:rPr>
          <w:sz w:val="24"/>
          <w:szCs w:val="24"/>
        </w:rPr>
        <w:t xml:space="preserve">3.При угрозе проведения теракта: 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18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0F01FA">
        <w:rPr>
          <w:sz w:val="24"/>
          <w:szCs w:val="24"/>
        </w:rPr>
        <w:t xml:space="preserve"> если есть возможность, отправьтесь с детьми и престарелыми на не</w:t>
      </w:r>
      <w:r w:rsidRPr="000F01FA">
        <w:rPr>
          <w:sz w:val="24"/>
          <w:szCs w:val="24"/>
        </w:rPr>
        <w:softHyphen/>
        <w:t>сколько дней на дачу, в деревню, к родственникам или друзьям;</w:t>
      </w:r>
    </w:p>
    <w:p w:rsidR="004815E8" w:rsidRPr="000F01FA" w:rsidRDefault="004815E8" w:rsidP="00632CEF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обезопасьте свое жилище, уберите пожароопасные предметы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>- старые запасы красок, растворителей, лаков, бензина и т.п.; уберите с окон горшки с цветами (поставьте их на пол); уберите все предметы, стоящие на шкафах, сервантах, полках и</w:t>
      </w:r>
      <w:r>
        <w:rPr>
          <w:sz w:val="24"/>
          <w:szCs w:val="24"/>
        </w:rPr>
        <w:t xml:space="preserve"> т.п.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460"/>
        <w:rPr>
          <w:sz w:val="24"/>
          <w:szCs w:val="24"/>
        </w:rPr>
      </w:pPr>
      <w:r w:rsidRPr="000F01FA">
        <w:rPr>
          <w:sz w:val="24"/>
          <w:szCs w:val="24"/>
        </w:rPr>
        <w:t>проверьте, плотно ли у вас закреплены полки и навесные карти ны (предметы);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460"/>
        <w:rPr>
          <w:sz w:val="24"/>
          <w:szCs w:val="24"/>
        </w:rPr>
      </w:pPr>
      <w:r w:rsidRPr="000F01FA">
        <w:rPr>
          <w:sz w:val="24"/>
          <w:szCs w:val="24"/>
        </w:rPr>
        <w:t>задерните шторы на окнах - это з</w:t>
      </w:r>
      <w:r>
        <w:rPr>
          <w:sz w:val="24"/>
          <w:szCs w:val="24"/>
        </w:rPr>
        <w:t>ащитит вас от повреждений ос</w:t>
      </w:r>
      <w:r w:rsidRPr="000F01FA">
        <w:rPr>
          <w:sz w:val="24"/>
          <w:szCs w:val="24"/>
        </w:rPr>
        <w:t>колками стекла;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hanging="180"/>
        <w:rPr>
          <w:sz w:val="24"/>
          <w:szCs w:val="24"/>
        </w:rPr>
      </w:pPr>
      <w:r w:rsidRPr="000F01FA">
        <w:rPr>
          <w:sz w:val="24"/>
          <w:szCs w:val="24"/>
        </w:rPr>
        <w:t>сложите в сумку необходимые вам документы, негромоздкие но</w:t>
      </w:r>
      <w:r w:rsidRPr="000F01FA">
        <w:rPr>
          <w:sz w:val="24"/>
          <w:szCs w:val="24"/>
        </w:rPr>
        <w:softHyphen/>
        <w:t>сильные вещи, деньги, ценности на случай экстренной эвакуации;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460"/>
        <w:rPr>
          <w:sz w:val="24"/>
          <w:szCs w:val="24"/>
        </w:rPr>
      </w:pPr>
      <w:r w:rsidRPr="000F01FA">
        <w:rPr>
          <w:sz w:val="24"/>
          <w:szCs w:val="24"/>
        </w:rPr>
        <w:t>отложите посещение общественн</w:t>
      </w:r>
      <w:r>
        <w:rPr>
          <w:sz w:val="24"/>
          <w:szCs w:val="24"/>
        </w:rPr>
        <w:t>ых мест. Окажите психологиче</w:t>
      </w:r>
      <w:r w:rsidRPr="000F01FA">
        <w:rPr>
          <w:sz w:val="24"/>
          <w:szCs w:val="24"/>
        </w:rPr>
        <w:t>скую поддержку старым, больным, детям.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Внимание! Держите включенной локальную (квартирную) систему оповещения и взаимной информации.</w:t>
      </w:r>
    </w:p>
    <w:p w:rsidR="004815E8" w:rsidRDefault="004815E8" w:rsidP="004A53E0">
      <w:pPr>
        <w:pStyle w:val="4"/>
        <w:shd w:val="clear" w:color="auto" w:fill="auto"/>
        <w:tabs>
          <w:tab w:val="right" w:pos="5345"/>
        </w:tabs>
        <w:spacing w:before="0" w:line="240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>4.</w:t>
      </w:r>
      <w:r w:rsidRPr="000F01FA">
        <w:rPr>
          <w:sz w:val="24"/>
          <w:szCs w:val="24"/>
        </w:rPr>
        <w:t>Если вы обнаружили взрывоопасный предмет</w:t>
      </w:r>
      <w:r>
        <w:rPr>
          <w:sz w:val="24"/>
          <w:szCs w:val="24"/>
        </w:rPr>
        <w:t xml:space="preserve">: не подходите близко к нему; </w:t>
      </w:r>
      <w:r w:rsidRPr="000F01FA">
        <w:rPr>
          <w:sz w:val="24"/>
          <w:szCs w:val="24"/>
        </w:rPr>
        <w:t>немедленно сообщите о находке в милицию; не позволяйте случайным людям прикасаться к подозрительному предмету, пытаться его обезвредить, проверить.</w:t>
      </w:r>
      <w:r w:rsidRPr="000F01FA">
        <w:rPr>
          <w:sz w:val="24"/>
          <w:szCs w:val="24"/>
        </w:rPr>
        <w:tab/>
      </w:r>
    </w:p>
    <w:p w:rsidR="004815E8" w:rsidRDefault="004815E8" w:rsidP="000F01FA">
      <w:pPr>
        <w:pStyle w:val="4"/>
        <w:shd w:val="clear" w:color="auto" w:fill="auto"/>
        <w:tabs>
          <w:tab w:val="right" w:pos="5345"/>
        </w:tabs>
        <w:spacing w:before="0" w:line="240" w:lineRule="auto"/>
        <w:ind w:firstLine="280"/>
        <w:jc w:val="left"/>
        <w:rPr>
          <w:sz w:val="24"/>
          <w:szCs w:val="24"/>
        </w:rPr>
      </w:pPr>
    </w:p>
    <w:p w:rsidR="004815E8" w:rsidRDefault="004815E8" w:rsidP="000F01FA">
      <w:pPr>
        <w:pStyle w:val="4"/>
        <w:shd w:val="clear" w:color="auto" w:fill="auto"/>
        <w:tabs>
          <w:tab w:val="right" w:pos="5345"/>
        </w:tabs>
        <w:spacing w:before="0" w:line="240" w:lineRule="auto"/>
        <w:ind w:firstLine="280"/>
        <w:jc w:val="left"/>
        <w:rPr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tabs>
          <w:tab w:val="right" w:pos="5345"/>
        </w:tabs>
        <w:spacing w:before="0" w:line="240" w:lineRule="auto"/>
        <w:ind w:firstLine="280"/>
        <w:jc w:val="left"/>
        <w:rPr>
          <w:sz w:val="24"/>
          <w:szCs w:val="24"/>
        </w:rPr>
      </w:pPr>
    </w:p>
    <w:p w:rsidR="004815E8" w:rsidRPr="004A53E0" w:rsidRDefault="004815E8" w:rsidP="007D2A51">
      <w:pPr>
        <w:pStyle w:val="4"/>
        <w:shd w:val="clear" w:color="auto" w:fill="auto"/>
        <w:spacing w:before="0" w:after="484" w:line="240" w:lineRule="auto"/>
        <w:ind w:firstLine="260"/>
        <w:jc w:val="center"/>
        <w:rPr>
          <w:b/>
          <w:bCs/>
          <w:color w:val="000000"/>
          <w:spacing w:val="-10"/>
          <w:sz w:val="28"/>
          <w:szCs w:val="28"/>
          <w:shd w:val="clear" w:color="auto" w:fill="FFFFFF"/>
          <w:lang w:eastAsia="ru-RU"/>
        </w:rPr>
      </w:pPr>
      <w:r w:rsidRPr="004A53E0">
        <w:rPr>
          <w:rStyle w:val="a0"/>
          <w:sz w:val="28"/>
          <w:szCs w:val="28"/>
        </w:rPr>
        <w:t>4.1.Меры защиты при проведении террористических актов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0F01FA">
        <w:rPr>
          <w:rFonts w:ascii="Times New Roman" w:hAnsi="Times New Roman" w:cs="Times New Roman"/>
          <w:sz w:val="24"/>
          <w:szCs w:val="24"/>
        </w:rPr>
        <w:t xml:space="preserve">   1. Постарайтесь успокоиться и уточнить обстановку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2.В разрушенном или поврежденном помещении из-за опасности взрыва скопившихся газов нельзя пользоваться открытым пламенем (спичками, зажигалкой, свечами, факелами и т.д.).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3.Продвигайтесь осторожно, не трог</w:t>
      </w:r>
      <w:r>
        <w:rPr>
          <w:sz w:val="24"/>
          <w:szCs w:val="24"/>
        </w:rPr>
        <w:t>айте поврежденные конст</w:t>
      </w:r>
      <w:r>
        <w:rPr>
          <w:sz w:val="24"/>
          <w:szCs w:val="24"/>
        </w:rPr>
        <w:softHyphen/>
        <w:t>рукции и</w:t>
      </w:r>
      <w:r w:rsidRPr="000F01FA">
        <w:rPr>
          <w:sz w:val="24"/>
          <w:szCs w:val="24"/>
        </w:rPr>
        <w:t>ли оголившиеся провода.</w:t>
      </w:r>
    </w:p>
    <w:p w:rsidR="004815E8" w:rsidRPr="000F01FA" w:rsidRDefault="004815E8" w:rsidP="000F01FA">
      <w:pPr>
        <w:pStyle w:val="4"/>
        <w:shd w:val="clear" w:color="auto" w:fill="auto"/>
        <w:tabs>
          <w:tab w:val="right" w:pos="5464"/>
        </w:tabs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4.При задымлении защитите органы дыхания смоченным плат</w:t>
      </w:r>
      <w:r w:rsidRPr="000F01FA">
        <w:rPr>
          <w:sz w:val="24"/>
          <w:szCs w:val="24"/>
        </w:rPr>
        <w:softHyphen/>
        <w:t>ком</w:t>
      </w:r>
      <w:r>
        <w:rPr>
          <w:sz w:val="24"/>
          <w:szCs w:val="24"/>
        </w:rPr>
        <w:t xml:space="preserve"> (лоскутом ткани, полотенцем).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5.Включите локальную (</w:t>
      </w:r>
      <w:r>
        <w:rPr>
          <w:sz w:val="24"/>
          <w:szCs w:val="24"/>
        </w:rPr>
        <w:t>квартирную) систему оповещения и</w:t>
      </w:r>
      <w:r w:rsidRPr="000F01FA">
        <w:rPr>
          <w:sz w:val="24"/>
          <w:szCs w:val="24"/>
        </w:rPr>
        <w:t xml:space="preserve"> про</w:t>
      </w:r>
      <w:r w:rsidRPr="000F01FA">
        <w:rPr>
          <w:sz w:val="24"/>
          <w:szCs w:val="24"/>
        </w:rPr>
        <w:softHyphen/>
        <w:t>верьте возможность взаимного общения (теле-, радио-, телефонной свя</w:t>
      </w:r>
      <w:r w:rsidRPr="000F01FA">
        <w:rPr>
          <w:sz w:val="24"/>
          <w:szCs w:val="24"/>
        </w:rPr>
        <w:softHyphen/>
        <w:t>зью, голосом).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6.В случае срочной эвакуации возьмите личные документы, нег</w:t>
      </w:r>
      <w:r w:rsidRPr="000F01FA">
        <w:rPr>
          <w:sz w:val="24"/>
          <w:szCs w:val="24"/>
        </w:rPr>
        <w:softHyphen/>
        <w:t>ромоздкие и самые необходимые носильные вещи, деньги, ценности. Изолируйте квартиру (закройте все окна и двери). Оповестите сосе</w:t>
      </w:r>
      <w:r w:rsidRPr="000F01FA">
        <w:rPr>
          <w:sz w:val="24"/>
          <w:szCs w:val="24"/>
        </w:rPr>
        <w:softHyphen/>
        <w:t>дей об эвакуации. Помогите престарелым и инвалидам покинуть по</w:t>
      </w:r>
      <w:r w:rsidRPr="000F01FA">
        <w:rPr>
          <w:sz w:val="24"/>
          <w:szCs w:val="24"/>
        </w:rPr>
        <w:softHyphen/>
        <w:t>мещение.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>Возьмите на учет лиц, оставшихся в помещении.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>Сообщите о случившемся по телефону в соответствующую службу по месту жи</w:t>
      </w:r>
      <w:r w:rsidRPr="000F01FA">
        <w:rPr>
          <w:sz w:val="24"/>
          <w:szCs w:val="24"/>
        </w:rPr>
        <w:softHyphen/>
        <w:t>тельства. Входную дверь плотно прикройте, не закрывая на замок.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При невозможности эвакуации из помещения необходимо принять меры, чтобы о вас знали, выйти на балкон или открыть окно и взывать о помощи.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С выходом из дома отойти на безопасное расстояние от него и не предпринимать самостоятельных решений об</w:t>
      </w:r>
      <w:r>
        <w:rPr>
          <w:sz w:val="24"/>
          <w:szCs w:val="24"/>
        </w:rPr>
        <w:t xml:space="preserve"> отъезде с места проис</w:t>
      </w:r>
      <w:r>
        <w:rPr>
          <w:sz w:val="24"/>
          <w:szCs w:val="24"/>
        </w:rPr>
        <w:softHyphen/>
        <w:t>шествия.</w:t>
      </w:r>
    </w:p>
    <w:p w:rsidR="004815E8" w:rsidRDefault="004815E8" w:rsidP="000F01FA">
      <w:pPr>
        <w:pStyle w:val="4"/>
        <w:shd w:val="clear" w:color="auto" w:fill="auto"/>
        <w:spacing w:before="0" w:after="11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7.Действуйте в строгом соответствии с указаниями должностных</w:t>
      </w:r>
      <w:r>
        <w:rPr>
          <w:sz w:val="24"/>
          <w:szCs w:val="24"/>
        </w:rPr>
        <w:t xml:space="preserve"> лиц.</w:t>
      </w:r>
    </w:p>
    <w:p w:rsidR="004815E8" w:rsidRDefault="004815E8" w:rsidP="000F01FA">
      <w:pPr>
        <w:pStyle w:val="4"/>
        <w:shd w:val="clear" w:color="auto" w:fill="auto"/>
        <w:spacing w:before="0" w:after="110" w:line="240" w:lineRule="auto"/>
        <w:ind w:firstLine="300"/>
        <w:rPr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after="110" w:line="240" w:lineRule="auto"/>
        <w:ind w:firstLine="300"/>
        <w:rPr>
          <w:sz w:val="24"/>
          <w:szCs w:val="24"/>
        </w:rPr>
      </w:pPr>
    </w:p>
    <w:p w:rsidR="004815E8" w:rsidRPr="004A53E0" w:rsidRDefault="004815E8" w:rsidP="00B06E4B">
      <w:pPr>
        <w:pStyle w:val="4"/>
        <w:shd w:val="clear" w:color="auto" w:fill="auto"/>
        <w:spacing w:before="0" w:after="110" w:line="240" w:lineRule="auto"/>
        <w:ind w:firstLine="300"/>
        <w:jc w:val="center"/>
        <w:rPr>
          <w:b/>
          <w:bCs/>
          <w:sz w:val="28"/>
          <w:szCs w:val="28"/>
        </w:rPr>
      </w:pPr>
      <w:r w:rsidRPr="004A53E0">
        <w:rPr>
          <w:b/>
          <w:bCs/>
          <w:sz w:val="28"/>
          <w:szCs w:val="28"/>
        </w:rPr>
        <w:t>4.2.</w:t>
      </w:r>
      <w:r w:rsidRPr="004A53E0">
        <w:rPr>
          <w:b/>
          <w:bCs/>
          <w:i/>
          <w:iCs/>
          <w:sz w:val="28"/>
          <w:szCs w:val="28"/>
        </w:rPr>
        <w:t xml:space="preserve"> </w:t>
      </w:r>
      <w:r w:rsidRPr="004A53E0">
        <w:rPr>
          <w:b/>
          <w:bCs/>
          <w:sz w:val="28"/>
          <w:szCs w:val="28"/>
        </w:rPr>
        <w:t>Вас завалило обломками стены</w:t>
      </w:r>
    </w:p>
    <w:p w:rsidR="004815E8" w:rsidRDefault="004815E8" w:rsidP="00B06E4B">
      <w:pPr>
        <w:pStyle w:val="4"/>
        <w:shd w:val="clear" w:color="auto" w:fill="auto"/>
        <w:spacing w:before="0" w:after="110" w:line="240" w:lineRule="auto"/>
        <w:ind w:firstLine="300"/>
        <w:jc w:val="center"/>
        <w:rPr>
          <w:b/>
          <w:bCs/>
          <w:sz w:val="24"/>
          <w:szCs w:val="24"/>
        </w:rPr>
      </w:pPr>
    </w:p>
    <w:p w:rsidR="004815E8" w:rsidRPr="000F01FA" w:rsidRDefault="004815E8" w:rsidP="00B06E4B">
      <w:pPr>
        <w:pStyle w:val="4"/>
        <w:shd w:val="clear" w:color="auto" w:fill="auto"/>
        <w:spacing w:before="0" w:after="110" w:line="240" w:lineRule="auto"/>
        <w:ind w:firstLine="300"/>
        <w:jc w:val="center"/>
        <w:rPr>
          <w:b/>
          <w:bCs/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Постарайтесь взять себя в руки, не падать духом, наберитесь тер</w:t>
      </w:r>
      <w:r w:rsidRPr="000F01FA">
        <w:rPr>
          <w:sz w:val="24"/>
          <w:szCs w:val="24"/>
        </w:rPr>
        <w:softHyphen/>
        <w:t xml:space="preserve">пения, старайтесь дышать глубоко, ровно, не торопясь. Голосом и стуком привлекайте внимание людей. Если вы находитесь глубоко </w:t>
      </w:r>
      <w:r w:rsidRPr="000F01FA">
        <w:rPr>
          <w:sz w:val="24"/>
          <w:szCs w:val="24"/>
          <w:lang w:val="en-US"/>
        </w:rPr>
        <w:t>o</w:t>
      </w:r>
      <w:r w:rsidRPr="000F01FA">
        <w:rPr>
          <w:sz w:val="24"/>
          <w:szCs w:val="24"/>
        </w:rPr>
        <w:t xml:space="preserve"> </w:t>
      </w:r>
      <w:r w:rsidRPr="000F01FA">
        <w:rPr>
          <w:sz w:val="24"/>
          <w:szCs w:val="24"/>
          <w:lang w:val="en-US"/>
        </w:rPr>
        <w:t>r</w:t>
      </w:r>
      <w:r w:rsidRPr="000F01FA">
        <w:rPr>
          <w:sz w:val="24"/>
          <w:szCs w:val="24"/>
        </w:rPr>
        <w:t xml:space="preserve"> поверхности земли, перемещайте влево-вправо любой металлический предмет (кольцо, ключи и т.п.), для обнаружения вас металлодетектором.</w:t>
      </w:r>
    </w:p>
    <w:p w:rsidR="004815E8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  <w:r w:rsidRPr="000F01FA">
        <w:rPr>
          <w:sz w:val="24"/>
          <w:szCs w:val="24"/>
        </w:rPr>
        <w:t>Если пространство около вас относительно свободно, не зажи</w:t>
      </w:r>
      <w:r w:rsidRPr="000F01FA">
        <w:rPr>
          <w:sz w:val="24"/>
          <w:szCs w:val="24"/>
        </w:rPr>
        <w:softHyphen/>
        <w:t>гайте спички, свечи, берегите кислород. Продвигайтесь осторожно, стараясь не вызвать нового об</w:t>
      </w:r>
      <w:r>
        <w:rPr>
          <w:sz w:val="24"/>
          <w:szCs w:val="24"/>
        </w:rPr>
        <w:t>вала, ориентируйтесь подвижению</w:t>
      </w:r>
      <w:r w:rsidRPr="000F01FA">
        <w:rPr>
          <w:sz w:val="24"/>
          <w:szCs w:val="24"/>
        </w:rPr>
        <w:t xml:space="preserve"> воздуха, поступающего снаружи. Если у вас есть возможность, с по</w:t>
      </w:r>
      <w:r w:rsidRPr="000F01FA">
        <w:rPr>
          <w:sz w:val="24"/>
          <w:szCs w:val="24"/>
        </w:rPr>
        <w:softHyphen/>
        <w:t>мощью подручных предметов (до</w:t>
      </w:r>
      <w:r>
        <w:rPr>
          <w:sz w:val="24"/>
          <w:szCs w:val="24"/>
        </w:rPr>
        <w:t>с</w:t>
      </w:r>
      <w:r w:rsidRPr="000F01FA">
        <w:rPr>
          <w:sz w:val="24"/>
          <w:szCs w:val="24"/>
        </w:rPr>
        <w:t xml:space="preserve">ки, кирпича и </w:t>
      </w:r>
      <w:r>
        <w:rPr>
          <w:rStyle w:val="a1"/>
          <w:i w:val="0"/>
          <w:iCs w:val="0"/>
          <w:sz w:val="24"/>
          <w:szCs w:val="24"/>
        </w:rPr>
        <w:t>т</w:t>
      </w:r>
      <w:r w:rsidRPr="000F01FA">
        <w:rPr>
          <w:rStyle w:val="a1"/>
          <w:sz w:val="24"/>
          <w:szCs w:val="24"/>
        </w:rPr>
        <w:t>.</w:t>
      </w:r>
      <w:r w:rsidRPr="000F01FA">
        <w:rPr>
          <w:sz w:val="24"/>
          <w:szCs w:val="24"/>
        </w:rPr>
        <w:t>д.) укрепите обви</w:t>
      </w:r>
      <w:r w:rsidRPr="000F01FA">
        <w:rPr>
          <w:sz w:val="24"/>
          <w:szCs w:val="24"/>
        </w:rPr>
        <w:softHyphen/>
        <w:t>сающие балки, потолок от обрушения и дожидайтесь, помощи. При сильной жажде положите в рот небольшой лоскут ткани (гладкий ка</w:t>
      </w:r>
      <w:r w:rsidRPr="000F01FA">
        <w:rPr>
          <w:sz w:val="24"/>
          <w:szCs w:val="24"/>
        </w:rPr>
        <w:softHyphen/>
        <w:t>мушек) и сосите его, дыша носом. При появлении признаков присут</w:t>
      </w:r>
      <w:r w:rsidRPr="000F01FA">
        <w:rPr>
          <w:sz w:val="24"/>
          <w:szCs w:val="24"/>
        </w:rPr>
        <w:softHyphen/>
        <w:t>ствия вблизи людей - стуком и голосом сигнализируйте о себе.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4"/>
          <w:szCs w:val="24"/>
        </w:rPr>
      </w:pPr>
    </w:p>
    <w:p w:rsidR="004815E8" w:rsidRPr="004A53E0" w:rsidRDefault="004815E8" w:rsidP="00B06E4B">
      <w:pPr>
        <w:pStyle w:val="20"/>
        <w:shd w:val="clear" w:color="auto" w:fill="auto"/>
        <w:spacing w:line="240" w:lineRule="auto"/>
        <w:ind w:firstLine="100"/>
        <w:jc w:val="center"/>
        <w:rPr>
          <w:sz w:val="28"/>
          <w:szCs w:val="28"/>
        </w:rPr>
      </w:pPr>
      <w:r w:rsidRPr="004A53E0">
        <w:rPr>
          <w:sz w:val="28"/>
          <w:szCs w:val="28"/>
        </w:rPr>
        <w:t>4.3.Как вести себя при похищении и став заложником террористов</w:t>
      </w:r>
    </w:p>
    <w:p w:rsidR="004815E8" w:rsidRDefault="004815E8" w:rsidP="00B06E4B">
      <w:pPr>
        <w:pStyle w:val="20"/>
        <w:shd w:val="clear" w:color="auto" w:fill="auto"/>
        <w:spacing w:line="240" w:lineRule="auto"/>
        <w:ind w:firstLine="100"/>
        <w:jc w:val="center"/>
        <w:rPr>
          <w:sz w:val="24"/>
          <w:szCs w:val="24"/>
        </w:rPr>
      </w:pPr>
    </w:p>
    <w:p w:rsidR="004815E8" w:rsidRDefault="004815E8" w:rsidP="00B06E4B">
      <w:pPr>
        <w:pStyle w:val="20"/>
        <w:shd w:val="clear" w:color="auto" w:fill="auto"/>
        <w:spacing w:line="240" w:lineRule="auto"/>
        <w:ind w:firstLine="100"/>
        <w:jc w:val="center"/>
        <w:rPr>
          <w:sz w:val="24"/>
          <w:szCs w:val="24"/>
        </w:rPr>
      </w:pPr>
    </w:p>
    <w:p w:rsidR="004815E8" w:rsidRPr="000F01FA" w:rsidRDefault="004815E8" w:rsidP="00B06E4B">
      <w:pPr>
        <w:pStyle w:val="20"/>
        <w:shd w:val="clear" w:color="auto" w:fill="auto"/>
        <w:spacing w:line="240" w:lineRule="auto"/>
        <w:ind w:firstLine="100"/>
        <w:jc w:val="center"/>
        <w:rPr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20"/>
        <w:rPr>
          <w:sz w:val="24"/>
          <w:szCs w:val="24"/>
        </w:rPr>
      </w:pPr>
      <w:r w:rsidRPr="000F01FA">
        <w:rPr>
          <w:sz w:val="24"/>
          <w:szCs w:val="24"/>
        </w:rPr>
        <w:t xml:space="preserve">Похищение людей с целью получения выкупа или обмена стало одним из распространенных видов уголовных преступлений. Кроме того, стать заложником можно случайно, например, при ограблении магазина, банка, </w:t>
      </w:r>
      <w:r>
        <w:rPr>
          <w:sz w:val="24"/>
          <w:szCs w:val="24"/>
        </w:rPr>
        <w:t xml:space="preserve">квартиры, загородного коттеджа </w:t>
      </w:r>
      <w:r w:rsidRPr="000F01FA">
        <w:rPr>
          <w:sz w:val="24"/>
          <w:szCs w:val="24"/>
        </w:rPr>
        <w:t>либо при захвате людей террористами.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20"/>
        <w:rPr>
          <w:sz w:val="24"/>
          <w:szCs w:val="24"/>
        </w:rPr>
      </w:pPr>
      <w:r w:rsidRPr="000F01FA">
        <w:rPr>
          <w:sz w:val="24"/>
          <w:szCs w:val="24"/>
        </w:rPr>
        <w:t>Заложник-это человек, который находится во власти преступ</w:t>
      </w:r>
      <w:r w:rsidRPr="000F01FA">
        <w:rPr>
          <w:sz w:val="24"/>
          <w:szCs w:val="24"/>
        </w:rPr>
        <w:softHyphen/>
        <w:t>ников. Сказанное не значит, что он вообще лишен возможности бо</w:t>
      </w:r>
      <w:r w:rsidRPr="000F01FA">
        <w:rPr>
          <w:sz w:val="24"/>
          <w:szCs w:val="24"/>
        </w:rPr>
        <w:softHyphen/>
        <w:t>роться за благополучное разрешение той ситуации, в которой оказал</w:t>
      </w:r>
      <w:r w:rsidRPr="000F01FA">
        <w:rPr>
          <w:sz w:val="24"/>
          <w:szCs w:val="24"/>
        </w:rPr>
        <w:softHyphen/>
        <w:t>ся. Напротив, от его поведения зависит многое. Выбор правильной линии поведения требует наличия соответствующих знаний. Таковы</w:t>
      </w:r>
      <w:r w:rsidRPr="000F01FA">
        <w:rPr>
          <w:sz w:val="24"/>
          <w:szCs w:val="24"/>
        </w:rPr>
        <w:softHyphen/>
        <w:t>ми должны обладать потенциальные</w:t>
      </w:r>
      <w:r>
        <w:rPr>
          <w:sz w:val="24"/>
          <w:szCs w:val="24"/>
        </w:rPr>
        <w:t xml:space="preserve"> жертвы террористических актов</w:t>
      </w:r>
      <w:r w:rsidRPr="000F01FA">
        <w:rPr>
          <w:sz w:val="24"/>
          <w:szCs w:val="24"/>
        </w:rPr>
        <w:t xml:space="preserve"> и захвата помещений.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20"/>
        <w:rPr>
          <w:sz w:val="24"/>
          <w:szCs w:val="24"/>
        </w:rPr>
      </w:pPr>
      <w:r w:rsidRPr="000F01FA">
        <w:rPr>
          <w:sz w:val="24"/>
          <w:szCs w:val="24"/>
        </w:rPr>
        <w:t>Классическая система похище</w:t>
      </w:r>
      <w:r>
        <w:rPr>
          <w:sz w:val="24"/>
          <w:szCs w:val="24"/>
        </w:rPr>
        <w:t>ния выглядит следующим образом:</w:t>
      </w:r>
      <w:r w:rsidRPr="000F01FA">
        <w:rPr>
          <w:sz w:val="24"/>
          <w:szCs w:val="24"/>
        </w:rPr>
        <w:t xml:space="preserve"> планирование, подготовка, захват, укрытие заложника, общение и допросы, ведение переговоров, получение выкупа, освобождение или убийство жертвы;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20"/>
        <w:rPr>
          <w:sz w:val="24"/>
          <w:szCs w:val="24"/>
        </w:rPr>
      </w:pPr>
      <w:r w:rsidRPr="000F01FA">
        <w:rPr>
          <w:sz w:val="24"/>
          <w:szCs w:val="24"/>
        </w:rPr>
        <w:t>На этапе планирования преступники намечают объект для похи</w:t>
      </w:r>
      <w:r w:rsidRPr="000F01FA">
        <w:rPr>
          <w:sz w:val="24"/>
          <w:szCs w:val="24"/>
        </w:rPr>
        <w:softHyphen/>
        <w:t>щения, сумму предполагаемого выкупа, участников операции, наибо</w:t>
      </w:r>
      <w:r w:rsidRPr="000F01FA">
        <w:rPr>
          <w:sz w:val="24"/>
          <w:szCs w:val="24"/>
        </w:rPr>
        <w:softHyphen/>
        <w:t>лее подходящие места для похищения, ведения переговоров, получе</w:t>
      </w:r>
      <w:r w:rsidRPr="000F01FA">
        <w:rPr>
          <w:sz w:val="24"/>
          <w:szCs w:val="24"/>
        </w:rPr>
        <w:softHyphen/>
        <w:t>ния выкупа. Наиболее важными моментами этапа планирования яв</w:t>
      </w:r>
      <w:r w:rsidRPr="000F01FA">
        <w:rPr>
          <w:sz w:val="24"/>
          <w:szCs w:val="24"/>
        </w:rPr>
        <w:softHyphen/>
        <w:t>ляются два взаимосвязанных: выбор подходящей жертвы и определе</w:t>
      </w:r>
      <w:r w:rsidRPr="000F01FA">
        <w:rPr>
          <w:sz w:val="24"/>
          <w:szCs w:val="24"/>
        </w:rPr>
        <w:softHyphen/>
        <w:t>ние, суммы выкупа. Самый большой выкуп нашего времени составил 60 миллионов долларов. Он был уплачен преступникам в 1975 г. в Аргентине за освобождение двух братьев Борн. Самый большой из известных выкупов в нашей стране был уплачен банде Якшиянца (5 человек), захватившей в декабре 1989 г. 30 школьников вместе с учи</w:t>
      </w:r>
      <w:r w:rsidRPr="000F01FA">
        <w:rPr>
          <w:sz w:val="24"/>
          <w:szCs w:val="24"/>
        </w:rPr>
        <w:softHyphen/>
        <w:t>тельницей - 3 миллиона долларов.</w:t>
      </w:r>
    </w:p>
    <w:p w:rsidR="004815E8" w:rsidRDefault="004815E8" w:rsidP="000F01FA">
      <w:pPr>
        <w:pStyle w:val="80"/>
        <w:shd w:val="clear" w:color="auto" w:fill="auto"/>
        <w:spacing w:line="240" w:lineRule="auto"/>
        <w:ind w:firstLine="0"/>
        <w:rPr>
          <w:sz w:val="24"/>
          <w:szCs w:val="24"/>
        </w:rPr>
      </w:pPr>
      <w:r w:rsidRPr="000F01FA">
        <w:rPr>
          <w:sz w:val="24"/>
          <w:szCs w:val="24"/>
        </w:rPr>
        <w:t>На этапе подготовки престу</w:t>
      </w:r>
      <w:r>
        <w:rPr>
          <w:sz w:val="24"/>
          <w:szCs w:val="24"/>
        </w:rPr>
        <w:t>пники уделяют большое внимание д</w:t>
      </w:r>
      <w:r w:rsidRPr="000F01FA">
        <w:rPr>
          <w:sz w:val="24"/>
          <w:szCs w:val="24"/>
        </w:rPr>
        <w:t>етальному изучению образа жизни намеченной ими жертвы (и всех членов его семьи), о тех местах, где он чаще всего бывает, о предпри</w:t>
      </w:r>
      <w:r w:rsidRPr="000F01FA">
        <w:rPr>
          <w:sz w:val="24"/>
          <w:szCs w:val="24"/>
        </w:rPr>
        <w:softHyphen/>
        <w:t>нимаемых им мерах безопасности. Они проводят тщательное изуче</w:t>
      </w:r>
      <w:r w:rsidRPr="000F01FA">
        <w:rPr>
          <w:sz w:val="24"/>
          <w:szCs w:val="24"/>
        </w:rPr>
        <w:softHyphen/>
        <w:t>ние местности, уточняют маршруты движения между домом, рабо</w:t>
      </w:r>
      <w:r w:rsidRPr="000F01FA">
        <w:rPr>
          <w:sz w:val="24"/>
          <w:szCs w:val="24"/>
        </w:rPr>
        <w:softHyphen/>
        <w:t>той, другими посещаемыми местами, выясняют расположение поме</w:t>
      </w:r>
      <w:r w:rsidRPr="000F01FA">
        <w:rPr>
          <w:sz w:val="24"/>
          <w:szCs w:val="24"/>
        </w:rPr>
        <w:softHyphen/>
        <w:t>щений в квартире деловых партнеров, приближенных сотрудников намеченной жертвы. Это делается для определения тех лиц, которые могут оказаться полезными при веде</w:t>
      </w:r>
      <w:r w:rsidRPr="000F01FA">
        <w:rPr>
          <w:sz w:val="24"/>
          <w:szCs w:val="24"/>
        </w:rPr>
        <w:softHyphen/>
        <w:t>ний переговоров. Уточняют их имена и фамилии, адреса проживания, регистрационные номера личных ав</w:t>
      </w:r>
      <w:r w:rsidRPr="000F01FA">
        <w:rPr>
          <w:sz w:val="24"/>
          <w:szCs w:val="24"/>
        </w:rPr>
        <w:softHyphen/>
        <w:t>томобилей, приметы внешности для быс</w:t>
      </w:r>
      <w:r w:rsidRPr="000F01FA">
        <w:rPr>
          <w:rStyle w:val="8Candara"/>
          <w:rFonts w:ascii="Times New Roman" w:hAnsi="Times New Roman" w:cs="Times New Roman"/>
          <w:sz w:val="24"/>
          <w:szCs w:val="24"/>
        </w:rPr>
        <w:t>т</w:t>
      </w:r>
      <w:r w:rsidRPr="000F01FA">
        <w:rPr>
          <w:sz w:val="24"/>
          <w:szCs w:val="24"/>
        </w:rPr>
        <w:t>рого и точного опознания.</w:t>
      </w:r>
    </w:p>
    <w:p w:rsidR="004815E8" w:rsidRDefault="004815E8" w:rsidP="000F01FA">
      <w:pPr>
        <w:pStyle w:val="80"/>
        <w:shd w:val="clear" w:color="auto" w:fill="auto"/>
        <w:spacing w:line="240" w:lineRule="auto"/>
        <w:ind w:firstLine="0"/>
        <w:rPr>
          <w:sz w:val="24"/>
          <w:szCs w:val="24"/>
        </w:rPr>
      </w:pPr>
    </w:p>
    <w:p w:rsidR="004815E8" w:rsidRDefault="004815E8" w:rsidP="000F01FA">
      <w:pPr>
        <w:pStyle w:val="80"/>
        <w:shd w:val="clear" w:color="auto" w:fill="auto"/>
        <w:spacing w:line="240" w:lineRule="auto"/>
        <w:ind w:firstLine="0"/>
        <w:rPr>
          <w:sz w:val="24"/>
          <w:szCs w:val="24"/>
        </w:rPr>
      </w:pPr>
    </w:p>
    <w:p w:rsidR="004815E8" w:rsidRPr="000F01FA" w:rsidRDefault="004815E8" w:rsidP="000F01FA">
      <w:pPr>
        <w:pStyle w:val="80"/>
        <w:shd w:val="clear" w:color="auto" w:fill="auto"/>
        <w:spacing w:line="240" w:lineRule="auto"/>
        <w:ind w:firstLine="0"/>
        <w:rPr>
          <w:sz w:val="24"/>
          <w:szCs w:val="24"/>
        </w:rPr>
      </w:pPr>
    </w:p>
    <w:p w:rsidR="004815E8" w:rsidRDefault="004815E8" w:rsidP="00652C38">
      <w:pPr>
        <w:pStyle w:val="80"/>
        <w:shd w:val="clear" w:color="auto" w:fill="auto"/>
        <w:spacing w:line="240" w:lineRule="auto"/>
        <w:jc w:val="center"/>
        <w:outlineLvl w:val="0"/>
        <w:rPr>
          <w:b/>
          <w:bCs/>
          <w:sz w:val="28"/>
          <w:szCs w:val="28"/>
        </w:rPr>
      </w:pPr>
      <w:r w:rsidRPr="004A53E0">
        <w:rPr>
          <w:b/>
          <w:bCs/>
          <w:sz w:val="28"/>
          <w:szCs w:val="28"/>
        </w:rPr>
        <w:t>Меры защиты</w:t>
      </w:r>
    </w:p>
    <w:p w:rsidR="004815E8" w:rsidRPr="004A53E0" w:rsidRDefault="004815E8" w:rsidP="00B06E4B">
      <w:pPr>
        <w:pStyle w:val="80"/>
        <w:shd w:val="clear" w:color="auto" w:fill="auto"/>
        <w:spacing w:line="240" w:lineRule="auto"/>
        <w:jc w:val="center"/>
        <w:rPr>
          <w:b/>
          <w:bCs/>
          <w:sz w:val="28"/>
          <w:szCs w:val="28"/>
        </w:rPr>
      </w:pPr>
    </w:p>
    <w:p w:rsidR="004815E8" w:rsidRDefault="004815E8" w:rsidP="00B06E4B">
      <w:pPr>
        <w:pStyle w:val="80"/>
        <w:shd w:val="clear" w:color="auto" w:fill="auto"/>
        <w:spacing w:line="240" w:lineRule="auto"/>
        <w:jc w:val="center"/>
        <w:rPr>
          <w:b/>
          <w:bCs/>
          <w:sz w:val="24"/>
          <w:szCs w:val="24"/>
        </w:rPr>
      </w:pPr>
    </w:p>
    <w:p w:rsidR="004815E8" w:rsidRPr="000F01FA" w:rsidRDefault="004815E8" w:rsidP="00B06E4B">
      <w:pPr>
        <w:pStyle w:val="80"/>
        <w:shd w:val="clear" w:color="auto" w:fill="auto"/>
        <w:spacing w:line="240" w:lineRule="auto"/>
        <w:jc w:val="center"/>
        <w:rPr>
          <w:b/>
          <w:bCs/>
          <w:sz w:val="24"/>
          <w:szCs w:val="24"/>
        </w:rPr>
      </w:pPr>
    </w:p>
    <w:p w:rsidR="004815E8" w:rsidRPr="000F01FA" w:rsidRDefault="004815E8" w:rsidP="000F01FA">
      <w:pPr>
        <w:pStyle w:val="80"/>
        <w:shd w:val="clear" w:color="auto" w:fill="auto"/>
        <w:spacing w:line="240" w:lineRule="auto"/>
        <w:rPr>
          <w:sz w:val="24"/>
          <w:szCs w:val="24"/>
        </w:rPr>
      </w:pPr>
      <w:r w:rsidRPr="000F01FA">
        <w:rPr>
          <w:sz w:val="24"/>
          <w:szCs w:val="24"/>
        </w:rPr>
        <w:t xml:space="preserve">  Реальная подавляющем большинстве случаев единственна возможность самому быстро вырваться из рук преступников бывает в начальной стадии захвата, новость попыток освободиться очевидна, лучше не прибегать к крайним мерам, а действовать сообразно складывающимся обстоятельствам. Свои действия и фиксировать все, что </w:t>
      </w:r>
      <w:r w:rsidRPr="000F01FA">
        <w:rPr>
          <w:rStyle w:val="89"/>
          <w:sz w:val="24"/>
          <w:szCs w:val="24"/>
        </w:rPr>
        <w:t xml:space="preserve">Может </w:t>
      </w:r>
      <w:r w:rsidRPr="000F01FA">
        <w:rPr>
          <w:sz w:val="24"/>
          <w:szCs w:val="24"/>
        </w:rPr>
        <w:t>способствовать освобождению. Надо по</w:t>
      </w:r>
      <w:r w:rsidRPr="000F01FA">
        <w:rPr>
          <w:sz w:val="24"/>
          <w:szCs w:val="24"/>
        </w:rPr>
        <w:softHyphen/>
        <w:t>стараться запомнить все детали транспортировки с места захвата: время и скорость движения, подъемы и спуски, крутые повороты, ос</w:t>
      </w:r>
      <w:r w:rsidRPr="000F01FA">
        <w:rPr>
          <w:sz w:val="24"/>
          <w:szCs w:val="24"/>
        </w:rPr>
        <w:softHyphen/>
        <w:t>тановки у светофоров, железнодорожные переезды, характерные зву</w:t>
      </w:r>
      <w:r w:rsidRPr="000F01FA">
        <w:rPr>
          <w:sz w:val="24"/>
          <w:szCs w:val="24"/>
        </w:rPr>
        <w:softHyphen/>
        <w:t>ки. По возможности все эти сведения надо постараться передать На</w:t>
      </w:r>
      <w:r w:rsidRPr="000F01FA">
        <w:rPr>
          <w:sz w:val="24"/>
          <w:szCs w:val="24"/>
        </w:rPr>
        <w:softHyphen/>
        <w:t>меком или запиской тем, кто ведет переговоры с преступниками. Ес</w:t>
      </w:r>
      <w:r w:rsidRPr="000F01FA">
        <w:rPr>
          <w:sz w:val="24"/>
          <w:szCs w:val="24"/>
        </w:rPr>
        <w:softHyphen/>
        <w:t>ли такая возможность не представится, в любом случае помните, что даже самая незначительная информация о “тюрьме для заложника” может оказаться полезной для его освобождения и задержанния преступников. Надо запоминать</w:t>
      </w:r>
      <w:r>
        <w:rPr>
          <w:sz w:val="24"/>
          <w:szCs w:val="24"/>
        </w:rPr>
        <w:t xml:space="preserve"> все увиденное и услышанное за</w:t>
      </w:r>
      <w:r w:rsidRPr="000F01FA">
        <w:rPr>
          <w:sz w:val="24"/>
          <w:szCs w:val="24"/>
        </w:rPr>
        <w:t xml:space="preserve"> время пребывания в заключении - расположение окон, дверей, лест</w:t>
      </w:r>
      <w:r w:rsidRPr="000F01FA">
        <w:rPr>
          <w:sz w:val="24"/>
          <w:szCs w:val="24"/>
        </w:rPr>
        <w:softHyphen/>
        <w:t>ниц, цвет обоев, специфические запахи, не говоря уже о голосах, внешности и манерах самих преступников Необходимо также наблюдать за их поведением, внимательно слушать разговоры между собой, запоминать распределение ролей. Короче, составлять в уме четкий психологический портрет каждого из</w:t>
      </w:r>
      <w:r>
        <w:rPr>
          <w:sz w:val="24"/>
          <w:szCs w:val="24"/>
        </w:rPr>
        <w:t xml:space="preserve"> них.</w:t>
      </w:r>
    </w:p>
    <w:p w:rsidR="004815E8" w:rsidRPr="000F01FA" w:rsidRDefault="004815E8" w:rsidP="00652C38">
      <w:pPr>
        <w:pStyle w:val="80"/>
        <w:shd w:val="clear" w:color="auto" w:fill="auto"/>
        <w:spacing w:line="240" w:lineRule="auto"/>
        <w:ind w:firstLine="280"/>
        <w:jc w:val="left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Известн</w:t>
      </w:r>
      <w:r>
        <w:rPr>
          <w:sz w:val="24"/>
          <w:szCs w:val="24"/>
        </w:rPr>
        <w:t>ы случаи, когда похищенным людям</w:t>
      </w:r>
      <w:r w:rsidRPr="000F01FA">
        <w:rPr>
          <w:sz w:val="24"/>
          <w:szCs w:val="24"/>
        </w:rPr>
        <w:t xml:space="preserve"> удавалось оставлять в местах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0F01FA">
        <w:rPr>
          <w:sz w:val="24"/>
          <w:szCs w:val="24"/>
        </w:rPr>
        <w:t>тем или иным способом отмечать место своего заточения. Однако делать подобные вещи следует осторожно, так как в случае их обна</w:t>
      </w:r>
      <w:r w:rsidRPr="000F01FA">
        <w:rPr>
          <w:sz w:val="24"/>
          <w:szCs w:val="24"/>
        </w:rPr>
        <w:softHyphen/>
        <w:t>ружения преступниками неизбежно последует суровое наказание.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60"/>
        <w:rPr>
          <w:sz w:val="24"/>
          <w:szCs w:val="24"/>
        </w:rPr>
      </w:pPr>
      <w:r w:rsidRPr="000F01FA">
        <w:rPr>
          <w:sz w:val="24"/>
          <w:szCs w:val="24"/>
        </w:rPr>
        <w:t>Человек  становится жертвой с момента захвата, и хотя это происходит в разных условиях, жертва всегда испытывает сильное психическое потрясение (шок). Оно обусловлено внезапным рез</w:t>
      </w:r>
      <w:r w:rsidRPr="000F01FA">
        <w:rPr>
          <w:sz w:val="24"/>
          <w:szCs w:val="24"/>
        </w:rPr>
        <w:softHyphen/>
        <w:t>ким переходом от фазы спокойствия к фазе стресса. Люди реаги</w:t>
      </w:r>
      <w:r w:rsidRPr="000F01FA">
        <w:rPr>
          <w:sz w:val="24"/>
          <w:szCs w:val="24"/>
        </w:rPr>
        <w:softHyphen/>
        <w:t>руют на такой переход по-разному: одни оказываются буквально парализованы страхом, другие пытаются дать отпор. Поэтому жиз</w:t>
      </w:r>
      <w:r w:rsidRPr="000F01FA">
        <w:rPr>
          <w:sz w:val="24"/>
          <w:szCs w:val="24"/>
        </w:rPr>
        <w:softHyphen/>
        <w:t>ненно важно быстро справиться со своими эмоциями, чтобы вести себя рационально, увеличивая шанс своего спасения.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60"/>
        <w:rPr>
          <w:sz w:val="24"/>
          <w:szCs w:val="24"/>
        </w:rPr>
      </w:pPr>
      <w:r w:rsidRPr="000F01FA">
        <w:rPr>
          <w:sz w:val="24"/>
          <w:szCs w:val="24"/>
        </w:rPr>
        <w:t>Внешняя готовность к контакту с преступниками и обсужде</w:t>
      </w:r>
      <w:r w:rsidRPr="000F01FA">
        <w:rPr>
          <w:sz w:val="24"/>
          <w:szCs w:val="24"/>
        </w:rPr>
        <w:softHyphen/>
        <w:t>нию интересующих их вопросов должна сочетаться с главным пра</w:t>
      </w:r>
      <w:r w:rsidRPr="000F01FA">
        <w:rPr>
          <w:sz w:val="24"/>
          <w:szCs w:val="24"/>
        </w:rPr>
        <w:softHyphen/>
        <w:t>вилом: помогать не преступникам, а себе. Ведь полученная ими от заложника информация в конечном счете используется во вред ему с</w:t>
      </w:r>
      <w:r>
        <w:rPr>
          <w:sz w:val="24"/>
          <w:szCs w:val="24"/>
        </w:rPr>
        <w:t>амому, его близким</w:t>
      </w:r>
      <w:r w:rsidRPr="000F01FA">
        <w:rPr>
          <w:sz w:val="24"/>
          <w:szCs w:val="24"/>
        </w:rPr>
        <w:t xml:space="preserve"> сослуживцам, сотрудникам правоохрани</w:t>
      </w:r>
      <w:r w:rsidRPr="000F01FA">
        <w:rPr>
          <w:sz w:val="24"/>
          <w:szCs w:val="24"/>
        </w:rPr>
        <w:softHyphen/>
        <w:t>тельных органов. Продуманно следует подходить к вопросам бан</w:t>
      </w:r>
      <w:r w:rsidRPr="000F01FA">
        <w:rPr>
          <w:sz w:val="24"/>
          <w:szCs w:val="24"/>
        </w:rPr>
        <w:softHyphen/>
        <w:t>дитов о возможной реакции своего окружения на похищение, о сумме выкупа, о возможности удовлетворения других требований.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60"/>
        <w:rPr>
          <w:sz w:val="24"/>
          <w:szCs w:val="24"/>
        </w:rPr>
      </w:pPr>
      <w:r w:rsidRPr="000F01FA">
        <w:rPr>
          <w:sz w:val="24"/>
          <w:szCs w:val="24"/>
        </w:rPr>
        <w:t>Главная задача здесь в том, чтобы своими ответам и помочь лю</w:t>
      </w:r>
      <w:r w:rsidRPr="000F01FA">
        <w:rPr>
          <w:sz w:val="24"/>
          <w:szCs w:val="24"/>
        </w:rPr>
        <w:softHyphen/>
        <w:t>дям, стремящимся найти и освободить заложника, а не поставить их. в затруднительное положение. В частности, аргументированное убеж</w:t>
      </w:r>
      <w:r w:rsidRPr="000F01FA">
        <w:rPr>
          <w:sz w:val="24"/>
          <w:szCs w:val="24"/>
        </w:rPr>
        <w:softHyphen/>
        <w:t>дение преступников в нереальности тех или иных требований может способствовать. разрешению инцидента “малой кровью”. В то же вре</w:t>
      </w:r>
      <w:r w:rsidRPr="000F01FA">
        <w:rPr>
          <w:sz w:val="24"/>
          <w:szCs w:val="24"/>
        </w:rPr>
        <w:softHyphen/>
        <w:t>мя очевидно, что нельзя действовать по принципу “все или ничего”. Реакция бандитов на очевидность факта неосуществимости их замыс</w:t>
      </w:r>
      <w:r w:rsidRPr="000F01FA">
        <w:rPr>
          <w:sz w:val="24"/>
          <w:szCs w:val="24"/>
        </w:rPr>
        <w:softHyphen/>
        <w:t>ла в сочетаний с возбужденным психическим состоянием, в котором они, как правило, находятся, может оказаться роковой для заложника. К тому же преступники нередко находятся под воздействием нарко</w:t>
      </w:r>
      <w:r w:rsidRPr="000F01FA">
        <w:rPr>
          <w:sz w:val="24"/>
          <w:szCs w:val="24"/>
        </w:rPr>
        <w:softHyphen/>
        <w:t>тиков, в состоянии алкогольного опьянения.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60"/>
        <w:rPr>
          <w:sz w:val="24"/>
          <w:szCs w:val="24"/>
        </w:rPr>
      </w:pPr>
      <w:r w:rsidRPr="000F01FA">
        <w:rPr>
          <w:sz w:val="24"/>
          <w:szCs w:val="24"/>
        </w:rPr>
        <w:t>Надо пытаться смягчить враждебность бандитов по отношению к себе, искать возможности установления индивидуальных контактов с некоторыми из них. Это необходимо хотя бы для того, чтобы избе</w:t>
      </w:r>
      <w:r w:rsidRPr="000F01FA">
        <w:rPr>
          <w:sz w:val="24"/>
          <w:szCs w:val="24"/>
        </w:rPr>
        <w:softHyphen/>
        <w:t>жать физических страданий или улучшить условия содержания. Но внешняя готовность найти общий язык с преступниками, участие в обсуждении волнующих их проблем не должны противоречить, упо</w:t>
      </w:r>
      <w:r w:rsidRPr="000F01FA">
        <w:rPr>
          <w:sz w:val="24"/>
          <w:szCs w:val="24"/>
        </w:rPr>
        <w:softHyphen/>
        <w:t>мянутому главному принципу: помогать себе, а не бандитам.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4"/>
          <w:szCs w:val="24"/>
        </w:rPr>
      </w:pPr>
      <w:r w:rsidRPr="000F01FA">
        <w:rPr>
          <w:sz w:val="24"/>
          <w:szCs w:val="24"/>
        </w:rPr>
        <w:t>Чтобы сломать заложника психологически, преступники исполь</w:t>
      </w:r>
      <w:r w:rsidRPr="000F01FA">
        <w:rPr>
          <w:sz w:val="24"/>
          <w:szCs w:val="24"/>
        </w:rPr>
        <w:softHyphen/>
        <w:t>зуют следующие меры давления: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4"/>
          <w:szCs w:val="24"/>
        </w:rPr>
      </w:pPr>
      <w:r>
        <w:rPr>
          <w:sz w:val="24"/>
          <w:szCs w:val="24"/>
        </w:rPr>
        <w:t>ограничивают подвижность</w:t>
      </w:r>
      <w:r w:rsidRPr="000F01FA">
        <w:rPr>
          <w:sz w:val="24"/>
          <w:szCs w:val="24"/>
        </w:rPr>
        <w:t xml:space="preserve"> зрение, слух;</w:t>
      </w:r>
    </w:p>
    <w:p w:rsidR="004815E8" w:rsidRPr="000F01FA" w:rsidRDefault="004815E8" w:rsidP="004A53E0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0F01FA">
        <w:rPr>
          <w:sz w:val="24"/>
          <w:szCs w:val="24"/>
        </w:rPr>
        <w:t>плохо кормят, мучают голодом и жаждой, лишают сигарет;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4"/>
          <w:szCs w:val="24"/>
        </w:rPr>
      </w:pPr>
      <w:r w:rsidRPr="000F01FA">
        <w:rPr>
          <w:sz w:val="24"/>
          <w:szCs w:val="24"/>
        </w:rPr>
        <w:t>создают невыносимые условия пребывания.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4"/>
          <w:szCs w:val="24"/>
        </w:rPr>
      </w:pPr>
      <w:r w:rsidRPr="000F01FA">
        <w:rPr>
          <w:sz w:val="24"/>
          <w:szCs w:val="24"/>
        </w:rPr>
        <w:t>Сохранение психологической устойчивости при длительном пре</w:t>
      </w:r>
      <w:r w:rsidRPr="000F01FA">
        <w:rPr>
          <w:sz w:val="24"/>
          <w:szCs w:val="24"/>
        </w:rPr>
        <w:softHyphen/>
        <w:t>бывании в заточении одно из важнейших условий спасения залож</w:t>
      </w:r>
      <w:r w:rsidRPr="000F01FA">
        <w:rPr>
          <w:sz w:val="24"/>
          <w:szCs w:val="24"/>
        </w:rPr>
        <w:softHyphen/>
        <w:t>ника. Здесь хороши любые приемы и методы, отвлекающие от непри</w:t>
      </w:r>
      <w:r w:rsidRPr="000F01FA">
        <w:rPr>
          <w:sz w:val="24"/>
          <w:szCs w:val="24"/>
        </w:rPr>
        <w:softHyphen/>
        <w:t>ятных ощущений и переживаний, позволяющие сохранить ясность мыслей, адекватную оценку ситуации. Полезно усвоить следующие правила: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4"/>
          <w:szCs w:val="24"/>
        </w:rPr>
      </w:pPr>
      <w:r w:rsidRPr="000F01FA">
        <w:rPr>
          <w:sz w:val="24"/>
          <w:szCs w:val="24"/>
        </w:rPr>
        <w:t>Старайтесь, насколько это возможно, соблюдать требования лич</w:t>
      </w:r>
      <w:r w:rsidRPr="000F01FA">
        <w:rPr>
          <w:sz w:val="24"/>
          <w:szCs w:val="24"/>
        </w:rPr>
        <w:softHyphen/>
        <w:t>ной гигиены.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5"/>
          <w:szCs w:val="25"/>
        </w:rPr>
      </w:pPr>
      <w:r w:rsidRPr="000F01FA">
        <w:rPr>
          <w:sz w:val="24"/>
          <w:szCs w:val="24"/>
        </w:rPr>
        <w:t>Делайте доступные в данных условиях физические упражнения. Как минимум, на</w:t>
      </w:r>
      <w:r>
        <w:rPr>
          <w:sz w:val="24"/>
          <w:szCs w:val="24"/>
        </w:rPr>
        <w:t>прягайте и</w:t>
      </w:r>
      <w:r w:rsidRPr="000F01FA">
        <w:rPr>
          <w:sz w:val="24"/>
          <w:szCs w:val="24"/>
        </w:rPr>
        <w:t xml:space="preserve"> расслабляйте поочередно все мышцы те</w:t>
      </w:r>
      <w:r w:rsidRPr="000F01FA">
        <w:rPr>
          <w:sz w:val="24"/>
          <w:szCs w:val="24"/>
        </w:rPr>
        <w:softHyphen/>
        <w:t>ла, если нельзя выполнять обычный гимнастический комплекс. По</w:t>
      </w:r>
      <w:r w:rsidRPr="000F01FA">
        <w:rPr>
          <w:sz w:val="24"/>
          <w:szCs w:val="24"/>
        </w:rPr>
        <w:softHyphen/>
        <w:t xml:space="preserve">добные упражнения желательно повторять не менее трех раз </w:t>
      </w:r>
      <w:r w:rsidRPr="007D2A51">
        <w:rPr>
          <w:sz w:val="25"/>
          <w:szCs w:val="25"/>
        </w:rPr>
        <w:t>в день.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5"/>
          <w:szCs w:val="25"/>
        </w:rPr>
      </w:pPr>
      <w:r w:rsidRPr="007D2A51">
        <w:rPr>
          <w:sz w:val="25"/>
          <w:szCs w:val="25"/>
        </w:rPr>
        <w:t>Очень полезно во всех отношениях практиковать аутотренинг и медитацию. Подобные методы помогают держать свою психику под контролем.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5"/>
          <w:szCs w:val="25"/>
        </w:rPr>
      </w:pPr>
      <w:r w:rsidRPr="007D2A51">
        <w:rPr>
          <w:sz w:val="25"/>
          <w:szCs w:val="25"/>
        </w:rPr>
        <w:t>Вспоминайте про себя прочитанные книги, последовательно об</w:t>
      </w:r>
      <w:r w:rsidRPr="007D2A51">
        <w:rPr>
          <w:sz w:val="25"/>
          <w:szCs w:val="25"/>
        </w:rPr>
        <w:softHyphen/>
        <w:t>думывайте различные отвлеченные процессы (решайте математиче</w:t>
      </w:r>
      <w:r w:rsidRPr="007D2A51">
        <w:rPr>
          <w:sz w:val="25"/>
          <w:szCs w:val="25"/>
        </w:rPr>
        <w:softHyphen/>
        <w:t>ские задачи, вспоминайте иностранные слова и т.д.). Ваш мозг дол</w:t>
      </w:r>
      <w:r w:rsidRPr="007D2A51">
        <w:rPr>
          <w:sz w:val="25"/>
          <w:szCs w:val="25"/>
        </w:rPr>
        <w:softHyphen/>
        <w:t>жен работать.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5"/>
          <w:szCs w:val="25"/>
        </w:rPr>
      </w:pPr>
      <w:r w:rsidRPr="007D2A51">
        <w:rPr>
          <w:sz w:val="25"/>
          <w:szCs w:val="25"/>
        </w:rPr>
        <w:t>Если есть возможность, читайте все, что окажется под рукой, да</w:t>
      </w:r>
      <w:r w:rsidRPr="007D2A51">
        <w:rPr>
          <w:sz w:val="25"/>
          <w:szCs w:val="25"/>
        </w:rPr>
        <w:softHyphen/>
        <w:t>же если это текст совершенно вам не интересен. Можно также пи</w:t>
      </w:r>
      <w:r w:rsidRPr="007D2A51">
        <w:rPr>
          <w:sz w:val="25"/>
          <w:szCs w:val="25"/>
        </w:rPr>
        <w:softHyphen/>
        <w:t>сать, несмотря на то, что написанное будет отбираться. Важен сам процесс, помогающий сохранить рассудок.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5"/>
          <w:szCs w:val="25"/>
        </w:rPr>
      </w:pPr>
      <w:r w:rsidRPr="007D2A51">
        <w:rPr>
          <w:sz w:val="25"/>
          <w:szCs w:val="25"/>
        </w:rPr>
        <w:t>Важно следить за временем, тем более что похитители обычно отбирают часы, отказываются говорить какой сейчас день и час, изо</w:t>
      </w:r>
      <w:r w:rsidRPr="007D2A51">
        <w:rPr>
          <w:sz w:val="25"/>
          <w:szCs w:val="25"/>
        </w:rPr>
        <w:softHyphen/>
        <w:t>лируют от внешнего мира. Отмечайте смену дня и ночи (по активно</w:t>
      </w:r>
      <w:r w:rsidRPr="007D2A51">
        <w:rPr>
          <w:sz w:val="25"/>
          <w:szCs w:val="25"/>
        </w:rPr>
        <w:softHyphen/>
        <w:t>сти преступников, по звукам; режиму питания и т.д.).</w:t>
      </w:r>
    </w:p>
    <w:p w:rsidR="004815E8" w:rsidRPr="007D2A51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5"/>
          <w:szCs w:val="25"/>
        </w:rPr>
      </w:pPr>
      <w:r w:rsidRPr="007D2A51">
        <w:rPr>
          <w:rFonts w:ascii="Times New Roman" w:hAnsi="Times New Roman" w:cs="Times New Roman"/>
          <w:sz w:val="25"/>
          <w:szCs w:val="25"/>
        </w:rPr>
        <w:t>Старайтесь относиться к происходящему с вами как бы со сторо</w:t>
      </w:r>
      <w:r w:rsidRPr="007D2A51">
        <w:rPr>
          <w:rFonts w:ascii="Times New Roman" w:hAnsi="Times New Roman" w:cs="Times New Roman"/>
          <w:sz w:val="25"/>
          <w:szCs w:val="25"/>
        </w:rPr>
        <w:softHyphen/>
        <w:t>ны, не принимая случившееся близко к сердцу, до конца надейтесь на благополучный исход. Страх, депрессия и апатия три ваших глав</w:t>
      </w:r>
      <w:r w:rsidRPr="007D2A51">
        <w:rPr>
          <w:rFonts w:ascii="Times New Roman" w:hAnsi="Times New Roman" w:cs="Times New Roman"/>
          <w:sz w:val="25"/>
          <w:szCs w:val="25"/>
        </w:rPr>
        <w:softHyphen/>
        <w:t>ных врага.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5"/>
          <w:szCs w:val="25"/>
        </w:rPr>
      </w:pPr>
      <w:r w:rsidRPr="007D2A51">
        <w:rPr>
          <w:sz w:val="25"/>
          <w:szCs w:val="25"/>
        </w:rPr>
        <w:t>Не выбрасывайте вещи, которые могут вам пригодиться (ле</w:t>
      </w:r>
      <w:r w:rsidRPr="007D2A51">
        <w:rPr>
          <w:sz w:val="25"/>
          <w:szCs w:val="25"/>
        </w:rPr>
        <w:softHyphen/>
        <w:t xml:space="preserve">карства, свечи, карандаши </w:t>
      </w:r>
      <w:r w:rsidRPr="007D2A51">
        <w:rPr>
          <w:rStyle w:val="1pt0"/>
          <w:sz w:val="25"/>
          <w:szCs w:val="25"/>
        </w:rPr>
        <w:t>и т.д),</w:t>
      </w:r>
      <w:r w:rsidRPr="007D2A51">
        <w:rPr>
          <w:sz w:val="25"/>
          <w:szCs w:val="25"/>
        </w:rPr>
        <w:t xml:space="preserve"> старайтесь создать хотя бы ми</w:t>
      </w:r>
      <w:r w:rsidRPr="007D2A51">
        <w:rPr>
          <w:sz w:val="25"/>
          <w:szCs w:val="25"/>
        </w:rPr>
        <w:softHyphen/>
        <w:t>нимальный запас питьевой., воды н продовольствия на тот случай, если вас надолго бросят одного или перестанут кормить.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5"/>
          <w:szCs w:val="25"/>
        </w:rPr>
      </w:pPr>
      <w:r w:rsidRPr="007D2A51">
        <w:rPr>
          <w:sz w:val="25"/>
          <w:szCs w:val="25"/>
        </w:rPr>
        <w:t>Преступники отчетливо понимают, что наибольшей опасности они подвергаются в момент получения денежного выкупа. Поэтому Они разрабатывают сложные, многоступенчатые системы получения денег. Цель принимаемых ими мер - исключение нападения из засады, фиксации факта передачи денег, установления личности преступ</w:t>
      </w:r>
      <w:r w:rsidRPr="007D2A51">
        <w:rPr>
          <w:sz w:val="25"/>
          <w:szCs w:val="25"/>
        </w:rPr>
        <w:softHyphen/>
        <w:t>ников.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00"/>
        <w:rPr>
          <w:sz w:val="25"/>
          <w:szCs w:val="25"/>
        </w:rPr>
      </w:pP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0"/>
        <w:rPr>
          <w:b/>
          <w:bCs/>
          <w:color w:val="000000"/>
          <w:spacing w:val="-10"/>
          <w:sz w:val="25"/>
          <w:szCs w:val="25"/>
          <w:shd w:val="clear" w:color="auto" w:fill="FFFFFF"/>
          <w:lang w:eastAsia="ru-RU"/>
        </w:rPr>
      </w:pPr>
      <w:r w:rsidRPr="007D2A51">
        <w:rPr>
          <w:rStyle w:val="a0"/>
          <w:b w:val="0"/>
          <w:bCs w:val="0"/>
          <w:sz w:val="25"/>
          <w:szCs w:val="25"/>
        </w:rPr>
        <w:t>Освобождение.</w:t>
      </w:r>
      <w:r w:rsidRPr="007D2A51">
        <w:rPr>
          <w:rStyle w:val="a0"/>
          <w:sz w:val="25"/>
          <w:szCs w:val="25"/>
        </w:rPr>
        <w:t xml:space="preserve"> </w:t>
      </w:r>
      <w:r w:rsidRPr="007D2A51">
        <w:rPr>
          <w:sz w:val="25"/>
          <w:szCs w:val="25"/>
        </w:rPr>
        <w:t xml:space="preserve">В том случае, когда преступники сами отпускают на свободу заложника, они отвозят его в какое-то безлюдное место, и там оставляют одного. Другой вариант - его бросают в запертом помещении, </w:t>
      </w:r>
      <w:r w:rsidRPr="007D2A51">
        <w:rPr>
          <w:rStyle w:val="10pt"/>
          <w:sz w:val="25"/>
          <w:szCs w:val="25"/>
        </w:rPr>
        <w:t xml:space="preserve">выход </w:t>
      </w:r>
      <w:r w:rsidRPr="007D2A51">
        <w:rPr>
          <w:sz w:val="25"/>
          <w:szCs w:val="25"/>
        </w:rPr>
        <w:t>из которого требует немало времени и сил. Третий вариант - высаживают заложника на оживленной улице (в шли от по</w:t>
      </w:r>
      <w:r w:rsidRPr="007D2A51">
        <w:rPr>
          <w:sz w:val="25"/>
          <w:szCs w:val="25"/>
        </w:rPr>
        <w:softHyphen/>
        <w:t>слов ГИБДД и сотрудников милиции). После этого машину бросают, либо меняют на ней номер,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40"/>
        <w:rPr>
          <w:sz w:val="25"/>
          <w:szCs w:val="25"/>
        </w:rPr>
      </w:pPr>
      <w:r w:rsidRPr="007D2A51">
        <w:rPr>
          <w:sz w:val="25"/>
          <w:szCs w:val="25"/>
        </w:rPr>
        <w:t>Может случиться и так, что освобождать вас будет милиция. В этом случае рад</w:t>
      </w:r>
      <w:r>
        <w:rPr>
          <w:sz w:val="25"/>
          <w:szCs w:val="25"/>
        </w:rPr>
        <w:t>о пытаться убедить преступников</w:t>
      </w:r>
      <w:r w:rsidRPr="007D2A51">
        <w:rPr>
          <w:sz w:val="25"/>
          <w:szCs w:val="25"/>
        </w:rPr>
        <w:t xml:space="preserve"> что лучше всего им сдаться. Тогда они могут рассчитывать на более мягкий приговор. Если подобная попытка не удалась, постарайтесь им внушить, что их судьба находится в прямой зависимости </w:t>
      </w:r>
      <w:r w:rsidRPr="007D2A51">
        <w:rPr>
          <w:sz w:val="25"/>
          <w:szCs w:val="25"/>
          <w:lang w:val="en-US"/>
        </w:rPr>
        <w:t>of</w:t>
      </w:r>
      <w:r w:rsidRPr="007D2A51">
        <w:rPr>
          <w:sz w:val="25"/>
          <w:szCs w:val="25"/>
        </w:rPr>
        <w:t xml:space="preserve"> вашей. Цели они пойдут или готовы на убийство, то всякие переговоры властей с ними теряют смысл. И тогда остается только штурм с применением оружия</w:t>
      </w:r>
    </w:p>
    <w:p w:rsidR="004815E8" w:rsidRPr="007D2A51" w:rsidRDefault="004815E8" w:rsidP="000F01FA">
      <w:pPr>
        <w:pStyle w:val="4"/>
        <w:shd w:val="clear" w:color="auto" w:fill="auto"/>
        <w:spacing w:before="0" w:line="240" w:lineRule="auto"/>
        <w:ind w:firstLine="300"/>
        <w:jc w:val="left"/>
        <w:rPr>
          <w:sz w:val="25"/>
          <w:szCs w:val="25"/>
        </w:rPr>
      </w:pPr>
      <w:r w:rsidRPr="007D2A51">
        <w:rPr>
          <w:sz w:val="25"/>
          <w:szCs w:val="25"/>
        </w:rPr>
        <w:t>Когда преступники и заложники выходят наружу из убежища, им всем приказывают держась руки за головой. Не следует делать резкие движения. Пока не пройдет процедура опозна</w:t>
      </w:r>
      <w:r w:rsidRPr="007D2A51">
        <w:rPr>
          <w:sz w:val="25"/>
          <w:szCs w:val="25"/>
        </w:rPr>
        <w:softHyphen/>
        <w:t>ния, меры предосторожности необходимы.</w:t>
      </w:r>
    </w:p>
    <w:p w:rsidR="004815E8" w:rsidRPr="007D2A51" w:rsidRDefault="004815E8" w:rsidP="007D2A51">
      <w:pPr>
        <w:pStyle w:val="4"/>
        <w:shd w:val="clear" w:color="auto" w:fill="auto"/>
        <w:spacing w:before="0" w:line="240" w:lineRule="auto"/>
        <w:ind w:firstLine="300"/>
        <w:rPr>
          <w:sz w:val="25"/>
          <w:szCs w:val="25"/>
        </w:rPr>
      </w:pPr>
      <w:r w:rsidRPr="007D2A51">
        <w:rPr>
          <w:sz w:val="25"/>
          <w:szCs w:val="25"/>
        </w:rPr>
        <w:t>Если начался штурм или</w:t>
      </w:r>
      <w:r>
        <w:rPr>
          <w:sz w:val="25"/>
          <w:szCs w:val="25"/>
        </w:rPr>
        <w:t xml:space="preserve"> вот-вот</w:t>
      </w:r>
      <w:r w:rsidRPr="007D2A51">
        <w:rPr>
          <w:rStyle w:val="7pt1"/>
          <w:sz w:val="25"/>
          <w:szCs w:val="25"/>
          <w:lang w:val="ru-RU"/>
        </w:rPr>
        <w:t xml:space="preserve"> </w:t>
      </w:r>
      <w:r w:rsidRPr="007D2A51">
        <w:rPr>
          <w:sz w:val="25"/>
          <w:szCs w:val="25"/>
        </w:rPr>
        <w:t>начнется, попытайтесь при</w:t>
      </w:r>
      <w:r w:rsidRPr="007D2A51">
        <w:rPr>
          <w:sz w:val="25"/>
          <w:szCs w:val="25"/>
        </w:rPr>
        <w:softHyphen/>
        <w:t>крыть свое тело от пуль. Лучше всего лечь на пол подальше от окон и дверей, лицом вниз, не на прямой линии от оконных и дверных про</w:t>
      </w:r>
      <w:r w:rsidRPr="007D2A51">
        <w:rPr>
          <w:sz w:val="25"/>
          <w:szCs w:val="25"/>
        </w:rPr>
        <w:softHyphen/>
        <w:t>емов. В момент штурма не берите в руки оружие преступников. Ина</w:t>
      </w:r>
      <w:r w:rsidRPr="007D2A51">
        <w:rPr>
          <w:sz w:val="25"/>
          <w:szCs w:val="25"/>
        </w:rPr>
        <w:softHyphen/>
        <w:t>че бойцы штурмовой группы могут принять вас за преступника и вы</w:t>
      </w:r>
      <w:r w:rsidRPr="007D2A51">
        <w:rPr>
          <w:sz w:val="25"/>
          <w:szCs w:val="25"/>
        </w:rPr>
        <w:softHyphen/>
        <w:t>стрелить на поражение. Им некогда разбираться в это время. Преступники во</w:t>
      </w:r>
      <w:r>
        <w:rPr>
          <w:sz w:val="25"/>
          <w:szCs w:val="25"/>
        </w:rPr>
        <w:t xml:space="preserve"> время штурма нередко стремятся</w:t>
      </w:r>
      <w:r w:rsidRPr="007D2A51">
        <w:rPr>
          <w:sz w:val="25"/>
          <w:szCs w:val="25"/>
        </w:rPr>
        <w:t xml:space="preserve"> спрятаться среди за</w:t>
      </w:r>
      <w:r w:rsidRPr="007D2A51">
        <w:rPr>
          <w:sz w:val="25"/>
          <w:szCs w:val="25"/>
        </w:rPr>
        <w:softHyphen/>
        <w:t>ложников, Старайтесь в меру своих возможностей не позволять им этого делать, немедленно сообщайте о них ворвавшимся бойцам.</w:t>
      </w:r>
    </w:p>
    <w:p w:rsidR="004815E8" w:rsidRDefault="004815E8" w:rsidP="004A53E0">
      <w:pPr>
        <w:pStyle w:val="4"/>
        <w:shd w:val="clear" w:color="auto" w:fill="auto"/>
        <w:spacing w:before="0" w:line="240" w:lineRule="auto"/>
        <w:ind w:firstLine="300"/>
        <w:jc w:val="center"/>
        <w:rPr>
          <w:b/>
          <w:bCs/>
          <w:sz w:val="24"/>
          <w:szCs w:val="24"/>
        </w:rPr>
      </w:pPr>
    </w:p>
    <w:p w:rsidR="004815E8" w:rsidRPr="004A53E0" w:rsidRDefault="004815E8" w:rsidP="004A53E0">
      <w:pPr>
        <w:pStyle w:val="4"/>
        <w:shd w:val="clear" w:color="auto" w:fill="auto"/>
        <w:spacing w:before="0" w:line="240" w:lineRule="auto"/>
        <w:ind w:firstLine="300"/>
        <w:jc w:val="center"/>
        <w:rPr>
          <w:b/>
          <w:bCs/>
          <w:sz w:val="24"/>
          <w:szCs w:val="24"/>
        </w:rPr>
      </w:pPr>
      <w:r w:rsidRPr="004A53E0">
        <w:rPr>
          <w:b/>
          <w:bCs/>
          <w:sz w:val="24"/>
          <w:szCs w:val="24"/>
        </w:rPr>
        <w:t>5.Приложения</w:t>
      </w:r>
    </w:p>
    <w:p w:rsidR="004815E8" w:rsidRDefault="004815E8" w:rsidP="000F01FA">
      <w:pPr>
        <w:pStyle w:val="41"/>
        <w:shd w:val="clear" w:color="auto" w:fill="auto"/>
        <w:spacing w:after="113" w:line="240" w:lineRule="auto"/>
        <w:rPr>
          <w:sz w:val="24"/>
          <w:szCs w:val="24"/>
        </w:rPr>
      </w:pPr>
    </w:p>
    <w:p w:rsidR="004815E8" w:rsidRPr="000F01FA" w:rsidRDefault="004815E8" w:rsidP="00652C38">
      <w:pPr>
        <w:pStyle w:val="41"/>
        <w:shd w:val="clear" w:color="auto" w:fill="auto"/>
        <w:spacing w:after="113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Приложение 1</w:t>
      </w:r>
    </w:p>
    <w:p w:rsidR="004815E8" w:rsidRPr="004A53E0" w:rsidRDefault="004815E8" w:rsidP="00652C38">
      <w:pPr>
        <w:pStyle w:val="20"/>
        <w:shd w:val="clear" w:color="auto" w:fill="auto"/>
        <w:spacing w:after="59" w:line="240" w:lineRule="auto"/>
        <w:ind w:firstLine="0"/>
        <w:jc w:val="center"/>
        <w:outlineLvl w:val="0"/>
        <w:rPr>
          <w:sz w:val="28"/>
          <w:szCs w:val="28"/>
        </w:rPr>
      </w:pPr>
      <w:r w:rsidRPr="004A53E0">
        <w:rPr>
          <w:sz w:val="28"/>
          <w:szCs w:val="28"/>
        </w:rPr>
        <w:t>ФЕДЕРАЛЬНЫЙ ЗАКОН РОССИЙСКОЙ ФЕДЕРАЦИИ</w:t>
      </w:r>
    </w:p>
    <w:p w:rsidR="004815E8" w:rsidRDefault="004815E8" w:rsidP="000F01FA">
      <w:pPr>
        <w:pStyle w:val="34"/>
        <w:keepNext/>
        <w:keepLines/>
        <w:shd w:val="clear" w:color="auto" w:fill="auto"/>
        <w:spacing w:before="0" w:after="36" w:line="240" w:lineRule="auto"/>
        <w:rPr>
          <w:sz w:val="28"/>
          <w:szCs w:val="28"/>
        </w:rPr>
      </w:pPr>
      <w:bookmarkStart w:id="4" w:name="bookmark10"/>
      <w:r w:rsidRPr="004A53E0">
        <w:rPr>
          <w:sz w:val="28"/>
          <w:szCs w:val="28"/>
        </w:rPr>
        <w:t>«О БОРЬБЕ С ТЕРРОРИЗМОМ»</w:t>
      </w:r>
      <w:bookmarkEnd w:id="4"/>
    </w:p>
    <w:p w:rsidR="004815E8" w:rsidRDefault="004815E8" w:rsidP="000F01FA">
      <w:pPr>
        <w:pStyle w:val="34"/>
        <w:keepNext/>
        <w:keepLines/>
        <w:shd w:val="clear" w:color="auto" w:fill="auto"/>
        <w:spacing w:before="0" w:after="36" w:line="240" w:lineRule="auto"/>
        <w:rPr>
          <w:sz w:val="28"/>
          <w:szCs w:val="28"/>
        </w:rPr>
      </w:pPr>
    </w:p>
    <w:p w:rsidR="004815E8" w:rsidRPr="004A53E0" w:rsidRDefault="004815E8" w:rsidP="000F01FA">
      <w:pPr>
        <w:pStyle w:val="34"/>
        <w:keepNext/>
        <w:keepLines/>
        <w:shd w:val="clear" w:color="auto" w:fill="auto"/>
        <w:spacing w:before="0" w:after="36" w:line="240" w:lineRule="auto"/>
        <w:rPr>
          <w:sz w:val="28"/>
          <w:szCs w:val="28"/>
        </w:rPr>
      </w:pPr>
    </w:p>
    <w:p w:rsidR="004815E8" w:rsidRDefault="004815E8" w:rsidP="000F01FA">
      <w:pPr>
        <w:pStyle w:val="41"/>
        <w:shd w:val="clear" w:color="auto" w:fill="auto"/>
        <w:spacing w:after="138" w:line="240" w:lineRule="auto"/>
        <w:jc w:val="center"/>
        <w:rPr>
          <w:rStyle w:val="45"/>
          <w:sz w:val="24"/>
          <w:szCs w:val="24"/>
        </w:rPr>
      </w:pPr>
      <w:r w:rsidRPr="000F01FA">
        <w:rPr>
          <w:sz w:val="24"/>
          <w:szCs w:val="24"/>
        </w:rPr>
        <w:t xml:space="preserve">Принят Государственной Думой 3 июля 1998 года Одобрен Советом Федерации 9 июля 1998 года </w:t>
      </w:r>
      <w:r w:rsidRPr="000F01FA">
        <w:rPr>
          <w:rStyle w:val="45"/>
          <w:sz w:val="24"/>
          <w:szCs w:val="24"/>
        </w:rPr>
        <w:t>(Извлечения)</w:t>
      </w:r>
    </w:p>
    <w:p w:rsidR="004815E8" w:rsidRDefault="004815E8" w:rsidP="000F01FA">
      <w:pPr>
        <w:pStyle w:val="41"/>
        <w:shd w:val="clear" w:color="auto" w:fill="auto"/>
        <w:spacing w:after="138" w:line="240" w:lineRule="auto"/>
        <w:jc w:val="center"/>
        <w:rPr>
          <w:sz w:val="24"/>
          <w:szCs w:val="24"/>
        </w:rPr>
      </w:pPr>
    </w:p>
    <w:p w:rsidR="004815E8" w:rsidRPr="000F01FA" w:rsidRDefault="004815E8" w:rsidP="000F01FA">
      <w:pPr>
        <w:pStyle w:val="41"/>
        <w:shd w:val="clear" w:color="auto" w:fill="auto"/>
        <w:spacing w:after="138" w:line="240" w:lineRule="auto"/>
        <w:jc w:val="center"/>
        <w:rPr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after="12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Настоящий Федеральный закон определяет правовые и организацион</w:t>
      </w:r>
      <w:r w:rsidRPr="000F01FA">
        <w:rPr>
          <w:sz w:val="24"/>
          <w:szCs w:val="24"/>
        </w:rPr>
        <w:softHyphen/>
        <w:t>ные основы борьбы с терроризмом в Российской Федерации, порядок ко</w:t>
      </w:r>
      <w:r w:rsidRPr="000F01FA">
        <w:rPr>
          <w:sz w:val="24"/>
          <w:szCs w:val="24"/>
        </w:rPr>
        <w:softHyphen/>
        <w:t>ординации деятельности осуществляющих борьбу с терроризмом федераль</w:t>
      </w:r>
      <w:r w:rsidRPr="000F01FA">
        <w:rPr>
          <w:sz w:val="24"/>
          <w:szCs w:val="24"/>
        </w:rPr>
        <w:softHyphen/>
        <w:t>ных органов исполнительной власти, органов исполнительной власти субъектов Российской Федерации, общественных объединений и органи</w:t>
      </w:r>
      <w:r w:rsidRPr="000F01FA">
        <w:rPr>
          <w:sz w:val="24"/>
          <w:szCs w:val="24"/>
        </w:rPr>
        <w:softHyphen/>
        <w:t>заций независимо от форм собственности, должностных лиц и отдельных граждан, а также права, обязанности и гарантии граждан в связи с осуще</w:t>
      </w:r>
      <w:r w:rsidRPr="000F01FA">
        <w:rPr>
          <w:sz w:val="24"/>
          <w:szCs w:val="24"/>
        </w:rPr>
        <w:softHyphen/>
        <w:t>ствлением борьбы с терроризмом.</w:t>
      </w:r>
    </w:p>
    <w:p w:rsidR="004815E8" w:rsidRPr="000F01FA" w:rsidRDefault="004815E8" w:rsidP="00652C38">
      <w:pPr>
        <w:pStyle w:val="41"/>
        <w:shd w:val="clear" w:color="auto" w:fill="auto"/>
        <w:spacing w:line="240" w:lineRule="auto"/>
        <w:ind w:firstLine="260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2. Основные принципы борьбы е терроризмом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Борьба с терроризмом в Российской Федерации основывается на сле</w:t>
      </w:r>
      <w:r w:rsidRPr="000F01FA">
        <w:rPr>
          <w:sz w:val="24"/>
          <w:szCs w:val="24"/>
        </w:rPr>
        <w:softHyphen/>
        <w:t>дующих принципах: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законность;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приоритет мер предупреждения терроризма;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неотвратимость наказания за осуществление террористической дея</w:t>
      </w:r>
      <w:r w:rsidRPr="000F01FA">
        <w:rPr>
          <w:sz w:val="24"/>
          <w:szCs w:val="24"/>
        </w:rPr>
        <w:softHyphen/>
        <w:t>тельности;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сочетание гласных и негласных методов борьбы с терроризмом;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комплексное использование профилактических, правовых, полити</w:t>
      </w:r>
      <w:r w:rsidRPr="000F01FA">
        <w:rPr>
          <w:sz w:val="24"/>
          <w:szCs w:val="24"/>
        </w:rPr>
        <w:softHyphen/>
        <w:t>ческих, социально-экономических, пропагандистских мер;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tabs>
          <w:tab w:val="left" w:pos="636"/>
        </w:tabs>
        <w:spacing w:before="0" w:line="240" w:lineRule="auto"/>
        <w:ind w:firstLine="360"/>
        <w:jc w:val="left"/>
        <w:rPr>
          <w:sz w:val="24"/>
          <w:szCs w:val="24"/>
        </w:rPr>
      </w:pPr>
      <w:r w:rsidRPr="000F01FA">
        <w:rPr>
          <w:sz w:val="24"/>
          <w:szCs w:val="24"/>
        </w:rPr>
        <w:t>приоритет защиты прав лиц, подвергающихся опасности в резуль</w:t>
      </w:r>
      <w:r w:rsidRPr="000F01FA">
        <w:rPr>
          <w:sz w:val="24"/>
          <w:szCs w:val="24"/>
        </w:rPr>
        <w:softHyphen/>
        <w:t>тате террористической акции;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минимальные уступки террористу;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единоначалие в руководстве привлекаемыми силами и средствами при проведении контртеррористических операций;</w:t>
      </w:r>
    </w:p>
    <w:p w:rsidR="004815E8" w:rsidRPr="000F01FA" w:rsidRDefault="004815E8" w:rsidP="000F01FA">
      <w:pPr>
        <w:pStyle w:val="4"/>
        <w:numPr>
          <w:ilvl w:val="0"/>
          <w:numId w:val="4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минимальная огласка технических приёмов и тактики проведения контртеррористических операций, а также состава участников указанных операций.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60"/>
        <w:jc w:val="both"/>
        <w:rPr>
          <w:sz w:val="24"/>
          <w:szCs w:val="24"/>
        </w:rPr>
      </w:pPr>
      <w:r w:rsidRPr="000F01FA">
        <w:rPr>
          <w:sz w:val="24"/>
          <w:szCs w:val="24"/>
        </w:rPr>
        <w:t>Статья 3. Основные понятия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Для целей настоящего Федерального закона применяются следующие основные понятия: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>
        <w:rPr>
          <w:rStyle w:val="a0"/>
          <w:sz w:val="24"/>
          <w:szCs w:val="24"/>
        </w:rPr>
        <w:t>Т</w:t>
      </w:r>
      <w:r w:rsidRPr="000F01FA">
        <w:rPr>
          <w:rStyle w:val="a0"/>
          <w:sz w:val="24"/>
          <w:szCs w:val="24"/>
        </w:rPr>
        <w:t xml:space="preserve">ерроризм </w:t>
      </w:r>
      <w:r w:rsidRPr="000F01FA">
        <w:rPr>
          <w:sz w:val="24"/>
          <w:szCs w:val="24"/>
        </w:rPr>
        <w:t>— насилие или угроза его применения в отношении физичес</w:t>
      </w:r>
      <w:r w:rsidRPr="000F01FA">
        <w:rPr>
          <w:sz w:val="24"/>
          <w:szCs w:val="24"/>
        </w:rPr>
        <w:softHyphen/>
        <w:t>ких лиц или организаций, а также уничтожение (повреждение) или угроза уничтожения (повреждения) имущества и других материальных объектов, создающие опасность гибели людей, причинения значительного имуще</w:t>
      </w:r>
      <w:r w:rsidRPr="000F01FA">
        <w:rPr>
          <w:sz w:val="24"/>
          <w:szCs w:val="24"/>
        </w:rPr>
        <w:softHyphen/>
        <w:t>ственного ущерба либо наступления иных общественно опасных послед</w:t>
      </w:r>
      <w:r w:rsidRPr="000F01FA">
        <w:rPr>
          <w:sz w:val="24"/>
          <w:szCs w:val="24"/>
        </w:rPr>
        <w:softHyphen/>
        <w:t>ствий, осуществляемые в целях нарушения общественной безопасности, устрашения населения, или оказания воздействия на принятие органами власти решений, выгодных террористам, или удовлетворения их неправо</w:t>
      </w:r>
      <w:r w:rsidRPr="000F01FA">
        <w:rPr>
          <w:sz w:val="24"/>
          <w:szCs w:val="24"/>
        </w:rPr>
        <w:softHyphen/>
        <w:t>мерных имущественных и (или) иных интересов; посягательство на жизнь государственного или общественного деятеля, совершенное в целях пре</w:t>
      </w:r>
      <w:r w:rsidRPr="000F01FA">
        <w:rPr>
          <w:sz w:val="24"/>
          <w:szCs w:val="24"/>
        </w:rPr>
        <w:softHyphen/>
        <w:t>кращения его государственной или иной политической деятельности либо из мести за такую деятельность; нападение на представителя иностранно</w:t>
      </w:r>
      <w:r w:rsidRPr="000F01FA">
        <w:rPr>
          <w:sz w:val="24"/>
          <w:szCs w:val="24"/>
        </w:rPr>
        <w:softHyphen/>
        <w:t>го государства или сотрудника международной организации, пользующих</w:t>
      </w:r>
      <w:r w:rsidRPr="000F01FA">
        <w:rPr>
          <w:sz w:val="24"/>
          <w:szCs w:val="24"/>
        </w:rPr>
        <w:softHyphen/>
        <w:t>ся международной защитой, а равно на служебные помещения либо транс</w:t>
      </w:r>
      <w:r w:rsidRPr="000F01FA">
        <w:rPr>
          <w:sz w:val="24"/>
          <w:szCs w:val="24"/>
        </w:rPr>
        <w:softHyphen/>
        <w:t>портные средства лиц, пользующихся международной защитой, если это деяние совершено в целях провокации войны или осложнения междуна</w:t>
      </w:r>
      <w:r w:rsidRPr="000F01FA">
        <w:rPr>
          <w:sz w:val="24"/>
          <w:szCs w:val="24"/>
        </w:rPr>
        <w:softHyphen/>
        <w:t>родных отношений;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Террористическая деятельность </w:t>
      </w:r>
      <w:r w:rsidRPr="000F01FA">
        <w:rPr>
          <w:sz w:val="24"/>
          <w:szCs w:val="24"/>
        </w:rPr>
        <w:t>— деятельность, включающая в себя:</w:t>
      </w:r>
    </w:p>
    <w:p w:rsidR="004815E8" w:rsidRPr="000F01FA" w:rsidRDefault="004815E8" w:rsidP="000F01FA">
      <w:pPr>
        <w:pStyle w:val="4"/>
        <w:numPr>
          <w:ilvl w:val="0"/>
          <w:numId w:val="5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организацию, планирование, подготовку и реализацию террористи</w:t>
      </w:r>
      <w:r w:rsidRPr="000F01FA">
        <w:rPr>
          <w:sz w:val="24"/>
          <w:szCs w:val="24"/>
        </w:rPr>
        <w:softHyphen/>
        <w:t>ческой акции;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 xml:space="preserve"> подстрекательство к террористической акции, насилию над физи</w:t>
      </w:r>
      <w:r w:rsidRPr="000F01FA">
        <w:rPr>
          <w:rFonts w:ascii="Times New Roman" w:hAnsi="Times New Roman" w:cs="Times New Roman"/>
          <w:sz w:val="24"/>
          <w:szCs w:val="24"/>
        </w:rPr>
        <w:softHyphen/>
        <w:t>ческими лицами или организациями, уничтожению материальных объек</w:t>
      </w:r>
      <w:r w:rsidRPr="000F01FA">
        <w:rPr>
          <w:rFonts w:ascii="Times New Roman" w:hAnsi="Times New Roman" w:cs="Times New Roman"/>
          <w:sz w:val="24"/>
          <w:szCs w:val="24"/>
        </w:rPr>
        <w:softHyphen/>
        <w:t>тов в террористических целях.</w:t>
      </w:r>
    </w:p>
    <w:p w:rsidR="004815E8" w:rsidRPr="000F01FA" w:rsidRDefault="004815E8" w:rsidP="000F01FA">
      <w:pPr>
        <w:pStyle w:val="4"/>
        <w:numPr>
          <w:ilvl w:val="0"/>
          <w:numId w:val="5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организацию незаконного вооружённого формирования, преступ</w:t>
      </w:r>
      <w:r w:rsidRPr="000F01FA">
        <w:rPr>
          <w:sz w:val="24"/>
          <w:szCs w:val="24"/>
        </w:rPr>
        <w:softHyphen/>
        <w:t>ного сообщества (преступной организации), организованной труппы для совершения террористической акции, а равно участие в такой ак</w:t>
      </w:r>
      <w:r w:rsidRPr="000F01FA">
        <w:rPr>
          <w:sz w:val="24"/>
          <w:szCs w:val="24"/>
        </w:rPr>
        <w:softHyphen/>
        <w:t>ции;</w:t>
      </w:r>
    </w:p>
    <w:p w:rsidR="004815E8" w:rsidRPr="000F01FA" w:rsidRDefault="004815E8" w:rsidP="000F01FA">
      <w:pPr>
        <w:pStyle w:val="4"/>
        <w:numPr>
          <w:ilvl w:val="0"/>
          <w:numId w:val="5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вербовку, вооружение, обучение и использование террористов;</w:t>
      </w:r>
    </w:p>
    <w:p w:rsidR="004815E8" w:rsidRPr="000F01FA" w:rsidRDefault="004815E8" w:rsidP="000F01FA">
      <w:pPr>
        <w:pStyle w:val="4"/>
        <w:numPr>
          <w:ilvl w:val="0"/>
          <w:numId w:val="5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финансирование заведомо террористической организации или тер</w:t>
      </w:r>
      <w:r w:rsidRPr="000F01FA">
        <w:rPr>
          <w:sz w:val="24"/>
          <w:szCs w:val="24"/>
        </w:rPr>
        <w:softHyphen/>
        <w:t>рористической группы или иное содействие им;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международная террористическая деятельность </w:t>
      </w:r>
      <w:r w:rsidRPr="000F01FA">
        <w:rPr>
          <w:sz w:val="24"/>
          <w:szCs w:val="24"/>
        </w:rPr>
        <w:t>— террористическая дея</w:t>
      </w:r>
      <w:r w:rsidRPr="000F01FA">
        <w:rPr>
          <w:sz w:val="24"/>
          <w:szCs w:val="24"/>
        </w:rPr>
        <w:softHyphen/>
        <w:t>тельность, осуществляемая:</w:t>
      </w:r>
    </w:p>
    <w:p w:rsidR="004815E8" w:rsidRPr="000F01FA" w:rsidRDefault="004815E8" w:rsidP="000F01FA">
      <w:pPr>
        <w:pStyle w:val="4"/>
        <w:numPr>
          <w:ilvl w:val="0"/>
          <w:numId w:val="6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террористом или террористической организацией на территории более чем одного государства или наносящая ущерб интересам более чем одно</w:t>
      </w:r>
      <w:r w:rsidRPr="000F01FA">
        <w:rPr>
          <w:sz w:val="24"/>
          <w:szCs w:val="24"/>
        </w:rPr>
        <w:softHyphen/>
        <w:t>го государства;</w:t>
      </w:r>
    </w:p>
    <w:p w:rsidR="004815E8" w:rsidRPr="000F01FA" w:rsidRDefault="004815E8" w:rsidP="000F01FA">
      <w:pPr>
        <w:pStyle w:val="4"/>
        <w:numPr>
          <w:ilvl w:val="0"/>
          <w:numId w:val="6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гражданами одного государства в отношении граждан другого госу</w:t>
      </w:r>
      <w:r w:rsidRPr="000F01FA">
        <w:rPr>
          <w:sz w:val="24"/>
          <w:szCs w:val="24"/>
        </w:rPr>
        <w:softHyphen/>
        <w:t>дарства или на территории другого государства;</w:t>
      </w:r>
    </w:p>
    <w:p w:rsidR="004815E8" w:rsidRPr="000F01FA" w:rsidRDefault="004815E8" w:rsidP="000F01FA">
      <w:pPr>
        <w:pStyle w:val="4"/>
        <w:numPr>
          <w:ilvl w:val="0"/>
          <w:numId w:val="6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 случае, когда как террорист, так и жертва терроризма являются гражданами одного и того же государства или разных государств, но пре</w:t>
      </w:r>
      <w:r w:rsidRPr="000F01FA">
        <w:rPr>
          <w:sz w:val="24"/>
          <w:szCs w:val="24"/>
        </w:rPr>
        <w:softHyphen/>
        <w:t>ступление совершено за пределами территорий этих государств;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террористическая акция </w:t>
      </w:r>
      <w:r w:rsidRPr="000F01FA">
        <w:rPr>
          <w:rStyle w:val="a1"/>
          <w:sz w:val="24"/>
          <w:szCs w:val="24"/>
        </w:rPr>
        <w:t>.</w:t>
      </w:r>
      <w:r w:rsidRPr="000F01FA">
        <w:rPr>
          <w:sz w:val="24"/>
          <w:szCs w:val="24"/>
        </w:rPr>
        <w:t>непосредственное совершение преступле</w:t>
      </w:r>
      <w:r w:rsidRPr="000F01FA">
        <w:rPr>
          <w:sz w:val="24"/>
          <w:szCs w:val="24"/>
        </w:rPr>
        <w:softHyphen/>
        <w:t>ния террористического характера в форме взрыва, поджога, примене</w:t>
      </w:r>
      <w:r w:rsidRPr="000F01FA">
        <w:rPr>
          <w:sz w:val="24"/>
          <w:szCs w:val="24"/>
        </w:rPr>
        <w:softHyphen/>
        <w:t>ния или угрозы применения ядерных взрывных устройств, радиоактив</w:t>
      </w:r>
      <w:r w:rsidRPr="000F01FA">
        <w:rPr>
          <w:sz w:val="24"/>
          <w:szCs w:val="24"/>
        </w:rPr>
        <w:softHyphen/>
        <w:t>ных, химических, биологических, взрывчатых, токсических, отравля</w:t>
      </w:r>
      <w:r w:rsidRPr="000F01FA">
        <w:rPr>
          <w:sz w:val="24"/>
          <w:szCs w:val="24"/>
        </w:rPr>
        <w:softHyphen/>
        <w:t>ющих, сильнодействующих, ядовит</w:t>
      </w:r>
      <w:r>
        <w:rPr>
          <w:sz w:val="24"/>
          <w:szCs w:val="24"/>
        </w:rPr>
        <w:t>ых веществ; уничтожения, повреж</w:t>
      </w:r>
      <w:r w:rsidRPr="000F01FA">
        <w:rPr>
          <w:sz w:val="24"/>
          <w:szCs w:val="24"/>
        </w:rPr>
        <w:t>дения или захвата транспортных средств или других объектов; посяга</w:t>
      </w:r>
      <w:r w:rsidRPr="000F01FA">
        <w:rPr>
          <w:sz w:val="24"/>
          <w:szCs w:val="24"/>
        </w:rPr>
        <w:softHyphen/>
        <w:t>тельства на жизнь государственного или общественного деятеля, пред</w:t>
      </w:r>
      <w:r w:rsidRPr="000F01FA">
        <w:rPr>
          <w:sz w:val="24"/>
          <w:szCs w:val="24"/>
        </w:rPr>
        <w:softHyphen/>
        <w:t>ставителя национальных, этнических, религиозных или иных групп на</w:t>
      </w:r>
      <w:r w:rsidRPr="000F01FA">
        <w:rPr>
          <w:sz w:val="24"/>
          <w:szCs w:val="24"/>
        </w:rPr>
        <w:softHyphen/>
        <w:t>селения; захвата заложников, похищения человека; создания опаснос</w:t>
      </w:r>
      <w:r w:rsidRPr="000F01FA">
        <w:rPr>
          <w:sz w:val="24"/>
          <w:szCs w:val="24"/>
        </w:rPr>
        <w:softHyphen/>
        <w:t>ти причинения вреда жизни, здоровью или имуществу неопределённого круга лиц путём создания условий для аварий и катастроф техногенного характера либо реальной угрозы создания такой опасности; распростра</w:t>
      </w:r>
      <w:r w:rsidRPr="000F01FA">
        <w:rPr>
          <w:sz w:val="24"/>
          <w:szCs w:val="24"/>
        </w:rPr>
        <w:softHyphen/>
        <w:t>нения угроз в любой форме и любыми средствами; иных действий, со</w:t>
      </w:r>
      <w:r w:rsidRPr="000F01FA">
        <w:rPr>
          <w:sz w:val="24"/>
          <w:szCs w:val="24"/>
        </w:rPr>
        <w:softHyphen/>
        <w:t>здающих опасность Гибели людей, причинения значительного имуще</w:t>
      </w:r>
      <w:r w:rsidRPr="000F01FA">
        <w:rPr>
          <w:sz w:val="24"/>
          <w:szCs w:val="24"/>
        </w:rPr>
        <w:softHyphen/>
        <w:t>ственного ущерба либо наступления иных общественно опасных по</w:t>
      </w:r>
      <w:r w:rsidRPr="000F01FA">
        <w:rPr>
          <w:sz w:val="24"/>
          <w:szCs w:val="24"/>
        </w:rPr>
        <w:softHyphen/>
        <w:t>следствий; преступления террористического характера — преступления, предусмотренные статьями 205-208, 277 и 360 Уголовного кодекса Рос</w:t>
      </w:r>
      <w:r w:rsidRPr="000F01FA">
        <w:rPr>
          <w:sz w:val="24"/>
          <w:szCs w:val="24"/>
        </w:rPr>
        <w:softHyphen/>
        <w:t>сийской Федерации. К преступлениям террористического характера мо</w:t>
      </w:r>
      <w:r w:rsidRPr="000F01FA">
        <w:rPr>
          <w:sz w:val="24"/>
          <w:szCs w:val="24"/>
        </w:rPr>
        <w:softHyphen/>
        <w:t>гут быть отнесены и другие преступления, предусмотренные Уголов</w:t>
      </w:r>
      <w:r w:rsidRPr="000F01FA">
        <w:rPr>
          <w:sz w:val="24"/>
          <w:szCs w:val="24"/>
        </w:rPr>
        <w:softHyphen/>
        <w:t>ным кодексом Российской Федерации, если они совершены в террори</w:t>
      </w:r>
      <w:r w:rsidRPr="000F01FA">
        <w:rPr>
          <w:sz w:val="24"/>
          <w:szCs w:val="24"/>
        </w:rPr>
        <w:softHyphen/>
        <w:t>стических целях. Ответственность за совершение таких преступлений наступает в соответствии с Уголовным кодексом Российской Федера</w:t>
      </w:r>
      <w:r w:rsidRPr="000F01FA">
        <w:rPr>
          <w:sz w:val="24"/>
          <w:szCs w:val="24"/>
        </w:rPr>
        <w:softHyphen/>
        <w:t>ции;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террорист </w:t>
      </w:r>
      <w:r w:rsidRPr="000F01FA">
        <w:rPr>
          <w:sz w:val="24"/>
          <w:szCs w:val="24"/>
        </w:rPr>
        <w:t>— лицо, участвующее в осуществлении террористической де</w:t>
      </w:r>
      <w:r w:rsidRPr="000F01FA">
        <w:rPr>
          <w:sz w:val="24"/>
          <w:szCs w:val="24"/>
        </w:rPr>
        <w:softHyphen/>
        <w:t>ятельности в любой форме;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террористическая группа </w:t>
      </w:r>
      <w:r w:rsidRPr="000F01FA">
        <w:rPr>
          <w:sz w:val="24"/>
          <w:szCs w:val="24"/>
        </w:rPr>
        <w:t>— группа лиц, объединившихся в целях осуще</w:t>
      </w:r>
      <w:r w:rsidRPr="000F01FA">
        <w:rPr>
          <w:sz w:val="24"/>
          <w:szCs w:val="24"/>
        </w:rPr>
        <w:softHyphen/>
        <w:t>ствления террористической деятельности;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террористическая организация </w:t>
      </w:r>
      <w:r w:rsidRPr="000F01FA">
        <w:rPr>
          <w:sz w:val="24"/>
          <w:szCs w:val="24"/>
        </w:rPr>
        <w:t>— организация, созданная в целях осу</w:t>
      </w:r>
      <w:r w:rsidRPr="000F01FA">
        <w:rPr>
          <w:sz w:val="24"/>
          <w:szCs w:val="24"/>
        </w:rPr>
        <w:softHyphen/>
        <w:t>ществления террористической деятельности или признающая возможность использования в своей деятельности терроризма. Организация признаётся террористической, если хотя бы одно из её структурных подразделений осуществляет террористическую деятельность с ведома хотя бы одного из руководящих органов данной организации;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борьба с терроризмом </w:t>
      </w:r>
      <w:r w:rsidRPr="000F01FA">
        <w:rPr>
          <w:sz w:val="24"/>
          <w:szCs w:val="24"/>
        </w:rPr>
        <w:t>— деятельность по предупреждению, выявлению, пресечению, минимизации последствий террористической деятельности;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контртеррористическая операция </w:t>
      </w:r>
      <w:r w:rsidRPr="000F01FA">
        <w:rPr>
          <w:sz w:val="24"/>
          <w:szCs w:val="24"/>
        </w:rPr>
        <w:t>— специальные мероприятия, направ</w:t>
      </w:r>
      <w:r w:rsidRPr="000F01FA">
        <w:rPr>
          <w:sz w:val="24"/>
          <w:szCs w:val="24"/>
        </w:rPr>
        <w:softHyphen/>
        <w:t>ленные на пресечение террористической акции, обеспечение безопаснос</w:t>
      </w:r>
      <w:r w:rsidRPr="000F01FA">
        <w:rPr>
          <w:sz w:val="24"/>
          <w:szCs w:val="24"/>
        </w:rPr>
        <w:softHyphen/>
        <w:t>ти физических лиц, обезвреживание террористов, а также на минимиза</w:t>
      </w:r>
      <w:r w:rsidRPr="000F01FA">
        <w:rPr>
          <w:sz w:val="24"/>
          <w:szCs w:val="24"/>
        </w:rPr>
        <w:softHyphen/>
        <w:t>цию последствий террористической акции;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зона проведения контртеррористической операции </w:t>
      </w:r>
      <w:r w:rsidRPr="000F01FA">
        <w:rPr>
          <w:sz w:val="24"/>
          <w:szCs w:val="24"/>
        </w:rPr>
        <w:t>— отдельные участки местности или акватории, транспортное средство, здание, строение, со</w:t>
      </w:r>
      <w:r w:rsidRPr="000F01FA">
        <w:rPr>
          <w:sz w:val="24"/>
          <w:szCs w:val="24"/>
        </w:rPr>
        <w:softHyphen/>
        <w:t>оружение, помещение и прилегающие к ним территории или акватории, в пределах которых проводится указанная операция;</w:t>
      </w:r>
    </w:p>
    <w:p w:rsidR="004815E8" w:rsidRPr="000F01FA" w:rsidRDefault="004815E8" w:rsidP="000F01FA">
      <w:pPr>
        <w:pStyle w:val="4"/>
        <w:shd w:val="clear" w:color="auto" w:fill="auto"/>
        <w:spacing w:before="0" w:after="18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заложник </w:t>
      </w:r>
      <w:r w:rsidRPr="000F01FA">
        <w:rPr>
          <w:sz w:val="24"/>
          <w:szCs w:val="24"/>
        </w:rPr>
        <w:t>— физическое лицо, захваченное и (или) удерживаемое в це</w:t>
      </w:r>
      <w:r w:rsidRPr="000F01FA">
        <w:rPr>
          <w:sz w:val="24"/>
          <w:szCs w:val="24"/>
        </w:rPr>
        <w:softHyphen/>
        <w:t>лях понуждения государства, организации или отдельных лиц совершить какое-либо действие или воздержаться от совершения какого-либо дей</w:t>
      </w:r>
      <w:r w:rsidRPr="000F01FA">
        <w:rPr>
          <w:sz w:val="24"/>
          <w:szCs w:val="24"/>
        </w:rPr>
        <w:softHyphen/>
        <w:t>ствия как условия освобождения удерживаемого лица.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60"/>
        <w:jc w:val="both"/>
        <w:rPr>
          <w:sz w:val="24"/>
          <w:szCs w:val="24"/>
        </w:rPr>
      </w:pPr>
      <w:r w:rsidRPr="000F01FA">
        <w:rPr>
          <w:sz w:val="24"/>
          <w:szCs w:val="24"/>
        </w:rPr>
        <w:t>Статья 4. Международное сотрудничество Российской Федерации в об</w:t>
      </w:r>
      <w:r w:rsidRPr="000F01FA">
        <w:rPr>
          <w:sz w:val="24"/>
          <w:szCs w:val="24"/>
        </w:rPr>
        <w:softHyphen/>
        <w:t>ласти борьбы с терроризмом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  <w:r w:rsidRPr="000F01FA">
        <w:rPr>
          <w:sz w:val="24"/>
          <w:szCs w:val="24"/>
        </w:rPr>
        <w:t>1.Российская Федерация в соответствии с международными договорами сотрудничает в области борьбы с терроризмом с иностранными государ</w:t>
      </w:r>
      <w:r w:rsidRPr="000F01FA">
        <w:rPr>
          <w:sz w:val="24"/>
          <w:szCs w:val="24"/>
        </w:rPr>
        <w:softHyphen/>
        <w:t>ствами, их правоохранительными органами и специальными службами. также с международными организациями, осуществляющими борьбу с терроризмом.</w:t>
      </w:r>
    </w:p>
    <w:p w:rsidR="004815E8" w:rsidRDefault="004815E8" w:rsidP="000F01FA">
      <w:pPr>
        <w:pStyle w:val="4"/>
        <w:shd w:val="clear" w:color="auto" w:fill="auto"/>
        <w:spacing w:before="0" w:after="362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2. Российская Федерация, руководствуясь интересами обеспечения бе</w:t>
      </w:r>
      <w:r w:rsidRPr="000F01FA">
        <w:rPr>
          <w:sz w:val="24"/>
          <w:szCs w:val="24"/>
        </w:rPr>
        <w:softHyphen/>
        <w:t>зопасности личности, общества и государства, преследует на своей терри</w:t>
      </w:r>
      <w:r w:rsidRPr="000F01FA">
        <w:rPr>
          <w:sz w:val="24"/>
          <w:szCs w:val="24"/>
        </w:rPr>
        <w:softHyphen/>
        <w:t>тории лиц, причастных к террористической деятельности, в том числе в случаях, когда террористические акции планировались либо проводились вне пределов Российской Федерации, однако наносят ущерб Российской Федерации, и в других случаях, предусмотренных международными дого</w:t>
      </w:r>
      <w:r w:rsidRPr="000F01FA">
        <w:rPr>
          <w:sz w:val="24"/>
          <w:szCs w:val="24"/>
        </w:rPr>
        <w:softHyphen/>
        <w:t xml:space="preserve">ворами Российской Федерации.                             </w:t>
      </w:r>
    </w:p>
    <w:p w:rsidR="004815E8" w:rsidRPr="000F01FA" w:rsidRDefault="004815E8" w:rsidP="000F01FA">
      <w:pPr>
        <w:pStyle w:val="4"/>
        <w:shd w:val="clear" w:color="auto" w:fill="auto"/>
        <w:spacing w:before="0" w:after="362" w:line="240" w:lineRule="auto"/>
        <w:ind w:firstLine="260"/>
        <w:rPr>
          <w:i/>
          <w:iCs/>
          <w:sz w:val="24"/>
          <w:szCs w:val="24"/>
        </w:rPr>
      </w:pPr>
      <w:r w:rsidRPr="000F01FA">
        <w:rPr>
          <w:sz w:val="24"/>
          <w:szCs w:val="24"/>
        </w:rPr>
        <w:t xml:space="preserve">                             </w:t>
      </w:r>
    </w:p>
    <w:p w:rsidR="004815E8" w:rsidRPr="000F01FA" w:rsidRDefault="004815E8" w:rsidP="00652C38">
      <w:pPr>
        <w:pStyle w:val="4"/>
        <w:shd w:val="clear" w:color="auto" w:fill="auto"/>
        <w:spacing w:before="0" w:line="240" w:lineRule="auto"/>
        <w:ind w:firstLine="0"/>
        <w:jc w:val="center"/>
        <w:outlineLvl w:val="0"/>
        <w:rPr>
          <w:b/>
          <w:bCs/>
          <w:sz w:val="24"/>
          <w:szCs w:val="24"/>
        </w:rPr>
      </w:pPr>
      <w:r w:rsidRPr="000F01FA">
        <w:rPr>
          <w:b/>
          <w:bCs/>
          <w:sz w:val="24"/>
          <w:szCs w:val="24"/>
        </w:rPr>
        <w:t>Глава II</w:t>
      </w:r>
    </w:p>
    <w:p w:rsidR="004815E8" w:rsidRDefault="004815E8" w:rsidP="000F01FA">
      <w:pPr>
        <w:pStyle w:val="4"/>
        <w:shd w:val="clear" w:color="auto" w:fill="auto"/>
        <w:spacing w:before="0" w:after="125" w:line="240" w:lineRule="auto"/>
        <w:ind w:firstLine="0"/>
        <w:jc w:val="center"/>
        <w:rPr>
          <w:b/>
          <w:bCs/>
          <w:sz w:val="24"/>
          <w:szCs w:val="24"/>
        </w:rPr>
      </w:pPr>
      <w:r w:rsidRPr="000F01FA">
        <w:rPr>
          <w:b/>
          <w:bCs/>
          <w:sz w:val="24"/>
          <w:szCs w:val="24"/>
        </w:rPr>
        <w:t>ОСНОВЫ ОРГАНИЗАЦИИ БОРЬБЫ С ТЕРРОРИЗМОМ</w:t>
      </w:r>
    </w:p>
    <w:p w:rsidR="004815E8" w:rsidRDefault="004815E8" w:rsidP="000F01FA">
      <w:pPr>
        <w:pStyle w:val="4"/>
        <w:shd w:val="clear" w:color="auto" w:fill="auto"/>
        <w:spacing w:before="0" w:after="125" w:line="240" w:lineRule="auto"/>
        <w:ind w:firstLine="0"/>
        <w:jc w:val="center"/>
        <w:rPr>
          <w:b/>
          <w:bCs/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after="125" w:line="240" w:lineRule="auto"/>
        <w:ind w:firstLine="0"/>
        <w:jc w:val="center"/>
        <w:rPr>
          <w:b/>
          <w:bCs/>
          <w:sz w:val="24"/>
          <w:szCs w:val="24"/>
        </w:rPr>
      </w:pPr>
    </w:p>
    <w:p w:rsidR="004815E8" w:rsidRPr="000F01FA" w:rsidRDefault="004815E8" w:rsidP="00652C38">
      <w:pPr>
        <w:pStyle w:val="41"/>
        <w:shd w:val="clear" w:color="auto" w:fill="auto"/>
        <w:spacing w:line="240" w:lineRule="auto"/>
        <w:ind w:firstLine="260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5. Цели борьбы с терроризмом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Борьба с терроризмом в Российской Федерации осуществляется в це</w:t>
      </w:r>
      <w:r w:rsidRPr="000F01FA">
        <w:rPr>
          <w:sz w:val="24"/>
          <w:szCs w:val="24"/>
        </w:rPr>
        <w:softHyphen/>
        <w:t>лях:</w:t>
      </w:r>
    </w:p>
    <w:p w:rsidR="004815E8" w:rsidRPr="000F01FA" w:rsidRDefault="004815E8" w:rsidP="000F01FA">
      <w:pPr>
        <w:pStyle w:val="4"/>
        <w:numPr>
          <w:ilvl w:val="0"/>
          <w:numId w:val="7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защиты личности, общества и государства от терроризма;</w:t>
      </w:r>
    </w:p>
    <w:p w:rsidR="004815E8" w:rsidRPr="000F01FA" w:rsidRDefault="004815E8" w:rsidP="000F01FA">
      <w:pPr>
        <w:pStyle w:val="4"/>
        <w:numPr>
          <w:ilvl w:val="0"/>
          <w:numId w:val="7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предупреждения, выявления, пресечения террористической деятель</w:t>
      </w:r>
      <w:r w:rsidRPr="000F01FA">
        <w:rPr>
          <w:sz w:val="24"/>
          <w:szCs w:val="24"/>
        </w:rPr>
        <w:softHyphen/>
        <w:t>ности и минимизации её последствий;</w:t>
      </w:r>
    </w:p>
    <w:p w:rsidR="004815E8" w:rsidRPr="000F01FA" w:rsidRDefault="004815E8" w:rsidP="000F01FA">
      <w:pPr>
        <w:pStyle w:val="4"/>
        <w:numPr>
          <w:ilvl w:val="0"/>
          <w:numId w:val="7"/>
        </w:numPr>
        <w:shd w:val="clear" w:color="auto" w:fill="auto"/>
        <w:spacing w:before="0" w:after="18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выявления и устранения причин и условий, способствующих осуще</w:t>
      </w:r>
      <w:r w:rsidRPr="000F01FA">
        <w:rPr>
          <w:sz w:val="24"/>
          <w:szCs w:val="24"/>
        </w:rPr>
        <w:softHyphen/>
        <w:t>ствлению террористической деятельности.</w:t>
      </w:r>
    </w:p>
    <w:p w:rsidR="004815E8" w:rsidRPr="000F01FA" w:rsidRDefault="004815E8" w:rsidP="000F01FA">
      <w:pPr>
        <w:pStyle w:val="41"/>
        <w:numPr>
          <w:ilvl w:val="0"/>
          <w:numId w:val="7"/>
        </w:numPr>
        <w:shd w:val="clear" w:color="auto" w:fill="auto"/>
        <w:spacing w:line="240" w:lineRule="auto"/>
        <w:ind w:firstLine="260"/>
        <w:jc w:val="both"/>
        <w:rPr>
          <w:sz w:val="24"/>
          <w:szCs w:val="24"/>
        </w:rPr>
      </w:pPr>
      <w:r w:rsidRPr="000F01FA">
        <w:rPr>
          <w:sz w:val="24"/>
          <w:szCs w:val="24"/>
        </w:rPr>
        <w:t>Статья 9. Содействие органам, осуществляющим борьбу с терро</w:t>
      </w:r>
      <w:r w:rsidRPr="000F01FA">
        <w:rPr>
          <w:sz w:val="24"/>
          <w:szCs w:val="24"/>
        </w:rPr>
        <w:softHyphen/>
        <w:t>ризмом</w:t>
      </w:r>
    </w:p>
    <w:p w:rsidR="004815E8" w:rsidRPr="000F01FA" w:rsidRDefault="004815E8" w:rsidP="000F01FA">
      <w:pPr>
        <w:pStyle w:val="4"/>
        <w:numPr>
          <w:ilvl w:val="0"/>
          <w:numId w:val="7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I . Органы исполнительной власти субъектов Российской Федерации, органы местного самоуправления, общественные объединения и орга</w:t>
      </w:r>
      <w:r w:rsidRPr="000F01FA">
        <w:rPr>
          <w:sz w:val="24"/>
          <w:szCs w:val="24"/>
        </w:rPr>
        <w:softHyphen/>
        <w:t>низации независимо от форм собственности, должностные лица долж</w:t>
      </w:r>
      <w:r w:rsidRPr="000F01FA">
        <w:rPr>
          <w:sz w:val="24"/>
          <w:szCs w:val="24"/>
        </w:rPr>
        <w:softHyphen/>
        <w:t>ны оказывать содействие органам, осуществляющим борьбу с терро</w:t>
      </w:r>
      <w:r w:rsidRPr="000F01FA">
        <w:rPr>
          <w:sz w:val="24"/>
          <w:szCs w:val="24"/>
        </w:rPr>
        <w:softHyphen/>
        <w:t>ризмом.</w:t>
      </w:r>
    </w:p>
    <w:p w:rsidR="004815E8" w:rsidRPr="00A156FC" w:rsidRDefault="004815E8" w:rsidP="000F01FA">
      <w:pPr>
        <w:pStyle w:val="4"/>
        <w:numPr>
          <w:ilvl w:val="0"/>
          <w:numId w:val="7"/>
        </w:numPr>
        <w:shd w:val="clear" w:color="auto" w:fill="auto"/>
        <w:spacing w:before="0" w:after="362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Сообщение граждан правоохранительным органам о ставших извес</w:t>
      </w:r>
      <w:r w:rsidRPr="000F01FA">
        <w:rPr>
          <w:sz w:val="24"/>
          <w:szCs w:val="24"/>
        </w:rPr>
        <w:softHyphen/>
        <w:t>тными им сведениях о террористической деятельности и о любых других обстоятельствах, информация о которых может способствовать предуп</w:t>
      </w:r>
      <w:r w:rsidRPr="000F01FA">
        <w:rPr>
          <w:sz w:val="24"/>
          <w:szCs w:val="24"/>
        </w:rPr>
        <w:softHyphen/>
        <w:t>реждению, выявлению и пресечению террористической деятельности, а также минимизации её последствий, является гражданским долгом каж</w:t>
      </w:r>
      <w:r w:rsidRPr="000F01FA">
        <w:rPr>
          <w:sz w:val="24"/>
          <w:szCs w:val="24"/>
        </w:rPr>
        <w:softHyphen/>
        <w:t>дого.</w:t>
      </w:r>
      <w:r w:rsidRPr="00A156FC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 xml:space="preserve">                                                                      </w:t>
      </w:r>
    </w:p>
    <w:p w:rsidR="004815E8" w:rsidRPr="00A156FC" w:rsidRDefault="004815E8" w:rsidP="00A156FC">
      <w:pPr>
        <w:pStyle w:val="4"/>
        <w:shd w:val="clear" w:color="auto" w:fill="auto"/>
        <w:spacing w:before="0" w:after="362" w:line="240" w:lineRule="auto"/>
        <w:ind w:left="260"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                       </w:t>
      </w:r>
      <w:r w:rsidRPr="00A156FC">
        <w:rPr>
          <w:i/>
          <w:iCs/>
          <w:sz w:val="24"/>
          <w:szCs w:val="24"/>
        </w:rPr>
        <w:t xml:space="preserve">       Приложение 2</w:t>
      </w:r>
    </w:p>
    <w:p w:rsidR="004815E8" w:rsidRPr="000F01FA" w:rsidRDefault="004815E8" w:rsidP="00652C38">
      <w:pPr>
        <w:pStyle w:val="34"/>
        <w:keepNext/>
        <w:keepLines/>
        <w:shd w:val="clear" w:color="auto" w:fill="auto"/>
        <w:spacing w:before="0" w:after="0" w:line="240" w:lineRule="auto"/>
        <w:outlineLvl w:val="0"/>
        <w:rPr>
          <w:sz w:val="24"/>
          <w:szCs w:val="24"/>
        </w:rPr>
      </w:pPr>
      <w:bookmarkStart w:id="5" w:name="bookmark12"/>
      <w:r w:rsidRPr="000F01FA">
        <w:rPr>
          <w:sz w:val="24"/>
          <w:szCs w:val="24"/>
        </w:rPr>
        <w:t>УГОЛОВНЫЙ КОДЕКС РОССИЙСКОЙ ФЕДЕРАЦИИ</w:t>
      </w:r>
      <w:bookmarkEnd w:id="5"/>
    </w:p>
    <w:p w:rsidR="004815E8" w:rsidRDefault="004815E8" w:rsidP="000F01FA">
      <w:pPr>
        <w:pStyle w:val="4"/>
        <w:shd w:val="clear" w:color="auto" w:fill="auto"/>
        <w:spacing w:before="0" w:line="240" w:lineRule="auto"/>
        <w:ind w:firstLine="0"/>
        <w:jc w:val="center"/>
        <w:rPr>
          <w:sz w:val="24"/>
          <w:szCs w:val="24"/>
        </w:rPr>
      </w:pPr>
    </w:p>
    <w:p w:rsidR="004815E8" w:rsidRDefault="004815E8" w:rsidP="000F01FA">
      <w:pPr>
        <w:pStyle w:val="4"/>
        <w:shd w:val="clear" w:color="auto" w:fill="auto"/>
        <w:spacing w:before="0" w:line="240" w:lineRule="auto"/>
        <w:ind w:firstLine="0"/>
        <w:jc w:val="center"/>
        <w:rPr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0"/>
        <w:jc w:val="center"/>
        <w:rPr>
          <w:sz w:val="24"/>
          <w:szCs w:val="24"/>
        </w:rPr>
      </w:pPr>
    </w:p>
    <w:p w:rsidR="004815E8" w:rsidRPr="000F01FA" w:rsidRDefault="004815E8" w:rsidP="000F01FA">
      <w:pPr>
        <w:pStyle w:val="41"/>
        <w:shd w:val="clear" w:color="auto" w:fill="auto"/>
        <w:tabs>
          <w:tab w:val="right" w:pos="1571"/>
          <w:tab w:val="right" w:pos="2958"/>
          <w:tab w:val="left" w:pos="3103"/>
        </w:tabs>
        <w:spacing w:line="240" w:lineRule="auto"/>
        <w:jc w:val="center"/>
        <w:rPr>
          <w:sz w:val="24"/>
          <w:szCs w:val="24"/>
        </w:rPr>
      </w:pPr>
      <w:r w:rsidRPr="000F01FA">
        <w:rPr>
          <w:sz w:val="24"/>
          <w:szCs w:val="24"/>
        </w:rPr>
        <w:t>Принят</w:t>
      </w:r>
      <w:r w:rsidRPr="000F01FA">
        <w:rPr>
          <w:sz w:val="24"/>
          <w:szCs w:val="24"/>
        </w:rPr>
        <w:tab/>
      </w:r>
      <w:r>
        <w:rPr>
          <w:sz w:val="24"/>
          <w:szCs w:val="24"/>
        </w:rPr>
        <w:t xml:space="preserve">  </w:t>
      </w:r>
      <w:r w:rsidRPr="000F01FA">
        <w:rPr>
          <w:sz w:val="24"/>
          <w:szCs w:val="24"/>
        </w:rPr>
        <w:t>Государственной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ab/>
        <w:t>Думой 24 мая 1996 года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о</w:t>
      </w:r>
      <w:r w:rsidRPr="000F01FA">
        <w:rPr>
          <w:sz w:val="24"/>
          <w:szCs w:val="24"/>
        </w:rPr>
        <w:t xml:space="preserve">добрен </w:t>
      </w:r>
      <w:r>
        <w:rPr>
          <w:sz w:val="24"/>
          <w:szCs w:val="24"/>
        </w:rPr>
        <w:t xml:space="preserve"> </w:t>
      </w:r>
      <w:r w:rsidRPr="000F01FA">
        <w:rPr>
          <w:sz w:val="24"/>
          <w:szCs w:val="24"/>
        </w:rPr>
        <w:t>Советом Федерации 5 июня 1996 года</w:t>
      </w:r>
    </w:p>
    <w:p w:rsidR="004815E8" w:rsidRDefault="004815E8" w:rsidP="000F01FA">
      <w:pPr>
        <w:pStyle w:val="4"/>
        <w:shd w:val="clear" w:color="auto" w:fill="auto"/>
        <w:tabs>
          <w:tab w:val="right" w:pos="3527"/>
        </w:tabs>
        <w:spacing w:before="0" w:after="125" w:line="240" w:lineRule="auto"/>
        <w:ind w:firstLine="0"/>
        <w:jc w:val="center"/>
        <w:rPr>
          <w:sz w:val="24"/>
          <w:szCs w:val="24"/>
        </w:rPr>
      </w:pPr>
      <w:r w:rsidRPr="000F01FA">
        <w:rPr>
          <w:sz w:val="24"/>
          <w:szCs w:val="24"/>
        </w:rPr>
        <w:t>(Извлечения)</w:t>
      </w:r>
    </w:p>
    <w:p w:rsidR="004815E8" w:rsidRPr="000F01FA" w:rsidRDefault="004815E8" w:rsidP="000F01FA">
      <w:pPr>
        <w:pStyle w:val="4"/>
        <w:shd w:val="clear" w:color="auto" w:fill="auto"/>
        <w:tabs>
          <w:tab w:val="right" w:pos="3527"/>
        </w:tabs>
        <w:spacing w:before="0" w:after="125" w:line="240" w:lineRule="auto"/>
        <w:ind w:firstLine="0"/>
        <w:jc w:val="center"/>
        <w:rPr>
          <w:sz w:val="24"/>
          <w:szCs w:val="24"/>
        </w:rPr>
      </w:pP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Pr="000F01FA" w:rsidRDefault="004815E8" w:rsidP="00652C38">
      <w:pPr>
        <w:pStyle w:val="41"/>
        <w:shd w:val="clear" w:color="auto" w:fill="auto"/>
        <w:spacing w:line="240" w:lineRule="auto"/>
        <w:ind w:firstLine="260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205. Терроризм</w:t>
      </w:r>
    </w:p>
    <w:p w:rsidR="004815E8" w:rsidRPr="000F01FA" w:rsidRDefault="004815E8" w:rsidP="000F01FA">
      <w:pPr>
        <w:pStyle w:val="4"/>
        <w:numPr>
          <w:ilvl w:val="0"/>
          <w:numId w:val="8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 Терроризм,  </w:t>
      </w:r>
      <w:r w:rsidRPr="000F01FA">
        <w:rPr>
          <w:sz w:val="24"/>
          <w:szCs w:val="24"/>
        </w:rPr>
        <w:t>тоесть совершение взрыва, поджога или иных действий, создающих опасность гибели людей, причинения значительного имуще</w:t>
      </w:r>
      <w:r w:rsidRPr="000F01FA">
        <w:rPr>
          <w:sz w:val="24"/>
          <w:szCs w:val="24"/>
        </w:rPr>
        <w:softHyphen/>
        <w:t>ственного ущерба либо наступления иных общественно опасных послед</w:t>
      </w:r>
      <w:r w:rsidRPr="000F01FA">
        <w:rPr>
          <w:sz w:val="24"/>
          <w:szCs w:val="24"/>
        </w:rPr>
        <w:softHyphen/>
        <w:t>ствий, если эти действия совершены в целях нарушения общественной безопасности, устрашения населения либо оказания воздействия на при</w:t>
      </w:r>
      <w:r w:rsidRPr="000F01FA">
        <w:rPr>
          <w:sz w:val="24"/>
          <w:szCs w:val="24"/>
        </w:rPr>
        <w:softHyphen/>
        <w:t xml:space="preserve">нятие решений органами власти, а также угроза совершения указанных действий в тех же целях — </w:t>
      </w:r>
      <w:r w:rsidRPr="000F01FA">
        <w:rPr>
          <w:rStyle w:val="a0"/>
          <w:sz w:val="24"/>
          <w:szCs w:val="24"/>
        </w:rPr>
        <w:t>наказываются лишением свободы на срок от пяти до десяти лет.</w:t>
      </w:r>
    </w:p>
    <w:p w:rsidR="004815E8" w:rsidRPr="000F01FA" w:rsidRDefault="004815E8" w:rsidP="000F01FA">
      <w:pPr>
        <w:pStyle w:val="4"/>
        <w:numPr>
          <w:ilvl w:val="0"/>
          <w:numId w:val="8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Те же деяния, совершённые: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а) группой лиц по предварительному сговору;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б) неоднократно;</w:t>
      </w: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6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в) с применением огнестрельного оружия, — </w:t>
      </w:r>
      <w:r w:rsidRPr="000F01FA">
        <w:rPr>
          <w:sz w:val="24"/>
          <w:szCs w:val="24"/>
        </w:rPr>
        <w:t>наказываются лишением свободы на срок от восьми до пятнадцати лет.</w:t>
      </w:r>
    </w:p>
    <w:p w:rsidR="004815E8" w:rsidRPr="000F01FA" w:rsidRDefault="004815E8" w:rsidP="000F01FA">
      <w:pPr>
        <w:pStyle w:val="4"/>
        <w:numPr>
          <w:ilvl w:val="0"/>
          <w:numId w:val="8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Деяния, предусмотренные частями первой или второй настоящей статьи, если они совершены организованной группой либо повлекли по неосторожности смерть человека или иные тяжкие последствия, а равно сопряжены с посягательством на объекты использования атомной энер</w:t>
      </w:r>
      <w:r w:rsidRPr="000F01FA">
        <w:rPr>
          <w:sz w:val="24"/>
          <w:szCs w:val="24"/>
        </w:rPr>
        <w:softHyphen/>
        <w:t xml:space="preserve">гии либо с использованием ядерных материалов, радиоактивных веществ или источников радиоактивного излучения, — </w:t>
      </w:r>
      <w:r w:rsidRPr="000F01FA">
        <w:rPr>
          <w:rStyle w:val="a0"/>
          <w:sz w:val="24"/>
          <w:szCs w:val="24"/>
        </w:rPr>
        <w:t xml:space="preserve">наказываются лишением свободы на срок от десяти до двадцати лет </w:t>
      </w:r>
      <w:r w:rsidRPr="000F01FA">
        <w:rPr>
          <w:sz w:val="24"/>
          <w:szCs w:val="24"/>
        </w:rPr>
        <w:t>(в ред. Федерального закона от 09.02.99 № 26-ФЗ).</w:t>
      </w:r>
    </w:p>
    <w:p w:rsidR="004815E8" w:rsidRPr="000F01FA" w:rsidRDefault="004815E8" w:rsidP="000F01FA">
      <w:pPr>
        <w:pStyle w:val="4"/>
        <w:shd w:val="clear" w:color="auto" w:fill="auto"/>
        <w:spacing w:before="0" w:after="18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Примечание. </w:t>
      </w:r>
      <w:r w:rsidRPr="000F01FA">
        <w:rPr>
          <w:rStyle w:val="a0"/>
          <w:sz w:val="24"/>
          <w:szCs w:val="24"/>
        </w:rPr>
        <w:t>Лицо, участвовавшее в подготовке акта терроризма, осво</w:t>
      </w:r>
      <w:r w:rsidRPr="000F01FA">
        <w:rPr>
          <w:rStyle w:val="a0"/>
          <w:sz w:val="24"/>
          <w:szCs w:val="24"/>
        </w:rPr>
        <w:softHyphen/>
        <w:t xml:space="preserve">бождается от уголовной ответственности, </w:t>
      </w:r>
      <w:r w:rsidRPr="000F01FA">
        <w:rPr>
          <w:sz w:val="24"/>
          <w:szCs w:val="24"/>
        </w:rPr>
        <w:t>если оно своевременным пре</w:t>
      </w:r>
      <w:r w:rsidRPr="000F01FA">
        <w:rPr>
          <w:sz w:val="24"/>
          <w:szCs w:val="24"/>
        </w:rPr>
        <w:softHyphen/>
        <w:t>дупреждением Органов власти или иным способом способствовало пре</w:t>
      </w:r>
      <w:r w:rsidRPr="000F01FA">
        <w:rPr>
          <w:sz w:val="24"/>
          <w:szCs w:val="24"/>
        </w:rPr>
        <w:softHyphen/>
        <w:t>дотвращению осуществления акта терроризма и если в действиях этого лица не содержится иного состава преступления.</w:t>
      </w:r>
    </w:p>
    <w:p w:rsidR="004815E8" w:rsidRPr="000F01FA" w:rsidRDefault="004815E8" w:rsidP="00652C38">
      <w:pPr>
        <w:pStyle w:val="41"/>
        <w:shd w:val="clear" w:color="auto" w:fill="auto"/>
        <w:spacing w:line="240" w:lineRule="auto"/>
        <w:ind w:firstLine="260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206. Захват заложника</w:t>
      </w:r>
    </w:p>
    <w:p w:rsidR="004815E8" w:rsidRPr="000F01FA" w:rsidRDefault="004815E8" w:rsidP="000F01FA">
      <w:pPr>
        <w:pStyle w:val="4"/>
        <w:numPr>
          <w:ilvl w:val="0"/>
          <w:numId w:val="9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Захват или удержание лица в качестве заложника, совершённые в це</w:t>
      </w:r>
      <w:r w:rsidRPr="000F01FA">
        <w:rPr>
          <w:sz w:val="24"/>
          <w:szCs w:val="24"/>
        </w:rPr>
        <w:softHyphen/>
        <w:t>лях понуждения государства, организации или гражданина совершить ка</w:t>
      </w:r>
      <w:r w:rsidRPr="000F01FA">
        <w:rPr>
          <w:sz w:val="24"/>
          <w:szCs w:val="24"/>
        </w:rPr>
        <w:softHyphen/>
        <w:t xml:space="preserve">кое-либо действие или воздержаться от совершения какого-либо действия как условия освобождения заложника, — </w:t>
      </w:r>
      <w:r w:rsidRPr="000F01FA">
        <w:rPr>
          <w:rStyle w:val="a0"/>
          <w:sz w:val="24"/>
          <w:szCs w:val="24"/>
        </w:rPr>
        <w:t>наказываются лишением свободы на срок от пяти до десяти лет.</w:t>
      </w:r>
    </w:p>
    <w:p w:rsidR="004815E8" w:rsidRPr="000F01FA" w:rsidRDefault="004815E8" w:rsidP="000F01FA">
      <w:pPr>
        <w:pStyle w:val="4"/>
        <w:numPr>
          <w:ilvl w:val="0"/>
          <w:numId w:val="9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Те же деяния, совершённые: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а) группой лиц по предварительному сговору;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б) неоднократно;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в) с применением насилия, опасного для жизни или здоровья;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 xml:space="preserve">г) с применением оружия или предметов, используемых </w:t>
      </w:r>
      <w:r w:rsidRPr="000F01FA">
        <w:rPr>
          <w:rStyle w:val="a1"/>
          <w:sz w:val="24"/>
          <w:szCs w:val="24"/>
        </w:rPr>
        <w:t xml:space="preserve">в </w:t>
      </w:r>
      <w:r w:rsidRPr="000F01FA">
        <w:rPr>
          <w:rFonts w:ascii="Times New Roman" w:hAnsi="Times New Roman" w:cs="Times New Roman"/>
          <w:sz w:val="24"/>
          <w:szCs w:val="24"/>
        </w:rPr>
        <w:t xml:space="preserve"> качестве оружия;</w:t>
      </w:r>
    </w:p>
    <w:p w:rsidR="004815E8" w:rsidRPr="000F01FA" w:rsidRDefault="004815E8" w:rsidP="000F01FA">
      <w:pPr>
        <w:pStyle w:val="a5"/>
        <w:shd w:val="clear" w:color="auto" w:fill="auto"/>
        <w:tabs>
          <w:tab w:val="right" w:pos="5997"/>
        </w:tabs>
        <w:spacing w:line="240" w:lineRule="auto"/>
        <w:rPr>
          <w:sz w:val="24"/>
          <w:szCs w:val="24"/>
        </w:rPr>
      </w:pPr>
      <w:r w:rsidRPr="000F01FA">
        <w:rPr>
          <w:sz w:val="24"/>
          <w:szCs w:val="24"/>
        </w:rPr>
        <w:fldChar w:fldCharType="begin"/>
      </w:r>
      <w:r w:rsidRPr="000F01FA">
        <w:rPr>
          <w:sz w:val="24"/>
          <w:szCs w:val="24"/>
        </w:rPr>
        <w:instrText xml:space="preserve"> TOC \o "1-5" \h \z </w:instrText>
      </w:r>
      <w:r w:rsidRPr="000F01FA">
        <w:rPr>
          <w:sz w:val="24"/>
          <w:szCs w:val="24"/>
        </w:rPr>
        <w:fldChar w:fldCharType="separate"/>
      </w:r>
      <w:r w:rsidRPr="000F01FA">
        <w:rPr>
          <w:sz w:val="24"/>
          <w:szCs w:val="24"/>
        </w:rPr>
        <w:t>д) в отношении заведомо несовершеннолетнего;</w:t>
      </w:r>
      <w:r w:rsidRPr="000F01FA">
        <w:rPr>
          <w:sz w:val="24"/>
          <w:szCs w:val="24"/>
        </w:rPr>
        <w:tab/>
      </w:r>
    </w:p>
    <w:p w:rsidR="004815E8" w:rsidRPr="000F01FA" w:rsidRDefault="004815E8" w:rsidP="000F01FA">
      <w:pPr>
        <w:pStyle w:val="a5"/>
        <w:shd w:val="clear" w:color="auto" w:fill="auto"/>
        <w:tabs>
          <w:tab w:val="right" w:pos="5997"/>
        </w:tabs>
        <w:spacing w:line="240" w:lineRule="auto"/>
        <w:ind w:firstLine="260"/>
        <w:jc w:val="left"/>
        <w:rPr>
          <w:sz w:val="24"/>
          <w:szCs w:val="24"/>
        </w:rPr>
      </w:pPr>
      <w:r w:rsidRPr="000F01FA">
        <w:rPr>
          <w:sz w:val="24"/>
          <w:szCs w:val="24"/>
        </w:rPr>
        <w:t>е) в отношении женщины, заведомо для виновного находящейся в состоянии беременности;</w:t>
      </w:r>
      <w:r w:rsidRPr="000F01FA">
        <w:rPr>
          <w:sz w:val="24"/>
          <w:szCs w:val="24"/>
        </w:rPr>
        <w:tab/>
      </w:r>
    </w:p>
    <w:p w:rsidR="004815E8" w:rsidRPr="000F01FA" w:rsidRDefault="004815E8" w:rsidP="000F01FA">
      <w:pPr>
        <w:pStyle w:val="a5"/>
        <w:shd w:val="clear" w:color="auto" w:fill="auto"/>
        <w:spacing w:line="240" w:lineRule="auto"/>
        <w:rPr>
          <w:sz w:val="24"/>
          <w:szCs w:val="24"/>
        </w:rPr>
      </w:pPr>
      <w:r w:rsidRPr="000F01FA">
        <w:rPr>
          <w:sz w:val="24"/>
          <w:szCs w:val="24"/>
        </w:rPr>
        <w:t>ж) в отношении двух или более лиц;</w:t>
      </w:r>
    </w:p>
    <w:p w:rsidR="004815E8" w:rsidRPr="000F01FA" w:rsidRDefault="004815E8" w:rsidP="000F01FA">
      <w:pPr>
        <w:pStyle w:val="24"/>
        <w:shd w:val="clear" w:color="auto" w:fill="auto"/>
        <w:tabs>
          <w:tab w:val="right" w:pos="5997"/>
        </w:tabs>
        <w:spacing w:line="240" w:lineRule="auto"/>
        <w:rPr>
          <w:sz w:val="24"/>
          <w:szCs w:val="24"/>
        </w:rPr>
      </w:pPr>
      <w:r w:rsidRPr="000F01FA">
        <w:rPr>
          <w:rStyle w:val="25"/>
          <w:sz w:val="24"/>
          <w:szCs w:val="24"/>
        </w:rPr>
        <w:t xml:space="preserve">з) из корыстных побуждений или по найму, — </w:t>
      </w:r>
      <w:r w:rsidRPr="000F01FA">
        <w:rPr>
          <w:sz w:val="24"/>
          <w:szCs w:val="24"/>
        </w:rPr>
        <w:t>наказываются лишением свободы на с</w:t>
      </w:r>
      <w:r>
        <w:rPr>
          <w:sz w:val="24"/>
          <w:szCs w:val="24"/>
        </w:rPr>
        <w:t>рок от шести до пятнадцати лет.</w:t>
      </w:r>
      <w:r w:rsidRPr="000F01FA">
        <w:rPr>
          <w:sz w:val="24"/>
          <w:szCs w:val="24"/>
        </w:rPr>
        <w:fldChar w:fldCharType="end"/>
      </w:r>
    </w:p>
    <w:p w:rsidR="004815E8" w:rsidRPr="000F01FA" w:rsidRDefault="004815E8" w:rsidP="000F01FA">
      <w:pPr>
        <w:pStyle w:val="4"/>
        <w:numPr>
          <w:ilvl w:val="0"/>
          <w:numId w:val="9"/>
        </w:numPr>
        <w:shd w:val="clear" w:color="auto" w:fill="auto"/>
        <w:tabs>
          <w:tab w:val="left" w:pos="540"/>
        </w:tabs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Деяния, предусмотренные частями первой или второй настоящей статьи, если они совершены организованной группой либо повлекли по неосторожности смерть человека или иные тяжкие последствия, — </w:t>
      </w:r>
      <w:r w:rsidRPr="000F01FA">
        <w:rPr>
          <w:rStyle w:val="a0"/>
          <w:sz w:val="24"/>
          <w:szCs w:val="24"/>
        </w:rPr>
        <w:t>нака</w:t>
      </w:r>
      <w:r w:rsidRPr="000F01FA">
        <w:rPr>
          <w:rStyle w:val="a0"/>
          <w:sz w:val="24"/>
          <w:szCs w:val="24"/>
        </w:rPr>
        <w:softHyphen/>
        <w:t>зываются лишением свободы на срок от восьми до двадцати лет.</w:t>
      </w:r>
    </w:p>
    <w:p w:rsidR="004815E8" w:rsidRPr="000F01FA" w:rsidRDefault="004815E8" w:rsidP="000F01FA">
      <w:pPr>
        <w:pStyle w:val="20"/>
        <w:shd w:val="clear" w:color="auto" w:fill="auto"/>
        <w:spacing w:after="185" w:line="240" w:lineRule="auto"/>
        <w:ind w:firstLine="26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Примечание. </w:t>
      </w:r>
      <w:r w:rsidRPr="000F01FA">
        <w:rPr>
          <w:sz w:val="24"/>
          <w:szCs w:val="24"/>
        </w:rPr>
        <w:t>Лицо, добровольно или по требованию властей освободив</w:t>
      </w:r>
      <w:r w:rsidRPr="000F01FA">
        <w:rPr>
          <w:sz w:val="24"/>
          <w:szCs w:val="24"/>
        </w:rPr>
        <w:softHyphen/>
        <w:t xml:space="preserve">шее заложника, освобождается от уголовной ответственности, </w:t>
      </w:r>
      <w:r w:rsidRPr="000F01FA">
        <w:rPr>
          <w:rStyle w:val="22"/>
          <w:sz w:val="24"/>
          <w:szCs w:val="24"/>
        </w:rPr>
        <w:t>если в его действиях не содержится иного состава преступления.</w:t>
      </w:r>
    </w:p>
    <w:p w:rsidR="004815E8" w:rsidRPr="000F01FA" w:rsidRDefault="004815E8" w:rsidP="00652C38">
      <w:pPr>
        <w:pStyle w:val="41"/>
        <w:shd w:val="clear" w:color="auto" w:fill="auto"/>
        <w:spacing w:line="240" w:lineRule="auto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207. Заведомо ложное сообщение об акте терроризма</w:t>
      </w:r>
    </w:p>
    <w:p w:rsidR="004815E8" w:rsidRPr="000F01FA" w:rsidRDefault="004815E8" w:rsidP="000F01FA">
      <w:pPr>
        <w:pStyle w:val="20"/>
        <w:shd w:val="clear" w:color="auto" w:fill="auto"/>
        <w:spacing w:after="180" w:line="240" w:lineRule="auto"/>
        <w:ind w:firstLine="26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>Заведомо ложное сообщение о готовящихся взрыве, поджоге или иных действиях, создающих опасность гибели людей, причинения значительно</w:t>
      </w:r>
      <w:r w:rsidRPr="000F01FA">
        <w:rPr>
          <w:rStyle w:val="22"/>
          <w:sz w:val="24"/>
          <w:szCs w:val="24"/>
        </w:rPr>
        <w:softHyphen/>
        <w:t>го имущественного ущерба либо наступления иных общественно опас</w:t>
      </w:r>
      <w:r w:rsidRPr="000F01FA">
        <w:rPr>
          <w:rStyle w:val="22"/>
          <w:sz w:val="24"/>
          <w:szCs w:val="24"/>
        </w:rPr>
        <w:softHyphen/>
        <w:t xml:space="preserve">ных последствий, — </w:t>
      </w:r>
      <w:r w:rsidRPr="000F01FA">
        <w:rPr>
          <w:sz w:val="24"/>
          <w:szCs w:val="24"/>
        </w:rPr>
        <w:t>наказывается штрафом в размере от двухсот до пяти</w:t>
      </w:r>
      <w:r w:rsidRPr="000F01FA">
        <w:rPr>
          <w:sz w:val="24"/>
          <w:szCs w:val="24"/>
        </w:rPr>
        <w:softHyphen/>
        <w:t>сот минимальных размеров оплаты труда или в размере заработной платы или иного дохода осуждённого за период от двух до пяти месяцев, либо исправительными работами на срок от одного года до двух лет, либо арес</w:t>
      </w:r>
      <w:r w:rsidRPr="000F01FA">
        <w:rPr>
          <w:sz w:val="24"/>
          <w:szCs w:val="24"/>
        </w:rPr>
        <w:softHyphen/>
        <w:t>том на срок от трёх до шести месяцев, либо лишением свободы на срок до трёх лет.</w:t>
      </w:r>
    </w:p>
    <w:p w:rsidR="004815E8" w:rsidRPr="000F01FA" w:rsidRDefault="004815E8" w:rsidP="00652C38">
      <w:pPr>
        <w:pStyle w:val="41"/>
        <w:shd w:val="clear" w:color="auto" w:fill="auto"/>
        <w:spacing w:line="240" w:lineRule="auto"/>
        <w:ind w:firstLine="260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208. Организация незаконного вооруженного формирования или участие в нём</w:t>
      </w:r>
    </w:p>
    <w:p w:rsidR="004815E8" w:rsidRPr="000F01FA" w:rsidRDefault="004815E8" w:rsidP="000F01FA">
      <w:pPr>
        <w:pStyle w:val="4"/>
        <w:numPr>
          <w:ilvl w:val="0"/>
          <w:numId w:val="10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Создание вооружённого формирования (объединения, отряда, дру</w:t>
      </w:r>
      <w:r w:rsidRPr="000F01FA">
        <w:rPr>
          <w:sz w:val="24"/>
          <w:szCs w:val="24"/>
        </w:rPr>
        <w:softHyphen/>
        <w:t xml:space="preserve">жины или иной группы), не предусмотренного федеральным законом, а равно руководство таким формированием — </w:t>
      </w:r>
      <w:r w:rsidRPr="000F01FA">
        <w:rPr>
          <w:rStyle w:val="a0"/>
          <w:sz w:val="24"/>
          <w:szCs w:val="24"/>
        </w:rPr>
        <w:t>наказываются лишением сво</w:t>
      </w:r>
      <w:r w:rsidRPr="000F01FA">
        <w:rPr>
          <w:rStyle w:val="a0"/>
          <w:sz w:val="24"/>
          <w:szCs w:val="24"/>
        </w:rPr>
        <w:softHyphen/>
        <w:t>боды на срок от двух до семи лет.</w:t>
      </w:r>
    </w:p>
    <w:p w:rsidR="004815E8" w:rsidRPr="000F01FA" w:rsidRDefault="004815E8" w:rsidP="000F01FA">
      <w:pPr>
        <w:pStyle w:val="20"/>
        <w:numPr>
          <w:ilvl w:val="0"/>
          <w:numId w:val="10"/>
        </w:numPr>
        <w:shd w:val="clear" w:color="auto" w:fill="auto"/>
        <w:spacing w:line="240" w:lineRule="auto"/>
        <w:ind w:firstLine="26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 Участие в вооружённом формировании, не предусмотренном феде</w:t>
      </w:r>
      <w:r w:rsidRPr="000F01FA">
        <w:rPr>
          <w:rStyle w:val="22"/>
          <w:sz w:val="24"/>
          <w:szCs w:val="24"/>
        </w:rPr>
        <w:softHyphen/>
        <w:t xml:space="preserve">ральным законом, — </w:t>
      </w:r>
      <w:r w:rsidRPr="000F01FA">
        <w:rPr>
          <w:sz w:val="24"/>
          <w:szCs w:val="24"/>
        </w:rPr>
        <w:t>наказывается ограничением свободы на срок до трёх лет, либо арестом на срок до шести месяцев, либо лишением свободы на срок до пяти лет.</w:t>
      </w:r>
    </w:p>
    <w:p w:rsidR="004815E8" w:rsidRPr="000F01FA" w:rsidRDefault="004815E8" w:rsidP="000F01FA">
      <w:pPr>
        <w:pStyle w:val="20"/>
        <w:shd w:val="clear" w:color="auto" w:fill="auto"/>
        <w:spacing w:after="180" w:line="240" w:lineRule="auto"/>
        <w:ind w:firstLine="26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Примечание. </w:t>
      </w:r>
      <w:r w:rsidRPr="000F01FA">
        <w:rPr>
          <w:sz w:val="24"/>
          <w:szCs w:val="24"/>
        </w:rPr>
        <w:t>Лицо, добровольно прекратившее участие в незаконном во</w:t>
      </w:r>
      <w:r w:rsidRPr="000F01FA">
        <w:rPr>
          <w:sz w:val="24"/>
          <w:szCs w:val="24"/>
        </w:rPr>
        <w:softHyphen/>
        <w:t xml:space="preserve">оружённом формировании и сдавшее оружие, освобождается от уголовной ответственности, </w:t>
      </w:r>
      <w:r w:rsidRPr="000F01FA">
        <w:rPr>
          <w:rStyle w:val="22"/>
          <w:sz w:val="24"/>
          <w:szCs w:val="24"/>
        </w:rPr>
        <w:t>если в его действиях не содержится иного состава пре</w:t>
      </w:r>
      <w:r w:rsidRPr="000F01FA">
        <w:rPr>
          <w:rStyle w:val="22"/>
          <w:sz w:val="24"/>
          <w:szCs w:val="24"/>
        </w:rPr>
        <w:softHyphen/>
        <w:t>ступления,</w:t>
      </w:r>
    </w:p>
    <w:p w:rsidR="004815E8" w:rsidRPr="000F01FA" w:rsidRDefault="004815E8" w:rsidP="00652C38">
      <w:pPr>
        <w:pStyle w:val="41"/>
        <w:shd w:val="clear" w:color="auto" w:fill="auto"/>
        <w:spacing w:line="240" w:lineRule="auto"/>
        <w:ind w:firstLine="260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277. Посягательство на жизнь государственного или обще</w:t>
      </w:r>
      <w:r w:rsidRPr="000F01FA">
        <w:rPr>
          <w:sz w:val="24"/>
          <w:szCs w:val="24"/>
        </w:rPr>
        <w:softHyphen/>
        <w:t>ственного деятеля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Посягательство на жизнь государственного или общественного дея</w:t>
      </w:r>
      <w:r w:rsidRPr="000F01FA">
        <w:rPr>
          <w:sz w:val="24"/>
          <w:szCs w:val="24"/>
        </w:rPr>
        <w:softHyphen/>
        <w:t>теля, совершённое в целях прекращения его государственной или иной политической деятельности либо из мести за такую деятельность (терро</w:t>
      </w:r>
      <w:r w:rsidRPr="000F01FA">
        <w:rPr>
          <w:sz w:val="24"/>
          <w:szCs w:val="24"/>
        </w:rPr>
        <w:softHyphen/>
        <w:t xml:space="preserve">ристический акт), — </w:t>
      </w:r>
      <w:r w:rsidRPr="000F01FA">
        <w:rPr>
          <w:rStyle w:val="a0"/>
          <w:sz w:val="24"/>
          <w:szCs w:val="24"/>
        </w:rPr>
        <w:t>наказывается лишением свободы на срок от двенад</w:t>
      </w:r>
      <w:r w:rsidRPr="000F01FA">
        <w:rPr>
          <w:rStyle w:val="a0"/>
          <w:sz w:val="24"/>
          <w:szCs w:val="24"/>
        </w:rPr>
        <w:softHyphen/>
        <w:t>цати до двадцати лет либо смертной казнью или пожизненным лишением свободы.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jc w:val="both"/>
        <w:rPr>
          <w:sz w:val="24"/>
          <w:szCs w:val="24"/>
        </w:rPr>
      </w:pPr>
      <w:r>
        <w:rPr>
          <w:sz w:val="24"/>
          <w:szCs w:val="24"/>
        </w:rPr>
        <w:t>Статья 360. Нападение на л</w:t>
      </w:r>
      <w:r w:rsidRPr="000F01FA">
        <w:rPr>
          <w:sz w:val="24"/>
          <w:szCs w:val="24"/>
        </w:rPr>
        <w:t>иц или учреждения, которые пользуются международной защитой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jc w:val="both"/>
        <w:rPr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after="18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Нападение на представителя иностранного государства или сотруд</w:t>
      </w:r>
      <w:r w:rsidRPr="000F01FA">
        <w:rPr>
          <w:sz w:val="24"/>
          <w:szCs w:val="24"/>
        </w:rPr>
        <w:softHyphen/>
        <w:t>ника международной организации, пользующегося международной за</w:t>
      </w:r>
      <w:r w:rsidRPr="000F01FA">
        <w:rPr>
          <w:sz w:val="24"/>
          <w:szCs w:val="24"/>
        </w:rPr>
        <w:softHyphen/>
        <w:t>щитой, а равно на служебные или жилые помещения либо транспор</w:t>
      </w:r>
      <w:r w:rsidRPr="000F01FA">
        <w:rPr>
          <w:sz w:val="24"/>
          <w:szCs w:val="24"/>
        </w:rPr>
        <w:softHyphen/>
        <w:t>тное средство лиц, пользующихся международной защитой, если это деяние совершено в целях провокации войны или осложнения междуна</w:t>
      </w:r>
      <w:r w:rsidRPr="000F01FA">
        <w:rPr>
          <w:sz w:val="24"/>
          <w:szCs w:val="24"/>
        </w:rPr>
        <w:softHyphen/>
        <w:t xml:space="preserve">родных отношений, — </w:t>
      </w:r>
      <w:r w:rsidRPr="000F01FA">
        <w:rPr>
          <w:rStyle w:val="a0"/>
          <w:sz w:val="24"/>
          <w:szCs w:val="24"/>
        </w:rPr>
        <w:t>наказывается лишением свободы на срок от трёх до восьми лет.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jc w:val="both"/>
        <w:rPr>
          <w:sz w:val="24"/>
          <w:szCs w:val="24"/>
        </w:rPr>
      </w:pPr>
      <w:r w:rsidRPr="000F01FA">
        <w:rPr>
          <w:sz w:val="24"/>
          <w:szCs w:val="24"/>
        </w:rPr>
        <w:t>Статья 218. Нарушение правил учёта, хранения, перевозки и использо</w:t>
      </w:r>
      <w:r w:rsidRPr="000F01FA">
        <w:rPr>
          <w:sz w:val="24"/>
          <w:szCs w:val="24"/>
        </w:rPr>
        <w:softHyphen/>
        <w:t>вания взрывчатых, легковоспламеняющихся веществ и пиротехничес</w:t>
      </w:r>
      <w:r w:rsidRPr="000F01FA">
        <w:rPr>
          <w:sz w:val="24"/>
          <w:szCs w:val="24"/>
        </w:rPr>
        <w:softHyphen/>
        <w:t>ких изделий</w:t>
      </w:r>
    </w:p>
    <w:p w:rsidR="004815E8" w:rsidRPr="000F01FA" w:rsidRDefault="004815E8" w:rsidP="000F01FA">
      <w:pPr>
        <w:pStyle w:val="4"/>
        <w:shd w:val="clear" w:color="auto" w:fill="auto"/>
        <w:spacing w:before="0" w:after="18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Нарушение правил учёта, хранения, перевозки и использования взрыв</w:t>
      </w:r>
      <w:r w:rsidRPr="000F01FA">
        <w:rPr>
          <w:sz w:val="24"/>
          <w:szCs w:val="24"/>
        </w:rPr>
        <w:softHyphen/>
        <w:t xml:space="preserve">чатых, легковоспламеняющихся веществ и пиротехнических изделий, а также незаконная пересылка этих веществ по почте или багажом, если эти деяния повлекли </w:t>
      </w:r>
      <w:r>
        <w:rPr>
          <w:rStyle w:val="a0"/>
          <w:sz w:val="24"/>
          <w:szCs w:val="24"/>
        </w:rPr>
        <w:t>п</w:t>
      </w:r>
      <w:r w:rsidRPr="000F01FA">
        <w:rPr>
          <w:rStyle w:val="a0"/>
          <w:sz w:val="24"/>
          <w:szCs w:val="24"/>
        </w:rPr>
        <w:t xml:space="preserve">о </w:t>
      </w:r>
      <w:r w:rsidRPr="000F01FA">
        <w:rPr>
          <w:sz w:val="24"/>
          <w:szCs w:val="24"/>
        </w:rPr>
        <w:t xml:space="preserve">неосторожности тяжкие последствия, — </w:t>
      </w:r>
      <w:r w:rsidRPr="000F01FA">
        <w:rPr>
          <w:rStyle w:val="a0"/>
          <w:sz w:val="24"/>
          <w:szCs w:val="24"/>
        </w:rPr>
        <w:t>наказывают</w:t>
      </w:r>
      <w:r w:rsidRPr="000F01FA">
        <w:rPr>
          <w:rStyle w:val="a0"/>
          <w:sz w:val="24"/>
          <w:szCs w:val="24"/>
        </w:rPr>
        <w:softHyphen/>
        <w:t>ся лишением свободы на срок от двух до пяти лет.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jc w:val="both"/>
        <w:rPr>
          <w:sz w:val="24"/>
          <w:szCs w:val="24"/>
        </w:rPr>
      </w:pPr>
      <w:r w:rsidRPr="000F01FA">
        <w:rPr>
          <w:sz w:val="24"/>
          <w:szCs w:val="24"/>
        </w:rPr>
        <w:t>Статья 222. Незаконные приобретение, передача, сбыт, хранение, пе</w:t>
      </w:r>
      <w:r w:rsidRPr="000F01FA">
        <w:rPr>
          <w:sz w:val="24"/>
          <w:szCs w:val="24"/>
        </w:rPr>
        <w:softHyphen/>
        <w:t>ревозка или ношение оружия, его основных частей, боеприпасов, взрывча</w:t>
      </w:r>
      <w:r w:rsidRPr="000F01FA">
        <w:rPr>
          <w:sz w:val="24"/>
          <w:szCs w:val="24"/>
        </w:rPr>
        <w:softHyphen/>
        <w:t>тых веществ и взрывных устройств (в ред. Федерального закона от 25.06.98 М 92-ФЗ)</w:t>
      </w:r>
    </w:p>
    <w:p w:rsidR="004815E8" w:rsidRPr="00632CEF" w:rsidRDefault="004815E8" w:rsidP="00632CEF">
      <w:pPr>
        <w:pStyle w:val="20"/>
        <w:numPr>
          <w:ilvl w:val="0"/>
          <w:numId w:val="11"/>
        </w:numPr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 Незаконные приобретение, передача, сбыт, хранение, перевозка или ношение огнестрельного оружия, его основных частей, боеприпасов, взрывчатых веществ или взрывных устройств — </w:t>
      </w:r>
      <w:r w:rsidRPr="000F01FA">
        <w:rPr>
          <w:sz w:val="24"/>
          <w:szCs w:val="24"/>
        </w:rPr>
        <w:t>наказываются ограничени</w:t>
      </w:r>
      <w:r w:rsidRPr="000F01FA">
        <w:rPr>
          <w:sz w:val="24"/>
          <w:szCs w:val="24"/>
        </w:rPr>
        <w:softHyphen/>
        <w:t>ем свободы на срок от двух до четырёх лет, либо арестом на срок до шести месяцев, либо лишением свободы на срок от двух до четырёх лет со штра</w:t>
      </w:r>
      <w:r w:rsidRPr="000F01FA">
        <w:rPr>
          <w:sz w:val="24"/>
          <w:szCs w:val="24"/>
        </w:rPr>
        <w:softHyphen/>
        <w:t xml:space="preserve">фом в размере от двухсот до пятисот минимальных размеров оплаты труда или в размере заработной платы или иного дохода осужденного за период от двух до пяти месяцев либо без такового </w:t>
      </w:r>
      <w:r w:rsidRPr="000F01FA">
        <w:rPr>
          <w:rStyle w:val="22"/>
          <w:sz w:val="24"/>
          <w:szCs w:val="24"/>
        </w:rPr>
        <w:t>(в ред. Федерального закона от</w:t>
      </w:r>
      <w:r>
        <w:rPr>
          <w:rStyle w:val="22"/>
          <w:sz w:val="24"/>
          <w:szCs w:val="24"/>
        </w:rPr>
        <w:t xml:space="preserve"> 25.06.98</w:t>
      </w:r>
      <w:r w:rsidRPr="00632CEF">
        <w:rPr>
          <w:sz w:val="24"/>
          <w:szCs w:val="24"/>
        </w:rPr>
        <w:t xml:space="preserve"> № 92-ФЗ).</w:t>
      </w:r>
    </w:p>
    <w:p w:rsidR="004815E8" w:rsidRPr="000F01FA" w:rsidRDefault="004815E8" w:rsidP="000F01FA">
      <w:pPr>
        <w:pStyle w:val="4"/>
        <w:numPr>
          <w:ilvl w:val="0"/>
          <w:numId w:val="1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Те же деяния, совершённые группой лиц по предварительному сгово</w:t>
      </w:r>
      <w:r w:rsidRPr="000F01FA">
        <w:rPr>
          <w:sz w:val="24"/>
          <w:szCs w:val="24"/>
        </w:rPr>
        <w:softHyphen/>
        <w:t xml:space="preserve">ру или неоднократно, — </w:t>
      </w:r>
      <w:r w:rsidRPr="000F01FA">
        <w:rPr>
          <w:rStyle w:val="a0"/>
          <w:sz w:val="24"/>
          <w:szCs w:val="24"/>
        </w:rPr>
        <w:t>наказываются лишением свободы на срок от двух до шести лет.</w:t>
      </w:r>
    </w:p>
    <w:p w:rsidR="004815E8" w:rsidRPr="00632CEF" w:rsidRDefault="004815E8" w:rsidP="00632CEF">
      <w:pPr>
        <w:pStyle w:val="4"/>
        <w:numPr>
          <w:ilvl w:val="0"/>
          <w:numId w:val="11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Деяния, предусмотренные частями первой или второй настоящей статьи, совершённые организованной группой, — </w:t>
      </w:r>
      <w:r w:rsidRPr="000F01FA">
        <w:rPr>
          <w:rStyle w:val="a0"/>
          <w:sz w:val="24"/>
          <w:szCs w:val="24"/>
        </w:rPr>
        <w:t>наказываются лишени</w:t>
      </w:r>
      <w:r w:rsidRPr="000F01FA">
        <w:rPr>
          <w:rStyle w:val="a0"/>
          <w:sz w:val="24"/>
          <w:szCs w:val="24"/>
        </w:rPr>
        <w:softHyphen/>
        <w:t xml:space="preserve">ем </w:t>
      </w:r>
      <w:r w:rsidRPr="000F01FA">
        <w:rPr>
          <w:sz w:val="24"/>
          <w:szCs w:val="24"/>
        </w:rPr>
        <w:t xml:space="preserve">свободы </w:t>
      </w:r>
      <w:r w:rsidRPr="000F01FA">
        <w:rPr>
          <w:rStyle w:val="a0"/>
          <w:sz w:val="24"/>
          <w:szCs w:val="24"/>
        </w:rPr>
        <w:t xml:space="preserve">на </w:t>
      </w:r>
      <w:r w:rsidRPr="000F01FA">
        <w:rPr>
          <w:sz w:val="24"/>
          <w:szCs w:val="24"/>
        </w:rPr>
        <w:t xml:space="preserve">срок </w:t>
      </w:r>
      <w:r w:rsidRPr="000F01FA">
        <w:rPr>
          <w:rStyle w:val="a0"/>
          <w:sz w:val="24"/>
          <w:szCs w:val="24"/>
        </w:rPr>
        <w:t xml:space="preserve">от пяти </w:t>
      </w:r>
      <w:r w:rsidRPr="000F01FA">
        <w:rPr>
          <w:sz w:val="24"/>
          <w:szCs w:val="24"/>
        </w:rPr>
        <w:t xml:space="preserve">до восьми </w:t>
      </w:r>
      <w:r w:rsidRPr="000F01FA">
        <w:rPr>
          <w:rStyle w:val="a0"/>
          <w:sz w:val="24"/>
          <w:szCs w:val="24"/>
        </w:rPr>
        <w:t xml:space="preserve">лет </w:t>
      </w:r>
      <w:r w:rsidRPr="000F01FA">
        <w:rPr>
          <w:sz w:val="24"/>
          <w:szCs w:val="24"/>
        </w:rPr>
        <w:t>(в ред. Федерального закона от</w:t>
      </w:r>
      <w:r>
        <w:rPr>
          <w:sz w:val="24"/>
          <w:szCs w:val="24"/>
        </w:rPr>
        <w:t xml:space="preserve"> 25.06.98</w:t>
      </w:r>
      <w:r w:rsidRPr="00632CEF">
        <w:rPr>
          <w:sz w:val="24"/>
          <w:szCs w:val="24"/>
        </w:rPr>
        <w:t xml:space="preserve"> </w:t>
      </w:r>
      <w:r w:rsidRPr="00632CEF">
        <w:rPr>
          <w:sz w:val="24"/>
          <w:szCs w:val="24"/>
          <w:lang w:val="en-US"/>
        </w:rPr>
        <w:t xml:space="preserve">N2 </w:t>
      </w:r>
      <w:r w:rsidRPr="00632CEF">
        <w:rPr>
          <w:sz w:val="24"/>
          <w:szCs w:val="24"/>
        </w:rPr>
        <w:t>92-ФЗ)</w:t>
      </w:r>
    </w:p>
    <w:p w:rsidR="004815E8" w:rsidRPr="000F01FA" w:rsidRDefault="004815E8" w:rsidP="000F01FA">
      <w:pPr>
        <w:pStyle w:val="20"/>
        <w:numPr>
          <w:ilvl w:val="0"/>
          <w:numId w:val="11"/>
        </w:numPr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 Незаконные приобретение, сбыт или ношение газового оружия, холодного оружия, в том числе метательного оружия, за исключением тех местностей, где ношение холодного оружия является принадлеж</w:t>
      </w:r>
      <w:r w:rsidRPr="000F01FA">
        <w:rPr>
          <w:rStyle w:val="22"/>
          <w:sz w:val="24"/>
          <w:szCs w:val="24"/>
        </w:rPr>
        <w:softHyphen/>
        <w:t>ностью национального костюма или связано с охотничьим промыс</w:t>
      </w:r>
      <w:r w:rsidRPr="000F01FA">
        <w:rPr>
          <w:rStyle w:val="22"/>
          <w:sz w:val="24"/>
          <w:szCs w:val="24"/>
        </w:rPr>
        <w:softHyphen/>
        <w:t xml:space="preserve">лом, — </w:t>
      </w:r>
      <w:r w:rsidRPr="000F01FA">
        <w:rPr>
          <w:sz w:val="24"/>
          <w:szCs w:val="24"/>
        </w:rPr>
        <w:t>наказываются обязательными работами на срок от ста восьмиде</w:t>
      </w:r>
      <w:r w:rsidRPr="000F01FA">
        <w:rPr>
          <w:sz w:val="24"/>
          <w:szCs w:val="24"/>
        </w:rPr>
        <w:softHyphen/>
        <w:t>сяти до двухсот сорока часов, либо исправительными работами на срок от одного года до двух лет, либо арестом на срок от трёх до шести меся</w:t>
      </w:r>
      <w:r w:rsidRPr="000F01FA">
        <w:rPr>
          <w:sz w:val="24"/>
          <w:szCs w:val="24"/>
        </w:rPr>
        <w:softHyphen/>
        <w:t>цев, либо лишением свободы на срок до двух лет со штрафом в размере до двухсот минимальных размеров оплаты труда или в размере заработ</w:t>
      </w:r>
      <w:r w:rsidRPr="000F01FA">
        <w:rPr>
          <w:sz w:val="24"/>
          <w:szCs w:val="24"/>
        </w:rPr>
        <w:softHyphen/>
        <w:t>ной платы или иного дохода осужденного за период до двух месяцев либо без такового.</w:t>
      </w:r>
    </w:p>
    <w:p w:rsidR="004815E8" w:rsidRPr="000F01FA" w:rsidRDefault="004815E8" w:rsidP="000F01FA">
      <w:pPr>
        <w:pStyle w:val="20"/>
        <w:shd w:val="clear" w:color="auto" w:fill="auto"/>
        <w:spacing w:after="177" w:line="240" w:lineRule="auto"/>
        <w:ind w:firstLine="28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Примечание. </w:t>
      </w:r>
      <w:r w:rsidRPr="000F01FA">
        <w:rPr>
          <w:sz w:val="24"/>
          <w:szCs w:val="24"/>
        </w:rPr>
        <w:t>Лицо, добровольно сдавшее предмет, указанные в насто</w:t>
      </w:r>
      <w:r w:rsidRPr="000F01FA">
        <w:rPr>
          <w:sz w:val="24"/>
          <w:szCs w:val="24"/>
        </w:rPr>
        <w:softHyphen/>
        <w:t xml:space="preserve">ящей статье, освобождается от уголовной ответственности, </w:t>
      </w:r>
      <w:r w:rsidRPr="000F01FA">
        <w:rPr>
          <w:rStyle w:val="22"/>
          <w:sz w:val="24"/>
          <w:szCs w:val="24"/>
        </w:rPr>
        <w:t>если в его дей</w:t>
      </w:r>
      <w:r w:rsidRPr="000F01FA">
        <w:rPr>
          <w:rStyle w:val="22"/>
          <w:sz w:val="24"/>
          <w:szCs w:val="24"/>
        </w:rPr>
        <w:softHyphen/>
        <w:t>ствиях не содержится иного состава преступления.</w:t>
      </w:r>
    </w:p>
    <w:p w:rsidR="004815E8" w:rsidRPr="000F01FA" w:rsidRDefault="004815E8" w:rsidP="00652C38">
      <w:pPr>
        <w:pStyle w:val="41"/>
        <w:shd w:val="clear" w:color="auto" w:fill="auto"/>
        <w:spacing w:line="240" w:lineRule="auto"/>
        <w:ind w:firstLine="280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223. Незаконное изготовление оружия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jc w:val="both"/>
        <w:rPr>
          <w:sz w:val="24"/>
          <w:szCs w:val="24"/>
        </w:rPr>
      </w:pPr>
      <w:r w:rsidRPr="000F01FA">
        <w:rPr>
          <w:sz w:val="24"/>
          <w:szCs w:val="24"/>
        </w:rPr>
        <w:t xml:space="preserve"> Незаконные изготовление и</w:t>
      </w:r>
      <w:r>
        <w:rPr>
          <w:sz w:val="24"/>
          <w:szCs w:val="24"/>
        </w:rPr>
        <w:t>ли ремонт огнестрельного оружия.</w:t>
      </w:r>
    </w:p>
    <w:p w:rsidR="004815E8" w:rsidRPr="00632CEF" w:rsidRDefault="004815E8" w:rsidP="00632CEF">
      <w:pPr>
        <w:pStyle w:val="4"/>
        <w:numPr>
          <w:ilvl w:val="0"/>
          <w:numId w:val="14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ком</w:t>
      </w:r>
      <w:r w:rsidRPr="000F01FA">
        <w:rPr>
          <w:sz w:val="24"/>
          <w:szCs w:val="24"/>
        </w:rPr>
        <w:softHyphen/>
        <w:t>плектующих деталей к нему, а равно незаконное изготовление боеприпа</w:t>
      </w:r>
      <w:r w:rsidRPr="000F01FA">
        <w:rPr>
          <w:sz w:val="24"/>
          <w:szCs w:val="24"/>
        </w:rPr>
        <w:softHyphen/>
        <w:t xml:space="preserve">сов, взрывчатых веществ или взрывных устройств — </w:t>
      </w:r>
      <w:r w:rsidRPr="000F01FA">
        <w:rPr>
          <w:rStyle w:val="a0"/>
          <w:sz w:val="24"/>
          <w:szCs w:val="24"/>
        </w:rPr>
        <w:t>наказываются лишени</w:t>
      </w:r>
      <w:r w:rsidRPr="000F01FA">
        <w:rPr>
          <w:rStyle w:val="a0"/>
          <w:sz w:val="24"/>
          <w:szCs w:val="24"/>
        </w:rPr>
        <w:softHyphen/>
        <w:t xml:space="preserve">ем свободы на срок от двух до четырёх лет </w:t>
      </w:r>
      <w:r w:rsidRPr="000F01FA">
        <w:rPr>
          <w:sz w:val="24"/>
          <w:szCs w:val="24"/>
        </w:rPr>
        <w:t>(в ред. Федерального закона от</w:t>
      </w:r>
      <w:r>
        <w:rPr>
          <w:sz w:val="24"/>
          <w:szCs w:val="24"/>
        </w:rPr>
        <w:t xml:space="preserve"> 25.06.98</w:t>
      </w:r>
      <w:r w:rsidRPr="00632CEF">
        <w:rPr>
          <w:sz w:val="24"/>
          <w:szCs w:val="24"/>
        </w:rPr>
        <w:t xml:space="preserve"> № 92-ФЗ).</w:t>
      </w:r>
    </w:p>
    <w:p w:rsidR="004815E8" w:rsidRPr="000F01FA" w:rsidRDefault="004815E8" w:rsidP="000F01FA">
      <w:pPr>
        <w:pStyle w:val="4"/>
        <w:numPr>
          <w:ilvl w:val="0"/>
          <w:numId w:val="14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Те же деяния, совершённые группой лиц по предварительному сгово</w:t>
      </w:r>
      <w:r w:rsidRPr="000F01FA">
        <w:rPr>
          <w:sz w:val="24"/>
          <w:szCs w:val="24"/>
        </w:rPr>
        <w:softHyphen/>
        <w:t xml:space="preserve">ру или неоднократно, — </w:t>
      </w:r>
      <w:r w:rsidRPr="000F01FA">
        <w:rPr>
          <w:rStyle w:val="a0"/>
          <w:sz w:val="24"/>
          <w:szCs w:val="24"/>
        </w:rPr>
        <w:t>наказываются лишением свободы на срок от двух до шести лет.</w:t>
      </w:r>
    </w:p>
    <w:p w:rsidR="004815E8" w:rsidRPr="00204F50" w:rsidRDefault="004815E8" w:rsidP="00204F50">
      <w:pPr>
        <w:pStyle w:val="4"/>
        <w:numPr>
          <w:ilvl w:val="0"/>
          <w:numId w:val="14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Деяния, предусмотренные частями первой или второй настоящей статьи, совершённые организованной группой, — </w:t>
      </w:r>
      <w:r w:rsidRPr="000F01FA">
        <w:rPr>
          <w:rStyle w:val="a0"/>
          <w:sz w:val="24"/>
          <w:szCs w:val="24"/>
        </w:rPr>
        <w:t>наказываются лишени</w:t>
      </w:r>
      <w:r w:rsidRPr="000F01FA">
        <w:rPr>
          <w:rStyle w:val="a0"/>
          <w:sz w:val="24"/>
          <w:szCs w:val="24"/>
        </w:rPr>
        <w:softHyphen/>
        <w:t xml:space="preserve">ем свободы на срок от пяти до восьми лет </w:t>
      </w:r>
      <w:r w:rsidRPr="000F01FA">
        <w:rPr>
          <w:sz w:val="24"/>
          <w:szCs w:val="24"/>
        </w:rPr>
        <w:t>(в ред. Федерального закона от</w:t>
      </w:r>
      <w:r>
        <w:rPr>
          <w:sz w:val="24"/>
          <w:szCs w:val="24"/>
        </w:rPr>
        <w:t xml:space="preserve"> 25.06.98</w:t>
      </w:r>
      <w:r w:rsidRPr="00204F50">
        <w:rPr>
          <w:sz w:val="24"/>
          <w:szCs w:val="24"/>
        </w:rPr>
        <w:t xml:space="preserve"> № 92-ФЗ).</w:t>
      </w:r>
    </w:p>
    <w:p w:rsidR="004815E8" w:rsidRPr="000F01FA" w:rsidRDefault="004815E8" w:rsidP="000F01FA">
      <w:pPr>
        <w:pStyle w:val="20"/>
        <w:numPr>
          <w:ilvl w:val="0"/>
          <w:numId w:val="14"/>
        </w:numPr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 Незаконное изготовление газового оружия, холодного оружия, в том числе метательного оружия,— </w:t>
      </w:r>
      <w:r w:rsidRPr="000F01FA">
        <w:rPr>
          <w:sz w:val="24"/>
          <w:szCs w:val="24"/>
        </w:rPr>
        <w:t>наказывается обязательными рабо</w:t>
      </w:r>
      <w:r w:rsidRPr="000F01FA">
        <w:rPr>
          <w:sz w:val="24"/>
          <w:szCs w:val="24"/>
        </w:rPr>
        <w:softHyphen/>
        <w:t>тами на срок от ста восьмидесяти до двухсот сорока часов, либо исправи</w:t>
      </w:r>
      <w:r w:rsidRPr="000F01FA">
        <w:rPr>
          <w:sz w:val="24"/>
          <w:szCs w:val="24"/>
        </w:rPr>
        <w:softHyphen/>
        <w:t>тельными работами на срок от одного года до двух лет, либо арестом на срок от четырёх до шести месяцев, либо лишением свободы на срок до двух лет.</w:t>
      </w:r>
    </w:p>
    <w:p w:rsidR="004815E8" w:rsidRPr="000F01FA" w:rsidRDefault="004815E8" w:rsidP="000F01FA">
      <w:pPr>
        <w:pStyle w:val="20"/>
        <w:shd w:val="clear" w:color="auto" w:fill="auto"/>
        <w:spacing w:after="194" w:line="240" w:lineRule="auto"/>
        <w:ind w:firstLine="28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Примечание. </w:t>
      </w:r>
      <w:r w:rsidRPr="000F01FA">
        <w:rPr>
          <w:sz w:val="24"/>
          <w:szCs w:val="24"/>
        </w:rPr>
        <w:t>Лицо, добровольно сдавшее предметы, указанные в насто</w:t>
      </w:r>
      <w:r w:rsidRPr="000F01FA">
        <w:rPr>
          <w:sz w:val="24"/>
          <w:szCs w:val="24"/>
        </w:rPr>
        <w:softHyphen/>
        <w:t xml:space="preserve">ящей статье, освобождается от уголовной ответственности, </w:t>
      </w:r>
      <w:r w:rsidRPr="000F01FA">
        <w:rPr>
          <w:rStyle w:val="22"/>
          <w:sz w:val="24"/>
          <w:szCs w:val="24"/>
        </w:rPr>
        <w:t>если в его дей</w:t>
      </w:r>
      <w:r w:rsidRPr="000F01FA">
        <w:rPr>
          <w:rStyle w:val="22"/>
          <w:sz w:val="24"/>
          <w:szCs w:val="24"/>
        </w:rPr>
        <w:softHyphen/>
        <w:t>ствиях не содержится иного состава преступления.</w:t>
      </w:r>
    </w:p>
    <w:p w:rsidR="004815E8" w:rsidRPr="000F01FA" w:rsidRDefault="004815E8" w:rsidP="00652C38">
      <w:pPr>
        <w:pStyle w:val="41"/>
        <w:shd w:val="clear" w:color="auto" w:fill="auto"/>
        <w:spacing w:line="240" w:lineRule="auto"/>
        <w:ind w:firstLine="280"/>
        <w:jc w:val="both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Статья 224. Небрежное хранение огнестрельного оружия</w:t>
      </w:r>
    </w:p>
    <w:p w:rsidR="004815E8" w:rsidRDefault="004815E8" w:rsidP="000F01FA">
      <w:pPr>
        <w:pStyle w:val="4"/>
        <w:shd w:val="clear" w:color="auto" w:fill="auto"/>
        <w:spacing w:before="0" w:after="177" w:line="240" w:lineRule="auto"/>
        <w:ind w:firstLine="280"/>
        <w:rPr>
          <w:rStyle w:val="a0"/>
          <w:sz w:val="24"/>
          <w:szCs w:val="24"/>
        </w:rPr>
      </w:pPr>
      <w:r w:rsidRPr="000F01FA">
        <w:rPr>
          <w:sz w:val="24"/>
          <w:szCs w:val="24"/>
        </w:rPr>
        <w:t xml:space="preserve">Небрежное хранение огнестрельного оружия, создавшее условия для его использования другим лицом, если это повлекло тяжкие последствия, </w:t>
      </w:r>
      <w:r w:rsidRPr="000F01FA">
        <w:rPr>
          <w:rStyle w:val="a0"/>
          <w:sz w:val="24"/>
          <w:szCs w:val="24"/>
        </w:rPr>
        <w:t xml:space="preserve">— наказывается ограничением свободы на срок до </w:t>
      </w:r>
      <w:r w:rsidRPr="000F01FA">
        <w:rPr>
          <w:sz w:val="24"/>
          <w:szCs w:val="24"/>
        </w:rPr>
        <w:t xml:space="preserve">двух </w:t>
      </w:r>
      <w:r w:rsidRPr="000F01FA">
        <w:rPr>
          <w:rStyle w:val="a0"/>
          <w:sz w:val="24"/>
          <w:szCs w:val="24"/>
        </w:rPr>
        <w:t>лет, либо арестом на срок до шести месяцев, либо лишением свободы на срок до одного года.</w:t>
      </w:r>
    </w:p>
    <w:p w:rsidR="004815E8" w:rsidRPr="000F01FA" w:rsidRDefault="004815E8" w:rsidP="000F01FA">
      <w:pPr>
        <w:pStyle w:val="4"/>
        <w:shd w:val="clear" w:color="auto" w:fill="auto"/>
        <w:spacing w:before="0" w:after="177" w:line="240" w:lineRule="auto"/>
        <w:ind w:firstLine="280"/>
        <w:rPr>
          <w:sz w:val="24"/>
          <w:szCs w:val="24"/>
        </w:rPr>
      </w:pP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jc w:val="both"/>
        <w:rPr>
          <w:sz w:val="24"/>
          <w:szCs w:val="24"/>
        </w:rPr>
      </w:pPr>
      <w:r w:rsidRPr="000F01FA">
        <w:rPr>
          <w:sz w:val="24"/>
          <w:szCs w:val="24"/>
        </w:rPr>
        <w:t>Статья 225. Ненадлежащее исполнение обязанностей по охране ору</w:t>
      </w:r>
      <w:r w:rsidRPr="000F01FA">
        <w:rPr>
          <w:sz w:val="24"/>
          <w:szCs w:val="24"/>
        </w:rPr>
        <w:softHyphen/>
        <w:t>жия, боеприпасов, взрывчатых веществ и взрывных устройств</w:t>
      </w:r>
    </w:p>
    <w:p w:rsidR="004815E8" w:rsidRPr="000F01FA" w:rsidRDefault="004815E8" w:rsidP="000F01FA">
      <w:pPr>
        <w:pStyle w:val="20"/>
        <w:numPr>
          <w:ilvl w:val="0"/>
          <w:numId w:val="17"/>
        </w:numPr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 Ненадлежащее исполнение своих обязанностей лицом, которому была поручена охрана огнестрельного оружия, боеприпасов, взрывчатых ве</w:t>
      </w:r>
      <w:r w:rsidRPr="000F01FA">
        <w:rPr>
          <w:rStyle w:val="22"/>
          <w:sz w:val="24"/>
          <w:szCs w:val="24"/>
        </w:rPr>
        <w:softHyphen/>
        <w:t>ществ или взрывных устройств, если это повлекло их хищение или унич</w:t>
      </w:r>
      <w:r w:rsidRPr="000F01FA">
        <w:rPr>
          <w:rStyle w:val="22"/>
          <w:sz w:val="24"/>
          <w:szCs w:val="24"/>
        </w:rPr>
        <w:softHyphen/>
        <w:t xml:space="preserve">тожение либо наступление иных тяжких последствий, — </w:t>
      </w:r>
      <w:r w:rsidRPr="000F01FA">
        <w:rPr>
          <w:sz w:val="24"/>
          <w:szCs w:val="24"/>
        </w:rPr>
        <w:t>наказывается ог</w:t>
      </w:r>
      <w:r w:rsidRPr="000F01FA">
        <w:rPr>
          <w:sz w:val="24"/>
          <w:szCs w:val="24"/>
        </w:rPr>
        <w:softHyphen/>
        <w:t>раничением свободы на срок до трёх лет, либо арестом на срок от трёх до шести месяцев, либо лишением свободы на срок до двух лет с лишением права з</w:t>
      </w:r>
      <w:r>
        <w:rPr>
          <w:sz w:val="24"/>
          <w:szCs w:val="24"/>
        </w:rPr>
        <w:t xml:space="preserve">анимать определённые должности </w:t>
      </w:r>
      <w:r w:rsidRPr="000F01FA">
        <w:rPr>
          <w:sz w:val="24"/>
          <w:szCs w:val="24"/>
        </w:rPr>
        <w:t>или заниматься определённой де</w:t>
      </w:r>
      <w:r w:rsidRPr="000F01FA">
        <w:rPr>
          <w:sz w:val="24"/>
          <w:szCs w:val="24"/>
        </w:rPr>
        <w:softHyphen/>
        <w:t>ятельностью на срок до трёх лет или без такового.</w:t>
      </w:r>
    </w:p>
    <w:p w:rsidR="004815E8" w:rsidRPr="000F01FA" w:rsidRDefault="004815E8" w:rsidP="000F01FA">
      <w:pPr>
        <w:pStyle w:val="4"/>
        <w:numPr>
          <w:ilvl w:val="0"/>
          <w:numId w:val="17"/>
        </w:numPr>
        <w:shd w:val="clear" w:color="auto" w:fill="auto"/>
        <w:spacing w:before="0" w:after="18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Ненадлежащее исполнение обязанностей по охране ядерного, хими</w:t>
      </w:r>
      <w:r w:rsidRPr="000F01FA">
        <w:rPr>
          <w:sz w:val="24"/>
          <w:szCs w:val="24"/>
        </w:rPr>
        <w:softHyphen/>
        <w:t xml:space="preserve">ческого, биологического или других видов оружия массового поражения либо материалов или оборудования, которые могут быть использованы при создании оружия массового поражения, если это повлекло тяжкие последствия либо создало угрозу их наступления, — </w:t>
      </w:r>
      <w:r w:rsidRPr="000F01FA">
        <w:rPr>
          <w:rStyle w:val="2"/>
          <w:sz w:val="24"/>
          <w:szCs w:val="24"/>
        </w:rPr>
        <w:t>наказывается лишени</w:t>
      </w:r>
      <w:r w:rsidRPr="000F01FA">
        <w:rPr>
          <w:rStyle w:val="2"/>
          <w:sz w:val="24"/>
          <w:szCs w:val="24"/>
        </w:rPr>
        <w:softHyphen/>
        <w:t>ем свободы на срок от трёх до семи лет с лишением права занимать опреде</w:t>
      </w:r>
      <w:r w:rsidRPr="000F01FA">
        <w:rPr>
          <w:rStyle w:val="2"/>
          <w:sz w:val="24"/>
          <w:szCs w:val="24"/>
        </w:rPr>
        <w:softHyphen/>
        <w:t>лённые должности или заниматься определённой деятельностью на срок до трёх лет.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jc w:val="both"/>
        <w:rPr>
          <w:sz w:val="24"/>
          <w:szCs w:val="24"/>
        </w:rPr>
      </w:pPr>
      <w:r w:rsidRPr="000F01FA">
        <w:rPr>
          <w:sz w:val="24"/>
          <w:szCs w:val="24"/>
        </w:rPr>
        <w:t>Статья 226. Хищение либо вымогательство оружия, боеприпасов, взрыв</w:t>
      </w:r>
      <w:r w:rsidRPr="000F01FA">
        <w:rPr>
          <w:sz w:val="24"/>
          <w:szCs w:val="24"/>
        </w:rPr>
        <w:softHyphen/>
        <w:t>чатых вещ еств и взрывных устройств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jc w:val="both"/>
        <w:rPr>
          <w:sz w:val="24"/>
          <w:szCs w:val="24"/>
        </w:rPr>
      </w:pPr>
    </w:p>
    <w:p w:rsidR="004815E8" w:rsidRPr="000F01FA" w:rsidRDefault="004815E8" w:rsidP="000F01FA">
      <w:pPr>
        <w:pStyle w:val="4"/>
        <w:numPr>
          <w:ilvl w:val="0"/>
          <w:numId w:val="18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Хищение либо вымогательство огнестрельного оружия, комплекту</w:t>
      </w:r>
      <w:r w:rsidRPr="000F01FA">
        <w:rPr>
          <w:sz w:val="24"/>
          <w:szCs w:val="24"/>
        </w:rPr>
        <w:softHyphen/>
        <w:t xml:space="preserve">ющих деталей к нему, боеприпасов, взрывчатых веществ или взрывных устройств — </w:t>
      </w:r>
      <w:r w:rsidRPr="000F01FA">
        <w:rPr>
          <w:rStyle w:val="a0"/>
          <w:sz w:val="24"/>
          <w:szCs w:val="24"/>
        </w:rPr>
        <w:t>наказываются лишением свободы на срок от трёх до семи лет.</w:t>
      </w:r>
    </w:p>
    <w:p w:rsidR="004815E8" w:rsidRPr="000F01FA" w:rsidRDefault="004815E8" w:rsidP="000F01FA">
      <w:pPr>
        <w:pStyle w:val="4"/>
        <w:numPr>
          <w:ilvl w:val="0"/>
          <w:numId w:val="18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Хищение либо вымогательство ядерного, химического, биологичес</w:t>
      </w:r>
      <w:r w:rsidRPr="000F01FA">
        <w:rPr>
          <w:sz w:val="24"/>
          <w:szCs w:val="24"/>
        </w:rPr>
        <w:softHyphen/>
        <w:t>кого или других видов оружия массового поражения, а равно материалов или оборудования, которые могут быть использованы при создании ору</w:t>
      </w:r>
      <w:r w:rsidRPr="000F01FA">
        <w:rPr>
          <w:sz w:val="24"/>
          <w:szCs w:val="24"/>
        </w:rPr>
        <w:softHyphen/>
        <w:t xml:space="preserve">жия массового поражения, — </w:t>
      </w:r>
      <w:r w:rsidRPr="000F01FA">
        <w:rPr>
          <w:rStyle w:val="a0"/>
          <w:sz w:val="24"/>
          <w:szCs w:val="24"/>
        </w:rPr>
        <w:t>наказываются лишением свободы на срок от пяти до десяти лет.</w:t>
      </w:r>
    </w:p>
    <w:p w:rsidR="004815E8" w:rsidRPr="000F01FA" w:rsidRDefault="004815E8" w:rsidP="000F01FA">
      <w:pPr>
        <w:pStyle w:val="4"/>
        <w:numPr>
          <w:ilvl w:val="0"/>
          <w:numId w:val="18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Деяния, предусмотренные частями первой или второй настоящей статьи, если они совершены: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а) группой лиц по предварительному сговору;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б) неоднократно;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в) лицом с использованием своего служебного положения;</w:t>
      </w:r>
    </w:p>
    <w:p w:rsidR="004815E8" w:rsidRPr="000F01FA" w:rsidRDefault="004815E8" w:rsidP="000F01FA">
      <w:pPr>
        <w:pStyle w:val="20"/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 xml:space="preserve">г) с применением насилия, не опасного для жизни или здоровья, либо с угрозой применения такого насилия,  </w:t>
      </w:r>
      <w:r w:rsidRPr="000F01FA">
        <w:rPr>
          <w:sz w:val="24"/>
          <w:szCs w:val="24"/>
        </w:rPr>
        <w:t>наказываются лишением свободы на срок от пяти до двенадцати лет с конфискацией имущества или без тако</w:t>
      </w:r>
      <w:r w:rsidRPr="000F01FA">
        <w:rPr>
          <w:sz w:val="24"/>
          <w:szCs w:val="24"/>
        </w:rPr>
        <w:softHyphen/>
        <w:t>вой.</w:t>
      </w:r>
    </w:p>
    <w:p w:rsidR="004815E8" w:rsidRPr="000F01FA" w:rsidRDefault="004815E8" w:rsidP="000F01FA">
      <w:pPr>
        <w:pStyle w:val="4"/>
        <w:numPr>
          <w:ilvl w:val="0"/>
          <w:numId w:val="18"/>
        </w:numPr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Деяния, предусмотренные частями первой, второй или третьей на</w:t>
      </w:r>
      <w:r w:rsidRPr="000F01FA">
        <w:rPr>
          <w:sz w:val="24"/>
          <w:szCs w:val="24"/>
        </w:rPr>
        <w:softHyphen/>
        <w:t>стоящей статьи, если они совершены: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а) организованной группой;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б) с применением насилия, опасного для жизни или здоровья, либо с угрозой применения такого насилия;</w:t>
      </w:r>
    </w:p>
    <w:p w:rsidR="004815E8" w:rsidRDefault="004815E8" w:rsidP="000F01FA">
      <w:pPr>
        <w:pStyle w:val="20"/>
        <w:shd w:val="clear" w:color="auto" w:fill="auto"/>
        <w:spacing w:after="177" w:line="240" w:lineRule="auto"/>
        <w:ind w:firstLine="280"/>
        <w:rPr>
          <w:sz w:val="24"/>
          <w:szCs w:val="24"/>
        </w:rPr>
      </w:pPr>
      <w:r w:rsidRPr="000F01FA">
        <w:rPr>
          <w:rStyle w:val="22"/>
          <w:sz w:val="24"/>
          <w:szCs w:val="24"/>
        </w:rPr>
        <w:t>в) лицом, два или более раза судимым за хищение либо вымогатель</w:t>
      </w:r>
      <w:r w:rsidRPr="000F01FA">
        <w:rPr>
          <w:rStyle w:val="22"/>
          <w:sz w:val="24"/>
          <w:szCs w:val="24"/>
        </w:rPr>
        <w:softHyphen/>
        <w:t xml:space="preserve">ство, — </w:t>
      </w:r>
      <w:r w:rsidRPr="000F01FA">
        <w:rPr>
          <w:sz w:val="24"/>
          <w:szCs w:val="24"/>
        </w:rPr>
        <w:t>наказываются лишением свободы на срок от восьми до пятнадцати лет с конфискацией имущества.</w:t>
      </w:r>
    </w:p>
    <w:p w:rsidR="004815E8" w:rsidRDefault="004815E8" w:rsidP="000F01FA">
      <w:pPr>
        <w:pStyle w:val="20"/>
        <w:shd w:val="clear" w:color="auto" w:fill="auto"/>
        <w:spacing w:after="177" w:line="240" w:lineRule="auto"/>
        <w:ind w:firstLine="280"/>
        <w:rPr>
          <w:sz w:val="24"/>
          <w:szCs w:val="24"/>
        </w:rPr>
      </w:pPr>
    </w:p>
    <w:p w:rsidR="004815E8" w:rsidRPr="000F01FA" w:rsidRDefault="004815E8" w:rsidP="000F01FA">
      <w:pPr>
        <w:pStyle w:val="20"/>
        <w:shd w:val="clear" w:color="auto" w:fill="auto"/>
        <w:spacing w:after="177" w:line="240" w:lineRule="auto"/>
        <w:ind w:firstLine="280"/>
        <w:rPr>
          <w:sz w:val="24"/>
          <w:szCs w:val="24"/>
        </w:rPr>
      </w:pP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                                                                                               Президент Российской Федерации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 xml:space="preserve">Б.ЕЛЬЦИН Москва, Кремль </w:t>
      </w:r>
    </w:p>
    <w:p w:rsidR="004815E8" w:rsidRPr="000F01FA" w:rsidRDefault="004815E8" w:rsidP="000F01FA">
      <w:pPr>
        <w:pStyle w:val="41"/>
        <w:shd w:val="clear" w:color="auto" w:fill="auto"/>
        <w:spacing w:line="240" w:lineRule="auto"/>
        <w:ind w:firstLine="280"/>
        <w:rPr>
          <w:sz w:val="24"/>
          <w:szCs w:val="24"/>
        </w:rPr>
      </w:pPr>
      <w:r w:rsidRPr="000F01FA">
        <w:rPr>
          <w:sz w:val="24"/>
          <w:szCs w:val="24"/>
        </w:rPr>
        <w:t>13 июня 1996 года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Pr="00796044" w:rsidRDefault="004815E8" w:rsidP="000F01FA">
      <w:pPr>
        <w:spacing w:line="240" w:lineRule="auto"/>
        <w:jc w:val="both"/>
        <w:rPr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</w:t>
      </w:r>
      <w:r w:rsidRPr="000F01FA">
        <w:rPr>
          <w:i/>
          <w:iCs/>
          <w:sz w:val="24"/>
          <w:szCs w:val="24"/>
        </w:rPr>
        <w:t>Приложение</w:t>
      </w:r>
      <w:r>
        <w:rPr>
          <w:i/>
          <w:iCs/>
          <w:sz w:val="24"/>
          <w:szCs w:val="24"/>
        </w:rPr>
        <w:t xml:space="preserve"> 3</w:t>
      </w:r>
    </w:p>
    <w:p w:rsidR="004815E8" w:rsidRPr="000F01FA" w:rsidRDefault="004815E8" w:rsidP="00652C38">
      <w:pPr>
        <w:pStyle w:val="20"/>
        <w:shd w:val="clear" w:color="auto" w:fill="auto"/>
        <w:spacing w:line="240" w:lineRule="auto"/>
        <w:ind w:firstLine="0"/>
        <w:jc w:val="center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ПАМЯТКА СЕКРЕТАРЮ (ДИСПЕТЧЕРУ)</w:t>
      </w:r>
    </w:p>
    <w:p w:rsidR="004815E8" w:rsidRDefault="004815E8" w:rsidP="000F01FA">
      <w:pPr>
        <w:pStyle w:val="20"/>
        <w:shd w:val="clear" w:color="auto" w:fill="auto"/>
        <w:spacing w:after="59" w:line="240" w:lineRule="auto"/>
        <w:ind w:firstLine="0"/>
        <w:jc w:val="center"/>
        <w:rPr>
          <w:sz w:val="24"/>
          <w:szCs w:val="24"/>
        </w:rPr>
      </w:pPr>
      <w:r w:rsidRPr="000F01FA">
        <w:rPr>
          <w:sz w:val="24"/>
          <w:szCs w:val="24"/>
        </w:rPr>
        <w:t>ПРИ ПОЛУЧЕНИИ УГРОЗЫ ПО ТЕЛЕФОНУ</w:t>
      </w:r>
    </w:p>
    <w:p w:rsidR="004815E8" w:rsidRPr="000F01FA" w:rsidRDefault="004815E8" w:rsidP="00796044">
      <w:pPr>
        <w:pStyle w:val="20"/>
        <w:shd w:val="clear" w:color="auto" w:fill="auto"/>
        <w:spacing w:after="59" w:line="240" w:lineRule="auto"/>
        <w:ind w:firstLine="0"/>
        <w:rPr>
          <w:sz w:val="24"/>
          <w:szCs w:val="24"/>
        </w:rPr>
      </w:pPr>
    </w:p>
    <w:p w:rsidR="004815E8" w:rsidRPr="000F01FA" w:rsidRDefault="004815E8" w:rsidP="000F01FA">
      <w:pPr>
        <w:pStyle w:val="4"/>
        <w:numPr>
          <w:ilvl w:val="0"/>
          <w:numId w:val="19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Установить прочный контакт с анонимом:</w:t>
      </w:r>
    </w:p>
    <w:p w:rsidR="004815E8" w:rsidRPr="000F01FA" w:rsidRDefault="004815E8" w:rsidP="000F01FA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представиться (назвать своё имя, отчество, должность);</w:t>
      </w:r>
    </w:p>
    <w:p w:rsidR="004815E8" w:rsidRPr="000F01FA" w:rsidRDefault="004815E8" w:rsidP="000F01FA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поп</w:t>
      </w:r>
      <w:r>
        <w:rPr>
          <w:sz w:val="24"/>
          <w:szCs w:val="24"/>
        </w:rPr>
        <w:t xml:space="preserve">ытаться успокоить говорившего; </w:t>
      </w:r>
    </w:p>
    <w:p w:rsidR="004815E8" w:rsidRPr="000F01FA" w:rsidRDefault="004815E8" w:rsidP="000F01FA">
      <w:pPr>
        <w:pStyle w:val="4"/>
        <w:numPr>
          <w:ilvl w:val="0"/>
          <w:numId w:val="3"/>
        </w:numPr>
        <w:shd w:val="clear" w:color="auto" w:fill="auto"/>
        <w:spacing w:before="0" w:after="123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заверить, что его требования будут немедленно переданы админист</w:t>
      </w:r>
      <w:r w:rsidRPr="000F01FA">
        <w:rPr>
          <w:sz w:val="24"/>
          <w:szCs w:val="24"/>
        </w:rPr>
        <w:softHyphen/>
        <w:t>рации.</w:t>
      </w:r>
    </w:p>
    <w:p w:rsidR="004815E8" w:rsidRPr="000F01FA" w:rsidRDefault="004815E8" w:rsidP="000F01FA">
      <w:pPr>
        <w:pStyle w:val="4"/>
        <w:numPr>
          <w:ilvl w:val="0"/>
          <w:numId w:val="19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Выяснить требования анонима и получить информацию о характере угрозы:</w:t>
      </w:r>
    </w:p>
    <w:p w:rsidR="004815E8" w:rsidRPr="000F01FA" w:rsidRDefault="004815E8" w:rsidP="000F01FA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внимательно выслушать и под диктовку записать все требования;</w:t>
      </w:r>
    </w:p>
    <w:p w:rsidR="004815E8" w:rsidRPr="000F01FA" w:rsidRDefault="004815E8" w:rsidP="000F01FA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под любым предлогом предложить повторить свои требования;</w:t>
      </w:r>
    </w:p>
    <w:p w:rsidR="004815E8" w:rsidRPr="000F01FA" w:rsidRDefault="004815E8" w:rsidP="000F01FA">
      <w:pPr>
        <w:pStyle w:val="4"/>
        <w:numPr>
          <w:ilvl w:val="0"/>
          <w:numId w:val="3"/>
        </w:numPr>
        <w:shd w:val="clear" w:color="auto" w:fill="auto"/>
        <w:spacing w:before="0" w:after="12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задать уточняющие вопросы о характере угрозы и времени её реали</w:t>
      </w:r>
      <w:r w:rsidRPr="000F01FA">
        <w:rPr>
          <w:sz w:val="24"/>
          <w:szCs w:val="24"/>
        </w:rPr>
        <w:softHyphen/>
        <w:t>зации, стимулируя анонима рассказать как можно больше;</w:t>
      </w:r>
    </w:p>
    <w:p w:rsidR="004815E8" w:rsidRPr="000F01FA" w:rsidRDefault="004815E8" w:rsidP="000F01FA">
      <w:pPr>
        <w:pStyle w:val="4"/>
        <w:numPr>
          <w:ilvl w:val="0"/>
          <w:numId w:val="19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Выяснить мотивы действий анонима;</w:t>
      </w:r>
    </w:p>
    <w:p w:rsidR="004815E8" w:rsidRPr="000F01FA" w:rsidRDefault="004815E8" w:rsidP="000F01FA">
      <w:pPr>
        <w:pStyle w:val="4"/>
        <w:numPr>
          <w:ilvl w:val="0"/>
          <w:numId w:val="3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задать вопрос о целях, которые преследует аноним, при этом ответы анонима выслушивать внимательно, проявляя участие;</w:t>
      </w:r>
    </w:p>
    <w:p w:rsidR="004815E8" w:rsidRPr="000F01FA" w:rsidRDefault="004815E8" w:rsidP="000F01FA">
      <w:pPr>
        <w:pStyle w:val="4"/>
        <w:numPr>
          <w:ilvl w:val="0"/>
          <w:numId w:val="3"/>
        </w:numPr>
        <w:shd w:val="clear" w:color="auto" w:fill="auto"/>
        <w:spacing w:before="0" w:after="12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предложить анониму другие пути реализации его интересов.</w:t>
      </w:r>
    </w:p>
    <w:p w:rsidR="004815E8" w:rsidRPr="000F01FA" w:rsidRDefault="004815E8" w:rsidP="000F01FA">
      <w:pPr>
        <w:pStyle w:val="4"/>
        <w:numPr>
          <w:ilvl w:val="0"/>
          <w:numId w:val="19"/>
        </w:numPr>
        <w:shd w:val="clear" w:color="auto" w:fill="auto"/>
        <w:spacing w:before="0" w:after="117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 процессе выхода из контакта с анонимом следует повторить основ</w:t>
      </w:r>
      <w:r w:rsidRPr="000F01FA">
        <w:rPr>
          <w:sz w:val="24"/>
          <w:szCs w:val="24"/>
        </w:rPr>
        <w:softHyphen/>
        <w:t>ные моменты беседы с ним, сказать, что его требования будут переданы администрации. Попытаться под любым благовидным предлогом убедить его повторить звонок.</w:t>
      </w:r>
    </w:p>
    <w:p w:rsidR="004815E8" w:rsidRPr="000F01FA" w:rsidRDefault="004815E8" w:rsidP="000F01FA">
      <w:pPr>
        <w:pStyle w:val="4"/>
        <w:numPr>
          <w:ilvl w:val="0"/>
          <w:numId w:val="19"/>
        </w:numPr>
        <w:shd w:val="clear" w:color="auto" w:fill="auto"/>
        <w:spacing w:before="0" w:after="124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По окончании разговора немедленно заполнить «Лист наблюдений при угрозе по телефону». (Приложение 4).</w:t>
      </w:r>
    </w:p>
    <w:p w:rsidR="004815E8" w:rsidRDefault="004815E8" w:rsidP="00796044">
      <w:pPr>
        <w:pStyle w:val="4"/>
        <w:numPr>
          <w:ilvl w:val="0"/>
          <w:numId w:val="19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Сообщить о происшествии:</w:t>
      </w:r>
    </w:p>
    <w:p w:rsidR="004815E8" w:rsidRPr="000F01FA" w:rsidRDefault="004815E8" w:rsidP="00796044">
      <w:pPr>
        <w:pStyle w:val="4"/>
        <w:shd w:val="clear" w:color="auto" w:fill="auto"/>
        <w:spacing w:before="0" w:line="240" w:lineRule="auto"/>
        <w:ind w:left="260" w:firstLine="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796044">
        <w:rPr>
          <w:sz w:val="24"/>
          <w:szCs w:val="24"/>
        </w:rPr>
        <w:t xml:space="preserve"> в правоохрани</w:t>
      </w:r>
      <w:r>
        <w:rPr>
          <w:sz w:val="24"/>
          <w:szCs w:val="24"/>
        </w:rPr>
        <w:t xml:space="preserve">тельные органы по телефону «02»; </w:t>
      </w:r>
      <w:r w:rsidRPr="000F01FA">
        <w:rPr>
          <w:sz w:val="24"/>
          <w:szCs w:val="24"/>
        </w:rPr>
        <w:t>администрации объекта.</w:t>
      </w:r>
    </w:p>
    <w:p w:rsidR="004815E8" w:rsidRPr="000F01FA" w:rsidRDefault="004815E8" w:rsidP="000F01FA">
      <w:pPr>
        <w:pStyle w:val="4"/>
        <w:numPr>
          <w:ilvl w:val="0"/>
          <w:numId w:val="19"/>
        </w:numPr>
        <w:shd w:val="clear" w:color="auto" w:fill="auto"/>
        <w:spacing w:before="0" w:after="117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Если у вас нет определителя номера или он не сработал, не вешайте телефонную трубку, а положите её рядом. С другого телефона позвоните на телефонный узел с просьбой установить номер телефона, откуда был сде</w:t>
      </w:r>
      <w:r w:rsidRPr="000F01FA">
        <w:rPr>
          <w:sz w:val="24"/>
          <w:szCs w:val="24"/>
        </w:rPr>
        <w:softHyphen/>
        <w:t>лан звонок.</w:t>
      </w:r>
    </w:p>
    <w:p w:rsidR="004815E8" w:rsidRPr="00796044" w:rsidRDefault="004815E8" w:rsidP="00796044">
      <w:pPr>
        <w:pStyle w:val="4"/>
        <w:numPr>
          <w:ilvl w:val="0"/>
          <w:numId w:val="19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Не сообщайте об угрозе никому, кроме тех, кому об этом необходи</w:t>
      </w:r>
      <w:r w:rsidRPr="000F01FA">
        <w:rPr>
          <w:sz w:val="24"/>
          <w:szCs w:val="24"/>
        </w:rPr>
        <w:softHyphen/>
        <w:t>мо знать в соответствии с инструкцией, чтобы не вызвать панику и исклю</w:t>
      </w:r>
      <w:r w:rsidRPr="000F01FA">
        <w:rPr>
          <w:sz w:val="24"/>
          <w:szCs w:val="24"/>
        </w:rPr>
        <w:softHyphen/>
        <w:t>чить непрофессиональные действия.</w:t>
      </w:r>
    </w:p>
    <w:p w:rsidR="004815E8" w:rsidRDefault="004815E8" w:rsidP="00A156FC">
      <w:pPr>
        <w:pStyle w:val="4"/>
        <w:shd w:val="clear" w:color="auto" w:fill="auto"/>
        <w:spacing w:before="0" w:line="240" w:lineRule="auto"/>
        <w:ind w:firstLine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                                                                                                     </w:t>
      </w:r>
    </w:p>
    <w:p w:rsidR="004815E8" w:rsidRDefault="004815E8" w:rsidP="00652C38">
      <w:pPr>
        <w:pStyle w:val="4"/>
        <w:shd w:val="clear" w:color="auto" w:fill="auto"/>
        <w:spacing w:before="0" w:line="240" w:lineRule="auto"/>
        <w:ind w:firstLine="0"/>
        <w:jc w:val="right"/>
        <w:outlineLvl w:val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                              </w:t>
      </w:r>
      <w:r w:rsidRPr="000F01FA">
        <w:rPr>
          <w:i/>
          <w:iCs/>
          <w:sz w:val="24"/>
          <w:szCs w:val="24"/>
        </w:rPr>
        <w:t>Приложение</w:t>
      </w:r>
      <w:r>
        <w:rPr>
          <w:i/>
          <w:iCs/>
          <w:sz w:val="24"/>
          <w:szCs w:val="24"/>
        </w:rPr>
        <w:t xml:space="preserve"> 4</w:t>
      </w:r>
    </w:p>
    <w:p w:rsidR="004815E8" w:rsidRPr="000F01FA" w:rsidRDefault="004815E8" w:rsidP="00A156FC">
      <w:pPr>
        <w:pStyle w:val="4"/>
        <w:shd w:val="clear" w:color="auto" w:fill="auto"/>
        <w:spacing w:before="0" w:line="240" w:lineRule="auto"/>
        <w:ind w:firstLine="0"/>
        <w:rPr>
          <w:sz w:val="24"/>
          <w:szCs w:val="24"/>
        </w:rPr>
      </w:pPr>
    </w:p>
    <w:p w:rsidR="004815E8" w:rsidRDefault="004815E8" w:rsidP="00652C38">
      <w:pPr>
        <w:pStyle w:val="20"/>
        <w:shd w:val="clear" w:color="auto" w:fill="auto"/>
        <w:spacing w:after="67" w:line="240" w:lineRule="auto"/>
        <w:ind w:firstLine="0"/>
        <w:jc w:val="center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КОНТРОЛЬНЫЙ ЛИСТ НАБЛЮДЕНИЙ ПРИ УГРОЗЕ ПО ТЕЛЕФОНУ</w:t>
      </w:r>
    </w:p>
    <w:p w:rsidR="004815E8" w:rsidRPr="000F01FA" w:rsidRDefault="004815E8" w:rsidP="000F01FA">
      <w:pPr>
        <w:pStyle w:val="20"/>
        <w:shd w:val="clear" w:color="auto" w:fill="auto"/>
        <w:spacing w:after="67" w:line="240" w:lineRule="auto"/>
        <w:ind w:firstLine="0"/>
        <w:jc w:val="center"/>
        <w:rPr>
          <w:sz w:val="24"/>
          <w:szCs w:val="24"/>
        </w:rPr>
      </w:pPr>
    </w:p>
    <w:p w:rsidR="004815E8" w:rsidRPr="000F01FA" w:rsidRDefault="004815E8" w:rsidP="00652C38">
      <w:pPr>
        <w:pStyle w:val="4"/>
        <w:shd w:val="clear" w:color="auto" w:fill="auto"/>
        <w:tabs>
          <w:tab w:val="left" w:pos="1019"/>
        </w:tabs>
        <w:spacing w:before="0" w:line="240" w:lineRule="auto"/>
        <w:ind w:firstLine="260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Пол:</w:t>
      </w:r>
      <w:r w:rsidRPr="000F01FA">
        <w:rPr>
          <w:sz w:val="24"/>
          <w:szCs w:val="24"/>
        </w:rPr>
        <w:tab/>
        <w:t>мужчина, женщина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Возраст: подросток, молодой, средний, пожилой</w:t>
      </w:r>
    </w:p>
    <w:p w:rsidR="004815E8" w:rsidRPr="000F01FA" w:rsidRDefault="004815E8" w:rsidP="000F01FA">
      <w:pPr>
        <w:pStyle w:val="4"/>
        <w:shd w:val="clear" w:color="auto" w:fill="auto"/>
        <w:tabs>
          <w:tab w:val="left" w:pos="1019"/>
          <w:tab w:val="right" w:pos="4126"/>
          <w:tab w:val="left" w:pos="5069"/>
          <w:tab w:val="left" w:leader="underscore" w:pos="5584"/>
          <w:tab w:val="left" w:leader="underscore" w:pos="5940"/>
        </w:tabs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Речь:</w:t>
      </w:r>
      <w:r w:rsidRPr="000F01FA">
        <w:rPr>
          <w:sz w:val="24"/>
          <w:szCs w:val="24"/>
        </w:rPr>
        <w:tab/>
        <w:t xml:space="preserve">темп </w:t>
      </w:r>
      <w:r>
        <w:rPr>
          <w:sz w:val="24"/>
          <w:szCs w:val="24"/>
        </w:rPr>
        <w:t>_________________________________________________________</w:t>
      </w:r>
    </w:p>
    <w:p w:rsidR="004815E8" w:rsidRPr="000F01FA" w:rsidRDefault="004815E8" w:rsidP="000F01FA">
      <w:pPr>
        <w:pStyle w:val="4"/>
        <w:shd w:val="clear" w:color="auto" w:fill="auto"/>
        <w:tabs>
          <w:tab w:val="left" w:leader="underscore" w:pos="3413"/>
          <w:tab w:val="left" w:leader="underscore" w:pos="4155"/>
          <w:tab w:val="left" w:leader="underscore" w:pos="4206"/>
          <w:tab w:val="left" w:leader="underscore" w:pos="5940"/>
        </w:tabs>
        <w:spacing w:before="0" w:line="240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   наличие акцента ______________________________________________</w:t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  <w:t>_</w:t>
      </w:r>
    </w:p>
    <w:p w:rsidR="004815E8" w:rsidRPr="000F01FA" w:rsidRDefault="004815E8" w:rsidP="000F01FA">
      <w:pPr>
        <w:pStyle w:val="4"/>
        <w:shd w:val="clear" w:color="auto" w:fill="auto"/>
        <w:tabs>
          <w:tab w:val="right" w:pos="4037"/>
          <w:tab w:val="center" w:pos="4487"/>
          <w:tab w:val="right" w:pos="4857"/>
          <w:tab w:val="right" w:pos="5481"/>
          <w:tab w:val="left" w:leader="underscore" w:pos="5940"/>
          <w:tab w:val="left" w:leader="underscore" w:pos="6005"/>
        </w:tabs>
        <w:spacing w:before="0" w:line="240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   наличие д</w:t>
      </w:r>
      <w:r w:rsidRPr="000F01FA">
        <w:rPr>
          <w:sz w:val="24"/>
          <w:szCs w:val="24"/>
        </w:rPr>
        <w:t>ефекто</w:t>
      </w:r>
      <w:r>
        <w:rPr>
          <w:sz w:val="24"/>
          <w:szCs w:val="24"/>
        </w:rPr>
        <w:t>в______________________________________________</w:t>
      </w:r>
      <w:r w:rsidRPr="000F01FA">
        <w:rPr>
          <w:sz w:val="24"/>
          <w:szCs w:val="24"/>
        </w:rPr>
        <w:tab/>
      </w:r>
    </w:p>
    <w:p w:rsidR="004815E8" w:rsidRPr="000F01FA" w:rsidRDefault="004815E8" w:rsidP="000F01FA">
      <w:pPr>
        <w:pStyle w:val="4"/>
        <w:shd w:val="clear" w:color="auto" w:fill="auto"/>
        <w:tabs>
          <w:tab w:val="left" w:leader="underscore" w:pos="5117"/>
          <w:tab w:val="left" w:leader="underscore" w:pos="5359"/>
          <w:tab w:val="left" w:leader="underscore" w:pos="5940"/>
        </w:tabs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присутс</w:t>
      </w:r>
      <w:r>
        <w:rPr>
          <w:sz w:val="24"/>
          <w:szCs w:val="24"/>
        </w:rPr>
        <w:t>твие попыток изменения тембра_________________________________</w:t>
      </w:r>
    </w:p>
    <w:p w:rsidR="004815E8" w:rsidRPr="000F01FA" w:rsidRDefault="004815E8" w:rsidP="000F01FA">
      <w:pPr>
        <w:spacing w:line="240" w:lineRule="auto"/>
        <w:jc w:val="both"/>
        <w:rPr>
          <w:rStyle w:val="11"/>
          <w:sz w:val="24"/>
          <w:szCs w:val="24"/>
          <w:u w:val="none"/>
          <w:vertAlign w:val="superscript"/>
        </w:rPr>
      </w:pPr>
      <w:r w:rsidRPr="000F01F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4. Голос: громкость____________________________________________________</w:t>
      </w:r>
    </w:p>
    <w:p w:rsidR="004815E8" w:rsidRPr="000F01FA" w:rsidRDefault="004815E8" w:rsidP="000F01FA">
      <w:pPr>
        <w:pStyle w:val="a5"/>
        <w:shd w:val="clear" w:color="auto" w:fill="auto"/>
        <w:tabs>
          <w:tab w:val="right" w:pos="5387"/>
          <w:tab w:val="center" w:pos="5756"/>
        </w:tabs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0F01FA">
        <w:rPr>
          <w:sz w:val="24"/>
          <w:szCs w:val="24"/>
        </w:rPr>
        <w:t>Высота</w:t>
      </w:r>
      <w:r>
        <w:rPr>
          <w:sz w:val="24"/>
          <w:szCs w:val="24"/>
        </w:rPr>
        <w:t>_________________________________________________________</w:t>
      </w:r>
      <w:r w:rsidRPr="000F01FA">
        <w:rPr>
          <w:sz w:val="24"/>
          <w:szCs w:val="24"/>
        </w:rPr>
        <w:tab/>
      </w:r>
      <w:r w:rsidRPr="000F01FA">
        <w:rPr>
          <w:sz w:val="24"/>
          <w:szCs w:val="24"/>
        </w:rPr>
        <w:fldChar w:fldCharType="begin"/>
      </w:r>
      <w:r w:rsidRPr="000F01FA">
        <w:rPr>
          <w:sz w:val="24"/>
          <w:szCs w:val="24"/>
        </w:rPr>
        <w:instrText xml:space="preserve"> TOC \o "1-5" \h \z </w:instrText>
      </w:r>
      <w:r w:rsidRPr="000F01FA">
        <w:rPr>
          <w:sz w:val="24"/>
          <w:szCs w:val="24"/>
        </w:rPr>
        <w:fldChar w:fldCharType="separate"/>
      </w:r>
      <w:r w:rsidRPr="000F01FA">
        <w:rPr>
          <w:sz w:val="24"/>
          <w:szCs w:val="24"/>
        </w:rPr>
        <w:t xml:space="preserve">    </w:t>
      </w:r>
      <w:r w:rsidRPr="000F01FA">
        <w:rPr>
          <w:sz w:val="24"/>
          <w:szCs w:val="24"/>
        </w:rPr>
        <w:tab/>
      </w:r>
    </w:p>
    <w:p w:rsidR="004815E8" w:rsidRPr="000F01FA" w:rsidRDefault="004815E8" w:rsidP="00796044">
      <w:pPr>
        <w:pStyle w:val="a5"/>
        <w:shd w:val="clear" w:color="auto" w:fill="auto"/>
        <w:tabs>
          <w:tab w:val="center" w:pos="3884"/>
          <w:tab w:val="right" w:pos="4097"/>
          <w:tab w:val="right" w:pos="5779"/>
        </w:tabs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>5.</w:t>
      </w:r>
      <w:r w:rsidRPr="000F01FA">
        <w:rPr>
          <w:sz w:val="24"/>
          <w:szCs w:val="24"/>
        </w:rPr>
        <w:t xml:space="preserve"> Предполагаемое психологическое состояние: возбуждённое, вялое, неадекватное, спокойное, иное</w:t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  <w:t>________________________________________________________</w:t>
      </w:r>
      <w:r w:rsidRPr="000F01FA">
        <w:rPr>
          <w:sz w:val="24"/>
          <w:szCs w:val="24"/>
        </w:rPr>
        <w:tab/>
      </w:r>
      <w:r w:rsidRPr="000F01FA">
        <w:rPr>
          <w:sz w:val="24"/>
          <w:szCs w:val="24"/>
        </w:rPr>
        <w:tab/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Pr="000F01FA">
        <w:rPr>
          <w:rFonts w:ascii="Times New Roman" w:hAnsi="Times New Roman" w:cs="Times New Roman"/>
          <w:sz w:val="24"/>
          <w:szCs w:val="24"/>
        </w:rPr>
        <w:t xml:space="preserve">. Наличие звукового (шумового) фона </w:t>
      </w:r>
      <w:r>
        <w:rPr>
          <w:rFonts w:ascii="Times New Roman" w:hAnsi="Times New Roman" w:cs="Times New Roman"/>
          <w:sz w:val="24"/>
          <w:szCs w:val="24"/>
        </w:rPr>
        <w:t>____________________________________</w:t>
      </w:r>
      <w:r w:rsidRPr="000F01FA">
        <w:rPr>
          <w:rFonts w:ascii="Times New Roman" w:hAnsi="Times New Roman" w:cs="Times New Roman"/>
          <w:sz w:val="24"/>
          <w:szCs w:val="24"/>
        </w:rPr>
        <w:tab/>
      </w:r>
      <w:r w:rsidRPr="000F01FA">
        <w:rPr>
          <w:rFonts w:ascii="Times New Roman" w:hAnsi="Times New Roman" w:cs="Times New Roman"/>
          <w:sz w:val="24"/>
          <w:szCs w:val="24"/>
        </w:rPr>
        <w:tab/>
      </w:r>
      <w:r w:rsidRPr="000F01FA">
        <w:rPr>
          <w:rFonts w:ascii="Times New Roman" w:hAnsi="Times New Roman" w:cs="Times New Roman"/>
          <w:sz w:val="24"/>
          <w:szCs w:val="24"/>
        </w:rPr>
        <w:tab/>
      </w:r>
      <w:r w:rsidRPr="000F01FA">
        <w:rPr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</w:t>
      </w:r>
      <w:r w:rsidRPr="000F01FA">
        <w:rPr>
          <w:rFonts w:ascii="Times New Roman" w:hAnsi="Times New Roman" w:cs="Times New Roman"/>
          <w:i/>
          <w:iCs/>
          <w:sz w:val="24"/>
          <w:szCs w:val="24"/>
        </w:rPr>
        <w:t>Приложение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5</w:t>
      </w:r>
    </w:p>
    <w:p w:rsidR="004815E8" w:rsidRPr="000F01FA" w:rsidRDefault="004815E8" w:rsidP="000F01FA">
      <w:pPr>
        <w:spacing w:line="240" w:lineRule="auto"/>
        <w:jc w:val="both"/>
        <w:rPr>
          <w:rStyle w:val="11"/>
          <w:sz w:val="24"/>
          <w:szCs w:val="24"/>
          <w:u w:val="none"/>
          <w:vertAlign w:val="superscript"/>
        </w:rPr>
      </w:pPr>
    </w:p>
    <w:p w:rsidR="004815E8" w:rsidRDefault="004815E8" w:rsidP="000F01FA">
      <w:pPr>
        <w:pStyle w:val="20"/>
        <w:shd w:val="clear" w:color="auto" w:fill="auto"/>
        <w:spacing w:after="81" w:line="240" w:lineRule="auto"/>
        <w:ind w:firstLine="0"/>
        <w:jc w:val="center"/>
        <w:rPr>
          <w:sz w:val="28"/>
          <w:szCs w:val="28"/>
        </w:rPr>
      </w:pPr>
      <w:r w:rsidRPr="00796044">
        <w:rPr>
          <w:sz w:val="28"/>
          <w:szCs w:val="28"/>
        </w:rPr>
        <w:t>ПАМЯТКА НАСЕЛЕНИЮ ПО ПРЕДОТВРАЩЕНИЮ ТЕРРОРИСТИЧЕСКИХ АКТОВ</w:t>
      </w:r>
    </w:p>
    <w:p w:rsidR="004815E8" w:rsidRPr="00796044" w:rsidRDefault="004815E8" w:rsidP="000F01FA">
      <w:pPr>
        <w:pStyle w:val="20"/>
        <w:shd w:val="clear" w:color="auto" w:fill="auto"/>
        <w:spacing w:after="81" w:line="240" w:lineRule="auto"/>
        <w:ind w:firstLine="0"/>
        <w:jc w:val="center"/>
        <w:rPr>
          <w:sz w:val="28"/>
          <w:szCs w:val="28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Будьте наблюдателен! </w:t>
      </w:r>
      <w:r w:rsidRPr="000F01FA">
        <w:rPr>
          <w:sz w:val="24"/>
          <w:szCs w:val="24"/>
        </w:rPr>
        <w:t>Только вы способны своевременно обнаружить предметы и людей, посторонних в вашем подъезде, дворе, улице.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Будьте бдительны! </w:t>
      </w:r>
      <w:r w:rsidRPr="000F01FA">
        <w:rPr>
          <w:sz w:val="24"/>
          <w:szCs w:val="24"/>
        </w:rPr>
        <w:t>Обращайте внимание на поведение окружающих, наличие бесхозных и не соответствующих обстановка предметов.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Наведите порядок в собственном доме: </w:t>
      </w:r>
      <w:r w:rsidRPr="000F01FA">
        <w:rPr>
          <w:sz w:val="24"/>
          <w:szCs w:val="24"/>
        </w:rPr>
        <w:t>установите железную дверь с домофоном в подъезде, ежедневно проверяйте закрытие подвалов, чердаков и технических зданий.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Организуйте соседей </w:t>
      </w:r>
      <w:r w:rsidRPr="000F01FA">
        <w:rPr>
          <w:sz w:val="24"/>
          <w:szCs w:val="24"/>
        </w:rPr>
        <w:t>на дежурство вблизи дома и оказание помощи пра</w:t>
      </w:r>
      <w:r w:rsidRPr="000F01FA">
        <w:rPr>
          <w:sz w:val="24"/>
          <w:szCs w:val="24"/>
        </w:rPr>
        <w:softHyphen/>
        <w:t>воохранительным органам в охране общественного порядка.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Не делайте вид, что ничего не замечаете </w:t>
      </w:r>
      <w:r w:rsidRPr="000F01FA">
        <w:rPr>
          <w:sz w:val="24"/>
          <w:szCs w:val="24"/>
        </w:rPr>
        <w:t>при опасном поведении попутчи</w:t>
      </w:r>
      <w:r w:rsidRPr="000F01FA">
        <w:rPr>
          <w:sz w:val="24"/>
          <w:szCs w:val="24"/>
        </w:rPr>
        <w:softHyphen/>
        <w:t>ков в транспорте! Вы имеете полное право защищать свой временный дом.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Никогда не принимайте на хранение </w:t>
      </w:r>
      <w:r w:rsidRPr="000F01FA">
        <w:rPr>
          <w:sz w:val="24"/>
          <w:szCs w:val="24"/>
        </w:rPr>
        <w:t>или для передачи другому лицу пред</w:t>
      </w:r>
      <w:r w:rsidRPr="000F01FA">
        <w:rPr>
          <w:sz w:val="24"/>
          <w:szCs w:val="24"/>
        </w:rPr>
        <w:softHyphen/>
        <w:t>меты, даже самые безопасные.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Обнаружение подозрительного предмета в неподходящем (безлюдном) месте </w:t>
      </w:r>
      <w:r w:rsidRPr="000F01FA">
        <w:rPr>
          <w:rStyle w:val="a0"/>
          <w:sz w:val="24"/>
          <w:szCs w:val="24"/>
        </w:rPr>
        <w:t xml:space="preserve">не должно ослабить вашу осторожность. </w:t>
      </w:r>
      <w:r w:rsidRPr="000F01FA">
        <w:rPr>
          <w:sz w:val="24"/>
          <w:szCs w:val="24"/>
        </w:rPr>
        <w:t>Злоумышленник мог попро</w:t>
      </w:r>
      <w:r w:rsidRPr="000F01FA">
        <w:rPr>
          <w:sz w:val="24"/>
          <w:szCs w:val="24"/>
        </w:rPr>
        <w:softHyphen/>
        <w:t>сту бросить его, испугавшись чего-либо.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Даже если у вас имеется личный опыт общения со взрывчатыми веще</w:t>
      </w:r>
      <w:r w:rsidRPr="000F01FA">
        <w:rPr>
          <w:sz w:val="24"/>
          <w:szCs w:val="24"/>
        </w:rPr>
        <w:softHyphen/>
        <w:t xml:space="preserve">ствами, </w:t>
      </w:r>
      <w:r w:rsidRPr="000F01FA">
        <w:rPr>
          <w:rStyle w:val="a0"/>
          <w:sz w:val="24"/>
          <w:szCs w:val="24"/>
        </w:rPr>
        <w:t xml:space="preserve">не пытайтесь манипулировать ими. </w:t>
      </w:r>
      <w:r w:rsidRPr="000F01FA">
        <w:rPr>
          <w:sz w:val="24"/>
          <w:szCs w:val="24"/>
        </w:rPr>
        <w:t>Самодельные взрыватели быва</w:t>
      </w:r>
      <w:r w:rsidRPr="000F01FA">
        <w:rPr>
          <w:sz w:val="24"/>
          <w:szCs w:val="24"/>
        </w:rPr>
        <w:softHyphen/>
        <w:t>ют сверхчувствительны и изощрённо хитроумны.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Не приближайтесь, </w:t>
      </w:r>
      <w:r w:rsidRPr="000F01FA">
        <w:rPr>
          <w:sz w:val="24"/>
          <w:szCs w:val="24"/>
        </w:rPr>
        <w:t xml:space="preserve">а тем более — </w:t>
      </w:r>
      <w:r w:rsidRPr="000F01FA">
        <w:rPr>
          <w:rStyle w:val="a0"/>
          <w:sz w:val="24"/>
          <w:szCs w:val="24"/>
        </w:rPr>
        <w:t xml:space="preserve">не прикасайтесь </w:t>
      </w:r>
      <w:r w:rsidRPr="000F01FA">
        <w:rPr>
          <w:sz w:val="24"/>
          <w:szCs w:val="24"/>
        </w:rPr>
        <w:t>к подозрительному предмету: это может стоить вам жизни.</w:t>
      </w:r>
    </w:p>
    <w:p w:rsidR="004815E8" w:rsidRPr="000F01FA" w:rsidRDefault="004815E8" w:rsidP="000F01FA">
      <w:pPr>
        <w:pStyle w:val="4"/>
        <w:shd w:val="clear" w:color="auto" w:fill="auto"/>
        <w:spacing w:before="0" w:after="9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Расскажите своим детям </w:t>
      </w:r>
      <w:r w:rsidRPr="000F01FA">
        <w:rPr>
          <w:sz w:val="24"/>
          <w:szCs w:val="24"/>
        </w:rPr>
        <w:t>о взрывных устройствах.</w: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Научите своих детей </w:t>
      </w:r>
      <w:r w:rsidRPr="000F01FA">
        <w:rPr>
          <w:rFonts w:ascii="Times New Roman" w:hAnsi="Times New Roman" w:cs="Times New Roman"/>
          <w:sz w:val="24"/>
          <w:szCs w:val="24"/>
        </w:rPr>
        <w:t xml:space="preserve">мерам безопасности: не разговаривать на улице и не открывать дверь незнакомым, не подбирать бесхозные игрушки, не прикасаться к находкам и т.п.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4815E8" w:rsidRPr="00796044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Pr="00796044" w:rsidRDefault="004815E8" w:rsidP="000F01FA">
      <w:pPr>
        <w:spacing w:line="240" w:lineRule="auto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                                                                                                                                       </w:t>
      </w:r>
      <w:r w:rsidRPr="000F01FA">
        <w:rPr>
          <w:i/>
          <w:iCs/>
          <w:sz w:val="24"/>
          <w:szCs w:val="24"/>
        </w:rPr>
        <w:t>Приложение</w:t>
      </w:r>
      <w:r>
        <w:rPr>
          <w:i/>
          <w:iCs/>
          <w:sz w:val="24"/>
          <w:szCs w:val="24"/>
        </w:rPr>
        <w:t xml:space="preserve"> 6</w:t>
      </w:r>
    </w:p>
    <w:p w:rsidR="004815E8" w:rsidRDefault="004815E8" w:rsidP="000F01FA">
      <w:pPr>
        <w:pStyle w:val="20"/>
        <w:shd w:val="clear" w:color="auto" w:fill="auto"/>
        <w:spacing w:after="120" w:line="240" w:lineRule="auto"/>
        <w:ind w:firstLine="0"/>
        <w:jc w:val="center"/>
        <w:rPr>
          <w:sz w:val="24"/>
          <w:szCs w:val="24"/>
        </w:rPr>
      </w:pPr>
      <w:r w:rsidRPr="000F01FA">
        <w:rPr>
          <w:sz w:val="24"/>
          <w:szCs w:val="24"/>
        </w:rPr>
        <w:t>ПАМЯТКА НАСЕЛЕНИЮ ПРИ ОБНАРУЖЕНИИ ПРЕДМЕТА, ПОХОЖЕГО НА ВЗРЫВООПАСНЫЙ</w:t>
      </w:r>
    </w:p>
    <w:p w:rsidR="004815E8" w:rsidRPr="000F01FA" w:rsidRDefault="004815E8" w:rsidP="000F01FA">
      <w:pPr>
        <w:pStyle w:val="20"/>
        <w:shd w:val="clear" w:color="auto" w:fill="auto"/>
        <w:spacing w:after="120" w:line="240" w:lineRule="auto"/>
        <w:ind w:firstLine="0"/>
        <w:jc w:val="center"/>
        <w:rPr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Заметив подозрительные предметы или чью-либо деятельность, на</w:t>
      </w:r>
      <w:r w:rsidRPr="000F01FA">
        <w:rPr>
          <w:sz w:val="24"/>
          <w:szCs w:val="24"/>
        </w:rPr>
        <w:softHyphen/>
        <w:t>пример: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вещь без хозяина,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предмет, не соответствующий окружающей обстановке,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устройство с признаками взрывного механизма,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бесхозный автотранспорт, припаркованный непосредственно к зда</w:t>
      </w:r>
      <w:r w:rsidRPr="000F01FA">
        <w:rPr>
          <w:sz w:val="24"/>
          <w:szCs w:val="24"/>
        </w:rPr>
        <w:softHyphen/>
        <w:t>ниям,</w:t>
      </w:r>
    </w:p>
    <w:p w:rsidR="004815E8" w:rsidRPr="000F01FA" w:rsidRDefault="004815E8" w:rsidP="000F01FA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разгрузку неизвестными лицами различных грузов в подвальные и чер</w:t>
      </w:r>
      <w:r w:rsidRPr="000F01FA">
        <w:rPr>
          <w:sz w:val="24"/>
          <w:szCs w:val="24"/>
        </w:rPr>
        <w:softHyphen/>
        <w:t>дачные помещения, арендованные квартиры, канализационные люки и т.п.</w:t>
      </w:r>
    </w:p>
    <w:p w:rsidR="004815E8" w:rsidRPr="000F01FA" w:rsidRDefault="004815E8" w:rsidP="000F01FA">
      <w:pPr>
        <w:pStyle w:val="20"/>
        <w:numPr>
          <w:ilvl w:val="0"/>
          <w:numId w:val="20"/>
        </w:numPr>
        <w:shd w:val="clear" w:color="auto" w:fill="auto"/>
        <w:spacing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 Не подходите и не прикасайтесь к подозрительному предмету.</w:t>
      </w:r>
    </w:p>
    <w:p w:rsidR="004815E8" w:rsidRPr="000F01FA" w:rsidRDefault="004815E8" w:rsidP="000F01FA">
      <w:pPr>
        <w:pStyle w:val="4"/>
        <w:numPr>
          <w:ilvl w:val="0"/>
          <w:numId w:val="20"/>
        </w:numPr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 НЕМЕДЛЕННО сообщите </w:t>
      </w:r>
      <w:r w:rsidRPr="000F01FA">
        <w:rPr>
          <w:sz w:val="24"/>
          <w:szCs w:val="24"/>
        </w:rPr>
        <w:t>ближайшему должностному лицу (води</w:t>
      </w:r>
      <w:r w:rsidRPr="000F01FA">
        <w:rPr>
          <w:sz w:val="24"/>
          <w:szCs w:val="24"/>
        </w:rPr>
        <w:softHyphen/>
        <w:t>телю трамвая, охраннику, дежурному) или</w:t>
      </w:r>
    </w:p>
    <w:p w:rsidR="004815E8" w:rsidRPr="000F01FA" w:rsidRDefault="004815E8" w:rsidP="000F01FA">
      <w:pPr>
        <w:pStyle w:val="4"/>
        <w:numPr>
          <w:ilvl w:val="0"/>
          <w:numId w:val="20"/>
        </w:numPr>
        <w:shd w:val="clear" w:color="auto" w:fill="auto"/>
        <w:spacing w:before="0" w:after="242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 ПОЗВОНИТЕ но телефону «02», </w:t>
      </w:r>
      <w:r w:rsidRPr="000F01FA">
        <w:rPr>
          <w:sz w:val="24"/>
          <w:szCs w:val="24"/>
        </w:rPr>
        <w:t>а также по контактным телефо</w:t>
      </w:r>
      <w:r w:rsidRPr="000F01FA">
        <w:rPr>
          <w:sz w:val="24"/>
          <w:szCs w:val="24"/>
        </w:rPr>
        <w:softHyphen/>
        <w:t>нам вашего отделения милиции, территориального управления, ЖЭС, домоуправления и т.п.</w:t>
      </w:r>
    </w:p>
    <w:p w:rsidR="004815E8" w:rsidRDefault="004815E8" w:rsidP="000F01FA">
      <w:pPr>
        <w:pStyle w:val="41"/>
        <w:shd w:val="clear" w:color="auto" w:fill="auto"/>
        <w:spacing w:after="185" w:line="240" w:lineRule="auto"/>
        <w:rPr>
          <w:sz w:val="24"/>
          <w:szCs w:val="24"/>
        </w:rPr>
      </w:pPr>
    </w:p>
    <w:p w:rsidR="004815E8" w:rsidRPr="000F01FA" w:rsidRDefault="004815E8" w:rsidP="00652C38">
      <w:pPr>
        <w:pStyle w:val="41"/>
        <w:shd w:val="clear" w:color="auto" w:fill="auto"/>
        <w:spacing w:after="185" w:line="240" w:lineRule="auto"/>
        <w:outlineLvl w:val="0"/>
        <w:rPr>
          <w:rStyle w:val="45"/>
          <w:sz w:val="24"/>
          <w:szCs w:val="24"/>
        </w:rPr>
      </w:pPr>
      <w:r w:rsidRPr="000F01FA">
        <w:rPr>
          <w:sz w:val="24"/>
          <w:szCs w:val="24"/>
        </w:rPr>
        <w:t>Приложение</w:t>
      </w:r>
      <w:r>
        <w:rPr>
          <w:rStyle w:val="45"/>
          <w:sz w:val="24"/>
          <w:szCs w:val="24"/>
        </w:rPr>
        <w:t xml:space="preserve"> 7</w:t>
      </w:r>
    </w:p>
    <w:p w:rsidR="004815E8" w:rsidRPr="000F01FA" w:rsidRDefault="004815E8" w:rsidP="000F01FA">
      <w:pPr>
        <w:pStyle w:val="41"/>
        <w:shd w:val="clear" w:color="auto" w:fill="auto"/>
        <w:spacing w:after="185" w:line="240" w:lineRule="auto"/>
        <w:jc w:val="both"/>
        <w:rPr>
          <w:sz w:val="24"/>
          <w:szCs w:val="24"/>
        </w:rPr>
      </w:pPr>
    </w:p>
    <w:p w:rsidR="004815E8" w:rsidRPr="00796044" w:rsidRDefault="004815E8" w:rsidP="000F01FA">
      <w:pPr>
        <w:pStyle w:val="20"/>
        <w:shd w:val="clear" w:color="auto" w:fill="auto"/>
        <w:spacing w:after="117" w:line="240" w:lineRule="auto"/>
        <w:ind w:firstLine="0"/>
        <w:jc w:val="center"/>
        <w:rPr>
          <w:sz w:val="28"/>
          <w:szCs w:val="28"/>
        </w:rPr>
      </w:pPr>
      <w:r w:rsidRPr="00796044">
        <w:rPr>
          <w:sz w:val="28"/>
          <w:szCs w:val="28"/>
        </w:rPr>
        <w:t>ПАМЯТКА ПЕРСОНАЛУ ОБЪЕКТА ПО ПРЕДОТВРАЩЕНИЮ ТЕРРОРИСТИЧЕСКИХ АКТОВ</w:t>
      </w:r>
    </w:p>
    <w:p w:rsidR="004815E8" w:rsidRDefault="004815E8" w:rsidP="000F01FA">
      <w:pPr>
        <w:pStyle w:val="20"/>
        <w:shd w:val="clear" w:color="auto" w:fill="auto"/>
        <w:spacing w:after="117" w:line="240" w:lineRule="auto"/>
        <w:ind w:firstLine="0"/>
        <w:jc w:val="center"/>
        <w:rPr>
          <w:sz w:val="24"/>
          <w:szCs w:val="24"/>
        </w:rPr>
      </w:pPr>
    </w:p>
    <w:p w:rsidR="004815E8" w:rsidRPr="000F01FA" w:rsidRDefault="004815E8" w:rsidP="000F01FA">
      <w:pPr>
        <w:pStyle w:val="20"/>
        <w:shd w:val="clear" w:color="auto" w:fill="auto"/>
        <w:spacing w:after="117" w:line="240" w:lineRule="auto"/>
        <w:ind w:firstLine="0"/>
        <w:jc w:val="center"/>
        <w:rPr>
          <w:sz w:val="24"/>
          <w:szCs w:val="24"/>
        </w:rPr>
      </w:pPr>
    </w:p>
    <w:p w:rsidR="004815E8" w:rsidRPr="000F01FA" w:rsidRDefault="004815E8" w:rsidP="00796044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Будьте наблюдательны! </w:t>
      </w:r>
      <w:r w:rsidRPr="000F01FA">
        <w:rPr>
          <w:sz w:val="24"/>
          <w:szCs w:val="24"/>
        </w:rPr>
        <w:t>Только вы можете своевременно обнаружить предметы и людей, посторонних на вашем рабочем месте.</w:t>
      </w:r>
    </w:p>
    <w:p w:rsidR="004815E8" w:rsidRPr="000F01FA" w:rsidRDefault="004815E8" w:rsidP="00796044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Будьте внимательны! </w:t>
      </w:r>
      <w:r w:rsidRPr="000F01FA">
        <w:rPr>
          <w:sz w:val="24"/>
          <w:szCs w:val="24"/>
        </w:rPr>
        <w:t>Только вы можете распознать неадекватные дей</w:t>
      </w:r>
      <w:r w:rsidRPr="000F01FA">
        <w:rPr>
          <w:sz w:val="24"/>
          <w:szCs w:val="24"/>
        </w:rPr>
        <w:softHyphen/>
        <w:t>ствия посетителя в вашем рабочем помещении или вблизи него.</w:t>
      </w:r>
    </w:p>
    <w:p w:rsidR="004815E8" w:rsidRPr="000F01FA" w:rsidRDefault="004815E8" w:rsidP="00796044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>Будьте бдительны! Каждый раз, придя на своё рабочее место, прове</w:t>
      </w:r>
      <w:r w:rsidRPr="000F01FA">
        <w:rPr>
          <w:sz w:val="24"/>
          <w:szCs w:val="24"/>
        </w:rPr>
        <w:softHyphen/>
        <w:t>ряйте отсутствие посторонних предметов.</w:t>
      </w:r>
    </w:p>
    <w:p w:rsidR="004815E8" w:rsidRPr="000F01FA" w:rsidRDefault="004815E8" w:rsidP="00796044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Потренируйтесь: </w:t>
      </w:r>
      <w:r w:rsidRPr="000F01FA">
        <w:rPr>
          <w:sz w:val="24"/>
          <w:szCs w:val="24"/>
        </w:rPr>
        <w:t>кому и как вы можете быстро и незаметно передать тревожную информацию.</w:t>
      </w:r>
    </w:p>
    <w:p w:rsidR="004815E8" w:rsidRPr="000F01FA" w:rsidRDefault="004815E8" w:rsidP="00796044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Соблюдайте производственную дисциплину! </w:t>
      </w:r>
      <w:r w:rsidRPr="000F01FA">
        <w:rPr>
          <w:sz w:val="24"/>
          <w:szCs w:val="24"/>
        </w:rPr>
        <w:t>Обеспечьте надёжные запо</w:t>
      </w:r>
      <w:r w:rsidRPr="000F01FA">
        <w:rPr>
          <w:sz w:val="24"/>
          <w:szCs w:val="24"/>
        </w:rPr>
        <w:softHyphen/>
        <w:t>ры постоянно закрытых дверей помещений, шкафов, столов.</w:t>
      </w:r>
    </w:p>
    <w:p w:rsidR="004815E8" w:rsidRPr="000F01FA" w:rsidRDefault="004815E8" w:rsidP="00796044">
      <w:pPr>
        <w:pStyle w:val="20"/>
        <w:shd w:val="clear" w:color="auto" w:fill="auto"/>
        <w:spacing w:line="240" w:lineRule="auto"/>
        <w:ind w:firstLine="260"/>
        <w:rPr>
          <w:sz w:val="24"/>
          <w:szCs w:val="24"/>
        </w:rPr>
      </w:pPr>
      <w:r w:rsidRPr="000F01FA">
        <w:rPr>
          <w:sz w:val="24"/>
          <w:szCs w:val="24"/>
        </w:rPr>
        <w:t xml:space="preserve">Не будьте равнодушны к поведению посетителей! </w:t>
      </w:r>
      <w:r w:rsidRPr="000F01FA">
        <w:rPr>
          <w:rStyle w:val="22"/>
          <w:sz w:val="24"/>
          <w:szCs w:val="24"/>
        </w:rPr>
        <w:t>Среди них может ока</w:t>
      </w:r>
      <w:r w:rsidRPr="000F01FA">
        <w:rPr>
          <w:rStyle w:val="22"/>
          <w:sz w:val="24"/>
          <w:szCs w:val="24"/>
        </w:rPr>
        <w:softHyphen/>
        <w:t>заться злоумышленник.</w:t>
      </w:r>
    </w:p>
    <w:p w:rsidR="004815E8" w:rsidRPr="000F01FA" w:rsidRDefault="004815E8" w:rsidP="00796044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Заблаговременно </w:t>
      </w:r>
      <w:r w:rsidRPr="000F01FA">
        <w:rPr>
          <w:sz w:val="24"/>
          <w:szCs w:val="24"/>
        </w:rPr>
        <w:t>представьте себе возможные действия преступника вблизи вашего рабочего места и свои ответные действия.</w:t>
      </w:r>
    </w:p>
    <w:p w:rsidR="004815E8" w:rsidRPr="000F01FA" w:rsidRDefault="004815E8" w:rsidP="00796044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Помните, </w:t>
      </w:r>
      <w:r w:rsidRPr="000F01FA">
        <w:rPr>
          <w:sz w:val="24"/>
          <w:szCs w:val="24"/>
        </w:rPr>
        <w:t>что злоумышленники могут действовать сообща, а также иметь одну или несколько групп для ведения отвлекающих действий.</w:t>
      </w:r>
    </w:p>
    <w:p w:rsidR="004815E8" w:rsidRDefault="004815E8" w:rsidP="00796044">
      <w:pPr>
        <w:pStyle w:val="20"/>
        <w:shd w:val="clear" w:color="auto" w:fill="auto"/>
        <w:spacing w:after="117" w:line="240" w:lineRule="auto"/>
        <w:ind w:firstLine="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Получив сведения </w:t>
      </w:r>
      <w:r w:rsidRPr="000F01FA">
        <w:rPr>
          <w:sz w:val="24"/>
          <w:szCs w:val="24"/>
        </w:rPr>
        <w:t>о готовящемся теракте, сообщите об этом только в правоохранительные органы по тел. «02» и руководителю объекта. Оставай</w:t>
      </w:r>
      <w:r w:rsidRPr="000F01FA">
        <w:rPr>
          <w:sz w:val="24"/>
          <w:szCs w:val="24"/>
        </w:rPr>
        <w:softHyphen/>
        <w:t xml:space="preserve">тесь на рабочем месте. Будьте хладнокровны. Действуйте по команде.    </w:t>
      </w:r>
    </w:p>
    <w:p w:rsidR="004815E8" w:rsidRDefault="004815E8" w:rsidP="00796044">
      <w:pPr>
        <w:pStyle w:val="20"/>
        <w:shd w:val="clear" w:color="auto" w:fill="auto"/>
        <w:spacing w:after="117" w:line="240" w:lineRule="auto"/>
        <w:ind w:firstLine="0"/>
        <w:rPr>
          <w:sz w:val="24"/>
          <w:szCs w:val="24"/>
        </w:rPr>
      </w:pPr>
    </w:p>
    <w:p w:rsidR="004815E8" w:rsidRDefault="004815E8" w:rsidP="00796044">
      <w:pPr>
        <w:pStyle w:val="20"/>
        <w:shd w:val="clear" w:color="auto" w:fill="auto"/>
        <w:spacing w:after="117" w:line="240" w:lineRule="auto"/>
        <w:ind w:firstLine="0"/>
        <w:rPr>
          <w:sz w:val="24"/>
          <w:szCs w:val="24"/>
        </w:rPr>
      </w:pPr>
    </w:p>
    <w:p w:rsidR="004815E8" w:rsidRDefault="004815E8" w:rsidP="00652C38">
      <w:pPr>
        <w:pStyle w:val="20"/>
        <w:shd w:val="clear" w:color="auto" w:fill="auto"/>
        <w:spacing w:after="117" w:line="240" w:lineRule="auto"/>
        <w:ind w:firstLine="0"/>
        <w:jc w:val="right"/>
        <w:outlineLvl w:val="0"/>
        <w:rPr>
          <w:b w:val="0"/>
          <w:bCs w:val="0"/>
          <w:i/>
          <w:iCs/>
          <w:sz w:val="24"/>
          <w:szCs w:val="24"/>
        </w:rPr>
      </w:pPr>
      <w:r w:rsidRPr="000F01FA">
        <w:rPr>
          <w:b w:val="0"/>
          <w:bCs w:val="0"/>
          <w:i/>
          <w:iCs/>
          <w:sz w:val="24"/>
          <w:szCs w:val="24"/>
        </w:rPr>
        <w:t xml:space="preserve">Приложение </w:t>
      </w:r>
      <w:r>
        <w:rPr>
          <w:b w:val="0"/>
          <w:bCs w:val="0"/>
          <w:i/>
          <w:iCs/>
          <w:sz w:val="24"/>
          <w:szCs w:val="24"/>
        </w:rPr>
        <w:t>8</w:t>
      </w:r>
    </w:p>
    <w:p w:rsidR="004815E8" w:rsidRPr="000F01FA" w:rsidRDefault="004815E8" w:rsidP="00796044">
      <w:pPr>
        <w:pStyle w:val="20"/>
        <w:shd w:val="clear" w:color="auto" w:fill="auto"/>
        <w:spacing w:after="117" w:line="240" w:lineRule="auto"/>
        <w:ind w:firstLine="0"/>
        <w:jc w:val="right"/>
        <w:rPr>
          <w:sz w:val="24"/>
          <w:szCs w:val="24"/>
        </w:rPr>
      </w:pPr>
    </w:p>
    <w:p w:rsidR="004815E8" w:rsidRPr="000F01FA" w:rsidRDefault="004815E8" w:rsidP="00652C38">
      <w:pPr>
        <w:pStyle w:val="20"/>
        <w:shd w:val="clear" w:color="auto" w:fill="auto"/>
        <w:spacing w:line="240" w:lineRule="auto"/>
        <w:ind w:firstLine="0"/>
        <w:jc w:val="center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ПАМЯТКА ПЕРСОНАЛУ ОБЪЕКТА ПРИ ОБНАРУЖЕНИИ ПРЕДМЕТА,</w:t>
      </w:r>
    </w:p>
    <w:p w:rsidR="004815E8" w:rsidRDefault="004815E8" w:rsidP="000F01FA">
      <w:pPr>
        <w:pStyle w:val="20"/>
        <w:shd w:val="clear" w:color="auto" w:fill="auto"/>
        <w:spacing w:after="177" w:line="240" w:lineRule="auto"/>
        <w:ind w:firstLine="0"/>
        <w:jc w:val="center"/>
        <w:rPr>
          <w:sz w:val="24"/>
          <w:szCs w:val="24"/>
        </w:rPr>
      </w:pPr>
      <w:r w:rsidRPr="000F01FA">
        <w:rPr>
          <w:sz w:val="24"/>
          <w:szCs w:val="24"/>
        </w:rPr>
        <w:t>ПОХОЖЕГО НА ВЗРЫВООПАСНЫЙ</w:t>
      </w:r>
    </w:p>
    <w:p w:rsidR="004815E8" w:rsidRPr="000F01FA" w:rsidRDefault="004815E8" w:rsidP="000F01FA">
      <w:pPr>
        <w:pStyle w:val="20"/>
        <w:shd w:val="clear" w:color="auto" w:fill="auto"/>
        <w:spacing w:after="177" w:line="240" w:lineRule="auto"/>
        <w:ind w:firstLine="0"/>
        <w:jc w:val="center"/>
        <w:rPr>
          <w:sz w:val="24"/>
          <w:szCs w:val="24"/>
        </w:rPr>
      </w:pP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Немедленно сообщите </w:t>
      </w:r>
      <w:r w:rsidRPr="000F01FA">
        <w:rPr>
          <w:sz w:val="24"/>
          <w:szCs w:val="24"/>
        </w:rPr>
        <w:t>в правоохранительные органы, руководителю объекта или сотруднику охраны, оставаясь на рабочем месте. Действуйте только по команде.</w:t>
      </w:r>
    </w:p>
    <w:p w:rsidR="004815E8" w:rsidRPr="000F01FA" w:rsidRDefault="004815E8" w:rsidP="00652C38">
      <w:pPr>
        <w:pStyle w:val="20"/>
        <w:shd w:val="clear" w:color="auto" w:fill="auto"/>
        <w:spacing w:line="240" w:lineRule="auto"/>
        <w:ind w:firstLine="0"/>
        <w:jc w:val="center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 xml:space="preserve">Не приближайтесь и не прикасайтесь </w:t>
      </w:r>
      <w:r w:rsidRPr="000F01FA">
        <w:rPr>
          <w:rStyle w:val="22"/>
          <w:sz w:val="24"/>
          <w:szCs w:val="24"/>
        </w:rPr>
        <w:t>к подозрительному предмету.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Не поднимая паники, </w:t>
      </w:r>
      <w:r w:rsidRPr="000F01FA">
        <w:rPr>
          <w:sz w:val="24"/>
          <w:szCs w:val="24"/>
        </w:rPr>
        <w:t>удалитесь сами и удалите людей из опасной зоны. Эвакуация должна производиться без прохода людей через зону нахожде</w:t>
      </w:r>
      <w:r w:rsidRPr="000F01FA">
        <w:rPr>
          <w:sz w:val="24"/>
          <w:szCs w:val="24"/>
        </w:rPr>
        <w:softHyphen/>
        <w:t>ния подозрительного предмета. Помните, что право на полную эвакуацию принадлежит только руководителю.</w:t>
      </w:r>
    </w:p>
    <w:p w:rsidR="004815E8" w:rsidRDefault="004815E8" w:rsidP="000F01FA">
      <w:pPr>
        <w:pStyle w:val="4"/>
        <w:shd w:val="clear" w:color="auto" w:fill="auto"/>
        <w:spacing w:before="0" w:after="549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Оградите </w:t>
      </w:r>
      <w:r w:rsidRPr="000F01FA">
        <w:rPr>
          <w:sz w:val="24"/>
          <w:szCs w:val="24"/>
        </w:rPr>
        <w:t>или другим способом исключите случайный доступ в опасную зону посторонних людей до прибытия спецподразделений.</w:t>
      </w:r>
    </w:p>
    <w:p w:rsidR="004815E8" w:rsidRPr="000F01FA" w:rsidRDefault="004815E8" w:rsidP="000F01FA">
      <w:pPr>
        <w:pStyle w:val="4"/>
        <w:shd w:val="clear" w:color="auto" w:fill="auto"/>
        <w:spacing w:before="0" w:after="549" w:line="240" w:lineRule="auto"/>
        <w:ind w:firstLine="260"/>
        <w:rPr>
          <w:sz w:val="24"/>
          <w:szCs w:val="24"/>
        </w:rPr>
      </w:pPr>
    </w:p>
    <w:p w:rsidR="004815E8" w:rsidRDefault="004815E8" w:rsidP="00652C38">
      <w:pPr>
        <w:pStyle w:val="41"/>
        <w:shd w:val="clear" w:color="auto" w:fill="auto"/>
        <w:spacing w:after="118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Приложение 9</w:t>
      </w:r>
    </w:p>
    <w:p w:rsidR="004815E8" w:rsidRDefault="004815E8" w:rsidP="0006306D">
      <w:pPr>
        <w:pStyle w:val="41"/>
        <w:shd w:val="clear" w:color="auto" w:fill="auto"/>
        <w:spacing w:after="118" w:line="240" w:lineRule="auto"/>
        <w:rPr>
          <w:sz w:val="24"/>
          <w:szCs w:val="24"/>
        </w:rPr>
      </w:pPr>
    </w:p>
    <w:p w:rsidR="004815E8" w:rsidRPr="0006306D" w:rsidRDefault="004815E8" w:rsidP="0006306D">
      <w:pPr>
        <w:pStyle w:val="41"/>
        <w:shd w:val="clear" w:color="auto" w:fill="auto"/>
        <w:spacing w:after="118" w:line="240" w:lineRule="auto"/>
        <w:rPr>
          <w:sz w:val="24"/>
          <w:szCs w:val="24"/>
        </w:rPr>
      </w:pPr>
    </w:p>
    <w:p w:rsidR="004815E8" w:rsidRPr="00796044" w:rsidRDefault="004815E8" w:rsidP="000F01FA">
      <w:pPr>
        <w:pStyle w:val="20"/>
        <w:shd w:val="clear" w:color="auto" w:fill="auto"/>
        <w:spacing w:after="183" w:line="240" w:lineRule="auto"/>
        <w:ind w:firstLine="0"/>
        <w:jc w:val="center"/>
        <w:rPr>
          <w:sz w:val="28"/>
          <w:szCs w:val="28"/>
        </w:rPr>
      </w:pPr>
      <w:r w:rsidRPr="00796044">
        <w:rPr>
          <w:sz w:val="28"/>
          <w:szCs w:val="28"/>
        </w:rPr>
        <w:t>РЕКОМЕНДАЦИИ РУКОВОДИТЕЛЮ</w:t>
      </w:r>
      <w:r w:rsidRPr="00324C24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ОБЪЕКТА ЭКОНОМИКИ</w:t>
      </w:r>
      <w:r w:rsidRPr="00796044">
        <w:rPr>
          <w:sz w:val="28"/>
          <w:szCs w:val="28"/>
        </w:rPr>
        <w:t xml:space="preserve"> ПО ПРЕДОТВРАЩЕНИЮ ТЕРРОРИСТИЧЕСКИХ АКТОВ</w:t>
      </w:r>
    </w:p>
    <w:p w:rsidR="004815E8" w:rsidRPr="000F01FA" w:rsidRDefault="004815E8" w:rsidP="000F01FA">
      <w:pPr>
        <w:pStyle w:val="20"/>
        <w:shd w:val="clear" w:color="auto" w:fill="auto"/>
        <w:spacing w:after="183" w:line="240" w:lineRule="auto"/>
        <w:ind w:firstLine="0"/>
        <w:jc w:val="center"/>
        <w:rPr>
          <w:sz w:val="24"/>
          <w:szCs w:val="24"/>
        </w:rPr>
      </w:pPr>
    </w:p>
    <w:p w:rsidR="004815E8" w:rsidRPr="0006306D" w:rsidRDefault="004815E8" w:rsidP="0006306D">
      <w:pPr>
        <w:pStyle w:val="20"/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>Проверьте, как вы выполняете требования нормативных правовых ак</w:t>
      </w:r>
      <w:r w:rsidRPr="0006306D">
        <w:rPr>
          <w:b w:val="0"/>
          <w:bCs w:val="0"/>
          <w:sz w:val="23"/>
          <w:szCs w:val="23"/>
        </w:rPr>
        <w:softHyphen/>
        <w:t>тов по предупреждению чрезвычайных ситуаций, в том числе, терактов:</w:t>
      </w:r>
    </w:p>
    <w:p w:rsidR="004815E8" w:rsidRPr="0006306D" w:rsidRDefault="004815E8" w:rsidP="0006306D">
      <w:pPr>
        <w:pStyle w:val="20"/>
        <w:numPr>
          <w:ilvl w:val="0"/>
          <w:numId w:val="21"/>
        </w:numPr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Вы лично прошли обязательную подготовку руководителя по защите от ЧС (постановление Правительства РФ </w:t>
      </w:r>
      <w:r w:rsidRPr="0006306D">
        <w:rPr>
          <w:b w:val="0"/>
          <w:bCs w:val="0"/>
          <w:sz w:val="23"/>
          <w:szCs w:val="23"/>
          <w:lang w:val="en-US"/>
        </w:rPr>
        <w:t>N</w:t>
      </w:r>
      <w:r w:rsidRPr="0006306D">
        <w:rPr>
          <w:b w:val="0"/>
          <w:bCs w:val="0"/>
          <w:sz w:val="23"/>
          <w:szCs w:val="23"/>
        </w:rPr>
        <w:t>738):</w:t>
      </w:r>
    </w:p>
    <w:p w:rsidR="004815E8" w:rsidRPr="0006306D" w:rsidRDefault="004815E8" w:rsidP="0006306D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в УМЦ по ГО и ЧС или...;</w:t>
      </w:r>
    </w:p>
    <w:p w:rsidR="004815E8" w:rsidRPr="0006306D" w:rsidRDefault="004815E8" w:rsidP="0006306D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на Курсах ГО вашего административного района или..;</w:t>
      </w:r>
    </w:p>
    <w:p w:rsidR="004815E8" w:rsidRPr="0006306D" w:rsidRDefault="004815E8" w:rsidP="0006306D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в негосударственном образовательном учреждении по ГО и ЧС?</w:t>
      </w:r>
    </w:p>
    <w:p w:rsidR="004815E8" w:rsidRPr="0006306D" w:rsidRDefault="004815E8" w:rsidP="0006306D">
      <w:pPr>
        <w:pStyle w:val="20"/>
        <w:numPr>
          <w:ilvl w:val="0"/>
          <w:numId w:val="21"/>
        </w:numPr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Ваш секретарь (диспетчер) прошёл спецподготовку по противодей</w:t>
      </w:r>
      <w:r w:rsidRPr="0006306D">
        <w:rPr>
          <w:b w:val="0"/>
          <w:bCs w:val="0"/>
          <w:sz w:val="23"/>
          <w:szCs w:val="23"/>
        </w:rPr>
        <w:softHyphen/>
        <w:t>ствию телефонному терроризму?</w:t>
      </w:r>
    </w:p>
    <w:p w:rsidR="004815E8" w:rsidRPr="0006306D" w:rsidRDefault="004815E8" w:rsidP="0006306D">
      <w:pPr>
        <w:pStyle w:val="20"/>
        <w:numPr>
          <w:ilvl w:val="0"/>
          <w:numId w:val="21"/>
        </w:numPr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В вашей организации разработаны необходимые документы по граж</w:t>
      </w:r>
      <w:r w:rsidRPr="0006306D">
        <w:rPr>
          <w:b w:val="0"/>
          <w:bCs w:val="0"/>
          <w:sz w:val="23"/>
          <w:szCs w:val="23"/>
        </w:rPr>
        <w:softHyphen/>
        <w:t>данской обороне и защите от ЧС?</w:t>
      </w:r>
    </w:p>
    <w:p w:rsidR="004815E8" w:rsidRPr="0006306D" w:rsidRDefault="004815E8" w:rsidP="0006306D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Обязанности начальника ГО объекта;</w:t>
      </w:r>
    </w:p>
    <w:p w:rsidR="004815E8" w:rsidRPr="0006306D" w:rsidRDefault="004815E8" w:rsidP="0006306D">
      <w:pPr>
        <w:pStyle w:val="20"/>
        <w:shd w:val="clear" w:color="auto" w:fill="auto"/>
        <w:tabs>
          <w:tab w:val="center" w:leader="underscore" w:pos="3533"/>
        </w:tabs>
        <w:spacing w:line="240" w:lineRule="auto"/>
        <w:ind w:left="260" w:firstLine="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>---     план основных мероприятий по вопросам ГО, предупреждению и ликвидации ЧС на</w:t>
      </w:r>
      <w:r w:rsidRPr="0006306D">
        <w:rPr>
          <w:b w:val="0"/>
          <w:bCs w:val="0"/>
          <w:sz w:val="23"/>
          <w:szCs w:val="23"/>
        </w:rPr>
        <w:tab/>
        <w:t xml:space="preserve"> год;</w:t>
      </w:r>
    </w:p>
    <w:p w:rsidR="004815E8" w:rsidRPr="0006306D" w:rsidRDefault="004815E8" w:rsidP="0006306D">
      <w:pPr>
        <w:pStyle w:val="20"/>
        <w:numPr>
          <w:ilvl w:val="0"/>
          <w:numId w:val="1"/>
        </w:numPr>
        <w:shd w:val="clear" w:color="auto" w:fill="auto"/>
        <w:spacing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приказ начальника ГО об итогах подготовки по ГО и ЧС за минувший год и задачи на новый учебный год;</w:t>
      </w:r>
    </w:p>
    <w:p w:rsidR="004815E8" w:rsidRPr="0006306D" w:rsidRDefault="004815E8" w:rsidP="0006306D">
      <w:pPr>
        <w:pStyle w:val="20"/>
        <w:shd w:val="clear" w:color="auto" w:fill="auto"/>
        <w:tabs>
          <w:tab w:val="center" w:leader="underscore" w:pos="1290"/>
          <w:tab w:val="center" w:pos="2254"/>
        </w:tabs>
        <w:spacing w:line="240" w:lineRule="auto"/>
        <w:ind w:left="260" w:firstLine="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>---     приказ начальника ГО «О создании гражданских организаций ГО» на__________год;</w:t>
      </w:r>
    </w:p>
    <w:p w:rsidR="004815E8" w:rsidRPr="0006306D" w:rsidRDefault="004815E8" w:rsidP="0006306D">
      <w:pPr>
        <w:pStyle w:val="20"/>
        <w:shd w:val="clear" w:color="auto" w:fill="auto"/>
        <w:tabs>
          <w:tab w:val="right" w:leader="underscore" w:pos="5564"/>
          <w:tab w:val="right" w:pos="5920"/>
        </w:tabs>
        <w:spacing w:line="240" w:lineRule="auto"/>
        <w:ind w:left="260" w:firstLine="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>---  приказ начальника ГО «О назначении руководителей занятий по ГО с рабочими и служащими на</w:t>
      </w:r>
      <w:r w:rsidRPr="0006306D">
        <w:rPr>
          <w:b w:val="0"/>
          <w:bCs w:val="0"/>
          <w:sz w:val="23"/>
          <w:szCs w:val="23"/>
        </w:rPr>
        <w:tab/>
        <w:t xml:space="preserve">  учебный</w:t>
      </w:r>
      <w:r w:rsidRPr="0006306D">
        <w:rPr>
          <w:b w:val="0"/>
          <w:bCs w:val="0"/>
          <w:sz w:val="23"/>
          <w:szCs w:val="23"/>
        </w:rPr>
        <w:tab/>
        <w:t>год;</w:t>
      </w:r>
    </w:p>
    <w:p w:rsidR="004815E8" w:rsidRPr="0006306D" w:rsidRDefault="004815E8" w:rsidP="0006306D">
      <w:pPr>
        <w:spacing w:line="240" w:lineRule="auto"/>
        <w:jc w:val="both"/>
        <w:rPr>
          <w:rFonts w:ascii="Times New Roman" w:hAnsi="Times New Roman" w:cs="Times New Roman"/>
          <w:sz w:val="23"/>
          <w:szCs w:val="23"/>
        </w:rPr>
      </w:pPr>
      <w:r w:rsidRPr="0006306D">
        <w:rPr>
          <w:rFonts w:ascii="Times New Roman" w:hAnsi="Times New Roman" w:cs="Times New Roman"/>
          <w:sz w:val="23"/>
          <w:szCs w:val="23"/>
        </w:rPr>
        <w:t xml:space="preserve">    ---   план подготовки руководящего состава гражданских организаций ГО, рабочих и служащих объекта по ГО на ________ учебный год;</w:t>
      </w:r>
    </w:p>
    <w:p w:rsidR="004815E8" w:rsidRPr="0006306D" w:rsidRDefault="004815E8" w:rsidP="0006306D">
      <w:pPr>
        <w:pStyle w:val="4"/>
        <w:shd w:val="clear" w:color="auto" w:fill="auto"/>
        <w:tabs>
          <w:tab w:val="right" w:leader="underscore" w:pos="5596"/>
        </w:tabs>
        <w:spacing w:before="0" w:line="240" w:lineRule="auto"/>
        <w:ind w:firstLine="0"/>
        <w:rPr>
          <w:sz w:val="23"/>
          <w:szCs w:val="23"/>
        </w:rPr>
      </w:pPr>
      <w:r w:rsidRPr="0006306D">
        <w:rPr>
          <w:sz w:val="23"/>
          <w:szCs w:val="23"/>
        </w:rPr>
        <w:t xml:space="preserve">    ---    перечень руководителей занятий и учебных групп на__________________________</w:t>
      </w:r>
    </w:p>
    <w:p w:rsidR="004815E8" w:rsidRPr="0006306D" w:rsidRDefault="004815E8" w:rsidP="0006306D">
      <w:pPr>
        <w:pStyle w:val="4"/>
        <w:shd w:val="clear" w:color="auto" w:fill="auto"/>
        <w:spacing w:before="0" w:line="240" w:lineRule="auto"/>
        <w:ind w:firstLine="0"/>
        <w:rPr>
          <w:sz w:val="23"/>
          <w:szCs w:val="23"/>
        </w:rPr>
      </w:pPr>
      <w:r w:rsidRPr="0006306D">
        <w:rPr>
          <w:sz w:val="23"/>
          <w:szCs w:val="23"/>
        </w:rPr>
        <w:t>учебный год;</w:t>
      </w:r>
    </w:p>
    <w:p w:rsidR="004815E8" w:rsidRPr="0006306D" w:rsidRDefault="004815E8" w:rsidP="0006306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06306D">
        <w:rPr>
          <w:sz w:val="23"/>
          <w:szCs w:val="23"/>
        </w:rPr>
        <w:t xml:space="preserve"> тематика для подготовки рабочих и служащих, не входящих в граж</w:t>
      </w:r>
      <w:r w:rsidRPr="0006306D">
        <w:rPr>
          <w:sz w:val="23"/>
          <w:szCs w:val="23"/>
        </w:rPr>
        <w:softHyphen/>
        <w:t>данские организации ГО;</w:t>
      </w:r>
    </w:p>
    <w:p w:rsidR="004815E8" w:rsidRPr="0006306D" w:rsidRDefault="004815E8" w:rsidP="0006306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06306D">
        <w:rPr>
          <w:sz w:val="23"/>
          <w:szCs w:val="23"/>
        </w:rPr>
        <w:t xml:space="preserve"> тематика для подготовки личного состава гражданских организаций ГО;</w:t>
      </w:r>
    </w:p>
    <w:p w:rsidR="004815E8" w:rsidRPr="0006306D" w:rsidRDefault="004815E8" w:rsidP="0006306D">
      <w:pPr>
        <w:pStyle w:val="4"/>
        <w:numPr>
          <w:ilvl w:val="0"/>
          <w:numId w:val="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06306D">
        <w:rPr>
          <w:sz w:val="23"/>
          <w:szCs w:val="23"/>
        </w:rPr>
        <w:t xml:space="preserve"> журнал учёта подготовки руководящего и командно-начальствую</w:t>
      </w:r>
      <w:r w:rsidRPr="0006306D">
        <w:rPr>
          <w:sz w:val="23"/>
          <w:szCs w:val="23"/>
        </w:rPr>
        <w:softHyphen/>
        <w:t>щего состава ГО на курсах ГО;</w:t>
      </w:r>
    </w:p>
    <w:p w:rsidR="004815E8" w:rsidRPr="0006306D" w:rsidRDefault="004815E8" w:rsidP="0006306D">
      <w:pPr>
        <w:pStyle w:val="4"/>
        <w:shd w:val="clear" w:color="auto" w:fill="auto"/>
        <w:tabs>
          <w:tab w:val="center" w:leader="underscore" w:pos="3800"/>
          <w:tab w:val="left" w:pos="4963"/>
        </w:tabs>
        <w:spacing w:before="0" w:line="240" w:lineRule="auto"/>
        <w:ind w:left="260" w:firstLine="0"/>
        <w:rPr>
          <w:sz w:val="23"/>
          <w:szCs w:val="23"/>
        </w:rPr>
      </w:pPr>
      <w:r w:rsidRPr="0006306D">
        <w:rPr>
          <w:sz w:val="23"/>
          <w:szCs w:val="23"/>
        </w:rPr>
        <w:t>---     журнал учёта занятий по ГО на ___________ учебный год;</w:t>
      </w:r>
    </w:p>
    <w:p w:rsidR="004815E8" w:rsidRPr="0006306D" w:rsidRDefault="004815E8" w:rsidP="0006306D">
      <w:pPr>
        <w:pStyle w:val="4"/>
        <w:shd w:val="clear" w:color="auto" w:fill="auto"/>
        <w:tabs>
          <w:tab w:val="center" w:leader="underscore" w:pos="4512"/>
          <w:tab w:val="right" w:pos="4795"/>
          <w:tab w:val="left" w:pos="4983"/>
        </w:tabs>
        <w:spacing w:before="0" w:line="240" w:lineRule="auto"/>
        <w:ind w:firstLine="0"/>
        <w:rPr>
          <w:sz w:val="23"/>
          <w:szCs w:val="23"/>
        </w:rPr>
      </w:pPr>
      <w:r w:rsidRPr="0006306D">
        <w:rPr>
          <w:sz w:val="23"/>
          <w:szCs w:val="23"/>
        </w:rPr>
        <w:t xml:space="preserve">    ---     расписание занятий по ГО на ________</w:t>
      </w:r>
      <w:r w:rsidRPr="0006306D">
        <w:rPr>
          <w:sz w:val="23"/>
          <w:szCs w:val="23"/>
        </w:rPr>
        <w:tab/>
        <w:t>учебный год.</w:t>
      </w:r>
    </w:p>
    <w:p w:rsidR="004815E8" w:rsidRPr="0006306D" w:rsidRDefault="004815E8" w:rsidP="0006306D">
      <w:pPr>
        <w:pStyle w:val="4"/>
        <w:numPr>
          <w:ilvl w:val="0"/>
          <w:numId w:val="21"/>
        </w:numPr>
        <w:shd w:val="clear" w:color="auto" w:fill="auto"/>
        <w:spacing w:before="0" w:line="240" w:lineRule="auto"/>
        <w:ind w:firstLine="340"/>
        <w:rPr>
          <w:sz w:val="23"/>
          <w:szCs w:val="23"/>
        </w:rPr>
      </w:pPr>
      <w:r w:rsidRPr="0006306D">
        <w:rPr>
          <w:rStyle w:val="a0"/>
          <w:b w:val="0"/>
          <w:bCs w:val="0"/>
          <w:sz w:val="23"/>
          <w:szCs w:val="23"/>
        </w:rPr>
        <w:t xml:space="preserve"> На вашем объекте организована обязательная подготовка </w:t>
      </w:r>
      <w:r w:rsidRPr="0006306D">
        <w:rPr>
          <w:sz w:val="23"/>
          <w:szCs w:val="23"/>
        </w:rPr>
        <w:t>рабочих и - служащих в области ГО и защиты от ЧС (программа МЧС — 15 часов)?</w:t>
      </w:r>
    </w:p>
    <w:p w:rsidR="004815E8" w:rsidRPr="0006306D" w:rsidRDefault="004815E8" w:rsidP="0006306D">
      <w:pPr>
        <w:pStyle w:val="4"/>
        <w:numPr>
          <w:ilvl w:val="0"/>
          <w:numId w:val="2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06306D">
        <w:rPr>
          <w:sz w:val="23"/>
          <w:szCs w:val="23"/>
        </w:rPr>
        <w:t xml:space="preserve"> </w:t>
      </w:r>
      <w:r w:rsidRPr="0006306D">
        <w:rPr>
          <w:rStyle w:val="a0"/>
          <w:b w:val="0"/>
          <w:bCs w:val="0"/>
          <w:sz w:val="23"/>
          <w:szCs w:val="23"/>
        </w:rPr>
        <w:t xml:space="preserve">Вы регулярно </w:t>
      </w:r>
      <w:r w:rsidRPr="0006306D">
        <w:rPr>
          <w:sz w:val="23"/>
          <w:szCs w:val="23"/>
        </w:rPr>
        <w:t>(1 раз в 3 года) проводите со всеми сотрудниками уче</w:t>
      </w:r>
      <w:r w:rsidRPr="0006306D">
        <w:rPr>
          <w:sz w:val="23"/>
          <w:szCs w:val="23"/>
        </w:rPr>
        <w:softHyphen/>
        <w:t>ния (тренировки) по защите от ЧС, в том числе от терроризма?</w:t>
      </w:r>
    </w:p>
    <w:p w:rsidR="004815E8" w:rsidRPr="0006306D" w:rsidRDefault="004815E8" w:rsidP="0006306D">
      <w:pPr>
        <w:pStyle w:val="20"/>
        <w:numPr>
          <w:ilvl w:val="0"/>
          <w:numId w:val="21"/>
        </w:numPr>
        <w:shd w:val="clear" w:color="auto" w:fill="auto"/>
        <w:spacing w:after="65"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Вы оборудовали на объекте уголок ГО и защиты от ЧС?</w:t>
      </w:r>
    </w:p>
    <w:p w:rsidR="004815E8" w:rsidRPr="0006306D" w:rsidRDefault="004815E8" w:rsidP="0006306D">
      <w:pPr>
        <w:pStyle w:val="4"/>
        <w:numPr>
          <w:ilvl w:val="0"/>
          <w:numId w:val="21"/>
        </w:numPr>
        <w:shd w:val="clear" w:color="auto" w:fill="auto"/>
        <w:spacing w:before="0" w:after="56" w:line="240" w:lineRule="auto"/>
        <w:ind w:firstLine="260"/>
        <w:rPr>
          <w:sz w:val="23"/>
          <w:szCs w:val="23"/>
        </w:rPr>
      </w:pPr>
      <w:r w:rsidRPr="0006306D">
        <w:rPr>
          <w:sz w:val="23"/>
          <w:szCs w:val="23"/>
        </w:rPr>
        <w:t xml:space="preserve"> </w:t>
      </w:r>
      <w:r w:rsidRPr="0006306D">
        <w:rPr>
          <w:rStyle w:val="a0"/>
          <w:b w:val="0"/>
          <w:bCs w:val="0"/>
          <w:sz w:val="23"/>
          <w:szCs w:val="23"/>
        </w:rPr>
        <w:t xml:space="preserve">Не экономьте </w:t>
      </w:r>
      <w:r w:rsidRPr="0006306D">
        <w:rPr>
          <w:sz w:val="23"/>
          <w:szCs w:val="23"/>
        </w:rPr>
        <w:t>на обеспечении безопасности и защите от ЧС.</w:t>
      </w:r>
    </w:p>
    <w:p w:rsidR="004815E8" w:rsidRPr="0006306D" w:rsidRDefault="004815E8" w:rsidP="0006306D">
      <w:pPr>
        <w:pStyle w:val="4"/>
        <w:numPr>
          <w:ilvl w:val="0"/>
          <w:numId w:val="2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06306D">
        <w:rPr>
          <w:rStyle w:val="a0"/>
          <w:b w:val="0"/>
          <w:bCs w:val="0"/>
          <w:sz w:val="23"/>
          <w:szCs w:val="23"/>
        </w:rPr>
        <w:t xml:space="preserve"> Постоянно </w:t>
      </w:r>
      <w:r w:rsidRPr="0006306D">
        <w:rPr>
          <w:sz w:val="23"/>
          <w:szCs w:val="23"/>
        </w:rPr>
        <w:t>проводите анализ уязвимости фирмы и угроз конку</w:t>
      </w:r>
      <w:r w:rsidRPr="0006306D">
        <w:rPr>
          <w:sz w:val="23"/>
          <w:szCs w:val="23"/>
        </w:rPr>
        <w:softHyphen/>
        <w:t>рентов.</w:t>
      </w:r>
    </w:p>
    <w:p w:rsidR="004815E8" w:rsidRPr="0006306D" w:rsidRDefault="004815E8" w:rsidP="0006306D">
      <w:pPr>
        <w:pStyle w:val="4"/>
        <w:numPr>
          <w:ilvl w:val="0"/>
          <w:numId w:val="2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06306D">
        <w:rPr>
          <w:sz w:val="23"/>
          <w:szCs w:val="23"/>
        </w:rPr>
        <w:t xml:space="preserve"> </w:t>
      </w:r>
      <w:r w:rsidRPr="0006306D">
        <w:rPr>
          <w:rStyle w:val="a0"/>
          <w:b w:val="0"/>
          <w:bCs w:val="0"/>
          <w:sz w:val="23"/>
          <w:szCs w:val="23"/>
        </w:rPr>
        <w:t xml:space="preserve">Предотвратите </w:t>
      </w:r>
      <w:r w:rsidRPr="0006306D">
        <w:rPr>
          <w:sz w:val="23"/>
          <w:szCs w:val="23"/>
        </w:rPr>
        <w:t>получение излишней информации о фирме посторон</w:t>
      </w:r>
      <w:r w:rsidRPr="0006306D">
        <w:rPr>
          <w:sz w:val="23"/>
          <w:szCs w:val="23"/>
        </w:rPr>
        <w:softHyphen/>
        <w:t>ними людьми.</w:t>
      </w:r>
    </w:p>
    <w:p w:rsidR="004815E8" w:rsidRPr="0006306D" w:rsidRDefault="004815E8" w:rsidP="0006306D">
      <w:pPr>
        <w:pStyle w:val="4"/>
        <w:numPr>
          <w:ilvl w:val="0"/>
          <w:numId w:val="2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06306D">
        <w:rPr>
          <w:rStyle w:val="a0"/>
          <w:b w:val="0"/>
          <w:bCs w:val="0"/>
          <w:sz w:val="23"/>
          <w:szCs w:val="23"/>
        </w:rPr>
        <w:t xml:space="preserve"> Добейтесь </w:t>
      </w:r>
      <w:r w:rsidRPr="0006306D">
        <w:rPr>
          <w:sz w:val="23"/>
          <w:szCs w:val="23"/>
        </w:rPr>
        <w:t>твёрдой дисциплины, высокого морального духа и спло</w:t>
      </w:r>
      <w:r w:rsidRPr="0006306D">
        <w:rPr>
          <w:sz w:val="23"/>
          <w:szCs w:val="23"/>
        </w:rPr>
        <w:softHyphen/>
        <w:t>чённости команды,</w:t>
      </w:r>
    </w:p>
    <w:p w:rsidR="004815E8" w:rsidRPr="0006306D" w:rsidRDefault="004815E8" w:rsidP="0006306D">
      <w:pPr>
        <w:pStyle w:val="4"/>
        <w:numPr>
          <w:ilvl w:val="0"/>
          <w:numId w:val="21"/>
        </w:numPr>
        <w:shd w:val="clear" w:color="auto" w:fill="auto"/>
        <w:spacing w:before="0" w:line="240" w:lineRule="auto"/>
        <w:ind w:firstLine="260"/>
        <w:rPr>
          <w:sz w:val="23"/>
          <w:szCs w:val="23"/>
        </w:rPr>
      </w:pPr>
      <w:r w:rsidRPr="0006306D">
        <w:rPr>
          <w:rStyle w:val="a0"/>
          <w:b w:val="0"/>
          <w:bCs w:val="0"/>
          <w:sz w:val="23"/>
          <w:szCs w:val="23"/>
        </w:rPr>
        <w:t xml:space="preserve"> Будьте последовательны! </w:t>
      </w:r>
      <w:r w:rsidRPr="0006306D">
        <w:rPr>
          <w:sz w:val="23"/>
          <w:szCs w:val="23"/>
        </w:rPr>
        <w:t>Убедите злоумышленников, что за свои действия им неизбежно придётся отвечать.</w:t>
      </w:r>
    </w:p>
    <w:p w:rsidR="004815E8" w:rsidRPr="0006306D" w:rsidRDefault="004815E8" w:rsidP="0006306D">
      <w:pPr>
        <w:pStyle w:val="20"/>
        <w:numPr>
          <w:ilvl w:val="0"/>
          <w:numId w:val="21"/>
        </w:numPr>
        <w:shd w:val="clear" w:color="auto" w:fill="auto"/>
        <w:spacing w:after="489" w:line="240" w:lineRule="auto"/>
        <w:ind w:firstLine="260"/>
        <w:rPr>
          <w:b w:val="0"/>
          <w:bCs w:val="0"/>
          <w:sz w:val="23"/>
          <w:szCs w:val="23"/>
        </w:rPr>
      </w:pPr>
      <w:r w:rsidRPr="0006306D">
        <w:rPr>
          <w:b w:val="0"/>
          <w:bCs w:val="0"/>
          <w:sz w:val="23"/>
          <w:szCs w:val="23"/>
        </w:rPr>
        <w:t xml:space="preserve"> Практически научите весь персонал действовать по сигналам «ВНИ</w:t>
      </w:r>
      <w:r w:rsidRPr="0006306D">
        <w:rPr>
          <w:b w:val="0"/>
          <w:bCs w:val="0"/>
          <w:sz w:val="23"/>
          <w:szCs w:val="23"/>
        </w:rPr>
        <w:softHyphen/>
        <w:t>МАНИЕ ВСЕМ!», «ПОЖАРНАЯ ТРЕВОГА!» и т.п.</w:t>
      </w:r>
    </w:p>
    <w:p w:rsidR="004815E8" w:rsidRPr="000F01FA" w:rsidRDefault="004815E8" w:rsidP="000F01FA">
      <w:pPr>
        <w:pStyle w:val="41"/>
        <w:shd w:val="clear" w:color="auto" w:fill="auto"/>
        <w:spacing w:after="178" w:line="240" w:lineRule="auto"/>
        <w:rPr>
          <w:sz w:val="24"/>
          <w:szCs w:val="24"/>
        </w:rPr>
      </w:pPr>
      <w:r>
        <w:rPr>
          <w:sz w:val="24"/>
          <w:szCs w:val="24"/>
        </w:rPr>
        <w:t>Приложение 10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6306D">
      <w:pPr>
        <w:pStyle w:val="20"/>
        <w:shd w:val="clear" w:color="auto" w:fill="auto"/>
        <w:spacing w:after="82" w:line="240" w:lineRule="auto"/>
        <w:ind w:firstLine="140"/>
        <w:jc w:val="center"/>
        <w:rPr>
          <w:sz w:val="28"/>
          <w:szCs w:val="28"/>
        </w:rPr>
      </w:pPr>
      <w:r w:rsidRPr="0006306D">
        <w:rPr>
          <w:sz w:val="28"/>
          <w:szCs w:val="28"/>
        </w:rPr>
        <w:t>РЕКОМЕНДАЦИИ РУКОВОДИТЕЛЮ</w:t>
      </w:r>
      <w:r>
        <w:rPr>
          <w:sz w:val="28"/>
          <w:szCs w:val="28"/>
        </w:rPr>
        <w:t xml:space="preserve"> ОБЪЕКТА ЭКОНОМИКИ</w:t>
      </w:r>
      <w:r w:rsidRPr="0006306D">
        <w:rPr>
          <w:sz w:val="28"/>
          <w:szCs w:val="28"/>
        </w:rPr>
        <w:t xml:space="preserve"> ПРИ   ПОЛУЧЕНИИ УГРОЗЫ О ВЗРЫВЕ</w:t>
      </w:r>
    </w:p>
    <w:p w:rsidR="004815E8" w:rsidRPr="0006306D" w:rsidRDefault="004815E8" w:rsidP="0006306D">
      <w:pPr>
        <w:pStyle w:val="20"/>
        <w:shd w:val="clear" w:color="auto" w:fill="auto"/>
        <w:spacing w:after="82" w:line="240" w:lineRule="auto"/>
        <w:ind w:firstLine="140"/>
        <w:jc w:val="center"/>
        <w:rPr>
          <w:sz w:val="28"/>
          <w:szCs w:val="28"/>
        </w:rPr>
      </w:pPr>
    </w:p>
    <w:p w:rsidR="004815E8" w:rsidRPr="000F01FA" w:rsidRDefault="004815E8" w:rsidP="00652C38">
      <w:pPr>
        <w:pStyle w:val="20"/>
        <w:shd w:val="clear" w:color="auto" w:fill="auto"/>
        <w:spacing w:line="240" w:lineRule="auto"/>
        <w:ind w:firstLine="260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Не допустить паники.</w:t>
      </w:r>
    </w:p>
    <w:p w:rsidR="004815E8" w:rsidRPr="000F01FA" w:rsidRDefault="004815E8" w:rsidP="00652C38">
      <w:pPr>
        <w:pStyle w:val="20"/>
        <w:shd w:val="clear" w:color="auto" w:fill="auto"/>
        <w:spacing w:line="240" w:lineRule="auto"/>
        <w:ind w:firstLine="260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Не допустить расползания слухов.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Немедленно сообщить </w:t>
      </w:r>
      <w:r w:rsidRPr="000F01FA">
        <w:rPr>
          <w:sz w:val="24"/>
          <w:szCs w:val="24"/>
        </w:rPr>
        <w:t>об угрозе по телефону «02».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О полученной информации </w:t>
      </w:r>
      <w:r w:rsidRPr="000F01FA">
        <w:rPr>
          <w:sz w:val="24"/>
          <w:szCs w:val="24"/>
        </w:rPr>
        <w:t>сообщить только начальнику своей службы безопасности или специально подготовленной группе сотрудников.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Своими силами, </w:t>
      </w:r>
      <w:r w:rsidRPr="000F01FA">
        <w:rPr>
          <w:sz w:val="24"/>
          <w:szCs w:val="24"/>
        </w:rPr>
        <w:t>не дожидаясь прибытия специалистов, по заранее раз</w:t>
      </w:r>
      <w:r w:rsidRPr="000F01FA">
        <w:rPr>
          <w:sz w:val="24"/>
          <w:szCs w:val="24"/>
        </w:rPr>
        <w:softHyphen/>
        <w:t>работанному плану организовать осмотр всех помещений с обязательным участием и опросом их персонала, ответственных и заведующих.</w:t>
      </w:r>
    </w:p>
    <w:p w:rsidR="004815E8" w:rsidRPr="000F01FA" w:rsidRDefault="004815E8" w:rsidP="00652C38">
      <w:pPr>
        <w:pStyle w:val="20"/>
        <w:shd w:val="clear" w:color="auto" w:fill="auto"/>
        <w:spacing w:after="56" w:line="240" w:lineRule="auto"/>
        <w:ind w:firstLine="260"/>
        <w:outlineLvl w:val="0"/>
        <w:rPr>
          <w:sz w:val="24"/>
          <w:szCs w:val="24"/>
        </w:rPr>
      </w:pPr>
      <w:r w:rsidRPr="000F01FA">
        <w:rPr>
          <w:sz w:val="24"/>
          <w:szCs w:val="24"/>
        </w:rPr>
        <w:t>Не прикасаться к предметам, похожим на взрывоопасные.</w:t>
      </w:r>
    </w:p>
    <w:p w:rsidR="004815E8" w:rsidRPr="000F01FA" w:rsidRDefault="004815E8" w:rsidP="000F01FA">
      <w:pPr>
        <w:pStyle w:val="4"/>
        <w:shd w:val="clear" w:color="auto" w:fill="auto"/>
        <w:spacing w:before="0" w:line="240" w:lineRule="auto"/>
        <w:ind w:firstLine="260"/>
        <w:rPr>
          <w:sz w:val="24"/>
          <w:szCs w:val="24"/>
        </w:rPr>
      </w:pPr>
      <w:r w:rsidRPr="000F01FA">
        <w:rPr>
          <w:rStyle w:val="a0"/>
          <w:sz w:val="24"/>
          <w:szCs w:val="24"/>
        </w:rPr>
        <w:t xml:space="preserve">Составить схему объекта </w:t>
      </w:r>
      <w:r w:rsidRPr="000F01FA">
        <w:rPr>
          <w:sz w:val="24"/>
          <w:szCs w:val="24"/>
        </w:rPr>
        <w:t>с указанием предметов, похожих на взрывоо</w:t>
      </w:r>
      <w:r w:rsidRPr="000F01FA">
        <w:rPr>
          <w:sz w:val="24"/>
          <w:szCs w:val="24"/>
        </w:rPr>
        <w:softHyphen/>
        <w:t>пасные.</w: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 xml:space="preserve">Прекратить погрузочно-разгрузочные работы, в том числе опорожнение    </w: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652C38">
      <w:pPr>
        <w:pStyle w:val="41"/>
        <w:shd w:val="clear" w:color="auto" w:fill="auto"/>
        <w:spacing w:after="178" w:line="24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Приложение 11</w: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A3483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4830">
        <w:rPr>
          <w:rFonts w:ascii="Times New Roman" w:hAnsi="Times New Roman" w:cs="Times New Roman"/>
          <w:b/>
          <w:bCs/>
          <w:sz w:val="28"/>
          <w:szCs w:val="28"/>
        </w:rPr>
        <w:t xml:space="preserve">РЕКОМЕНДАЦИИ РУКОВОДИТЕЛЮ   </w:t>
      </w:r>
      <w:r w:rsidRPr="00A34830">
        <w:rPr>
          <w:b/>
          <w:bCs/>
          <w:sz w:val="28"/>
          <w:szCs w:val="28"/>
        </w:rPr>
        <w:t>ОБЪЕКТА ЭКОНОМИКИ</w:t>
      </w:r>
      <w:r w:rsidRPr="00A34830">
        <w:rPr>
          <w:rFonts w:ascii="Times New Roman" w:hAnsi="Times New Roman" w:cs="Times New Roman"/>
          <w:b/>
          <w:bCs/>
          <w:sz w:val="28"/>
          <w:szCs w:val="28"/>
        </w:rPr>
        <w:t>, ПРИ ОБНАРУЖЕНИИ ПРЕДМЕТА, ПОХОЖЕГО НА ВЗРЫВООПАСНЫЙ</w:t>
      </w:r>
    </w:p>
    <w:p w:rsidR="004815E8" w:rsidRDefault="004815E8" w:rsidP="00A3483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815E8" w:rsidRPr="00A34830" w:rsidRDefault="004815E8" w:rsidP="00A3483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815E8" w:rsidRPr="002923C3" w:rsidRDefault="004815E8" w:rsidP="00A3483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23C3">
        <w:rPr>
          <w:rFonts w:ascii="Times New Roman" w:hAnsi="Times New Roman" w:cs="Times New Roman"/>
          <w:sz w:val="24"/>
          <w:szCs w:val="24"/>
        </w:rPr>
        <w:t>Не допустить паники.</w:t>
      </w:r>
    </w:p>
    <w:p w:rsidR="004815E8" w:rsidRPr="002923C3" w:rsidRDefault="004815E8" w:rsidP="00A3483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23C3">
        <w:rPr>
          <w:rFonts w:ascii="Times New Roman" w:hAnsi="Times New Roman" w:cs="Times New Roman"/>
          <w:sz w:val="24"/>
          <w:szCs w:val="24"/>
        </w:rPr>
        <w:t>Немедленно сообщить по телефону «02».</w:t>
      </w:r>
    </w:p>
    <w:p w:rsidR="004815E8" w:rsidRPr="002923C3" w:rsidRDefault="004815E8" w:rsidP="00A3483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23C3">
        <w:rPr>
          <w:rFonts w:ascii="Times New Roman" w:hAnsi="Times New Roman" w:cs="Times New Roman"/>
          <w:sz w:val="24"/>
          <w:szCs w:val="24"/>
        </w:rPr>
        <w:t>Оцепить зону нахождения взрывоопасного предмета.</w:t>
      </w:r>
    </w:p>
    <w:p w:rsidR="004815E8" w:rsidRPr="002923C3" w:rsidRDefault="004815E8" w:rsidP="00A3483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Оценить обстановку и</w:t>
      </w:r>
      <w:r w:rsidRPr="002923C3">
        <w:rPr>
          <w:rFonts w:ascii="Times New Roman" w:hAnsi="Times New Roman" w:cs="Times New Roman"/>
          <w:sz w:val="24"/>
          <w:szCs w:val="24"/>
        </w:rPr>
        <w:t xml:space="preserve"> принять решение на эвакуацию.</w:t>
      </w:r>
    </w:p>
    <w:p w:rsidR="004815E8" w:rsidRPr="002923C3" w:rsidRDefault="004815E8" w:rsidP="00A3483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23C3">
        <w:rPr>
          <w:rFonts w:ascii="Times New Roman" w:hAnsi="Times New Roman" w:cs="Times New Roman"/>
          <w:sz w:val="24"/>
          <w:szCs w:val="24"/>
        </w:rPr>
        <w:t xml:space="preserve">В случае принятия решения на полную </w:t>
      </w:r>
      <w:r>
        <w:rPr>
          <w:rFonts w:ascii="Times New Roman" w:hAnsi="Times New Roman" w:cs="Times New Roman"/>
          <w:sz w:val="24"/>
          <w:szCs w:val="24"/>
        </w:rPr>
        <w:t>или частичную эвакуацию провес</w:t>
      </w:r>
      <w:r w:rsidRPr="002923C3">
        <w:rPr>
          <w:rFonts w:ascii="Times New Roman" w:hAnsi="Times New Roman" w:cs="Times New Roman"/>
          <w:sz w:val="24"/>
          <w:szCs w:val="24"/>
        </w:rPr>
        <w:t>ти её организованно. Для этого рекоменду</w:t>
      </w:r>
      <w:r>
        <w:rPr>
          <w:rFonts w:ascii="Times New Roman" w:hAnsi="Times New Roman" w:cs="Times New Roman"/>
          <w:sz w:val="24"/>
          <w:szCs w:val="24"/>
        </w:rPr>
        <w:t>ется использовать заранее отра</w:t>
      </w:r>
      <w:r w:rsidRPr="002923C3">
        <w:rPr>
          <w:rFonts w:ascii="Times New Roman" w:hAnsi="Times New Roman" w:cs="Times New Roman"/>
          <w:sz w:val="24"/>
          <w:szCs w:val="24"/>
        </w:rPr>
        <w:t>ботанные команды, например, «Учебн</w:t>
      </w:r>
      <w:r>
        <w:rPr>
          <w:rFonts w:ascii="Times New Roman" w:hAnsi="Times New Roman" w:cs="Times New Roman"/>
          <w:sz w:val="24"/>
          <w:szCs w:val="24"/>
        </w:rPr>
        <w:t xml:space="preserve">ая пожарная тревога! Всем выйти </w:t>
      </w:r>
      <w:r w:rsidRPr="002923C3">
        <w:rPr>
          <w:rFonts w:ascii="Times New Roman" w:hAnsi="Times New Roman" w:cs="Times New Roman"/>
          <w:sz w:val="24"/>
          <w:szCs w:val="24"/>
        </w:rPr>
        <w:t>на улицу!».</w:t>
      </w:r>
    </w:p>
    <w:p w:rsidR="004815E8" w:rsidRPr="002923C3" w:rsidRDefault="004815E8" w:rsidP="00A3483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23C3">
        <w:rPr>
          <w:rFonts w:ascii="Times New Roman" w:hAnsi="Times New Roman" w:cs="Times New Roman"/>
          <w:sz w:val="24"/>
          <w:szCs w:val="24"/>
        </w:rPr>
        <w:t>Эвакуация должна проводиться без прохождения людей через зону на-</w:t>
      </w:r>
      <w:r w:rsidRPr="002923C3">
        <w:rPr>
          <w:rFonts w:ascii="Times New Roman" w:hAnsi="Times New Roman" w:cs="Times New Roman"/>
          <w:sz w:val="24"/>
          <w:szCs w:val="24"/>
        </w:rPr>
        <w:br/>
        <w:t>хождения предметов, похожих на взрывоопасные.</w: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:rsidR="004815E8" w:rsidRDefault="004815E8" w:rsidP="000F01F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F01FA">
        <w:rPr>
          <w:rFonts w:ascii="Times New Roman" w:hAnsi="Times New Roman" w:cs="Times New Roman"/>
          <w:b/>
          <w:bCs/>
          <w:sz w:val="24"/>
          <w:szCs w:val="24"/>
        </w:rPr>
        <w:t>6. Литература.</w:t>
      </w:r>
    </w:p>
    <w:p w:rsidR="004815E8" w:rsidRPr="000F01FA" w:rsidRDefault="004815E8" w:rsidP="000F01F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1) Конституция РФ. (офиц. Текст по состоянию на март 2003г.) СПБ.:Линия, 2004.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2) Федеральный закон от 25 июля 1998г. №130-ФЗ «О борьбе с терроризмом» (в ред. от 3 июля 2005г.)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3) Уголовный кодекс от 13 июля 1998г. №63-ФЗ (в ред. От 28 декабря 2004г.)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4) Вишняков Я.Д. «Основы противодействия терроризму» (Я.Д. Вишняков, Г.А. Бондарского, Е.В.Грацианский); под ред. Я.Д. Вишневского – М : Издателей центр «Академия», 2006-240с.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5) Устинов В.В. Международный опыт борьбы с терроризмом. Стандарты и практика / В.В. Устинов – М: Юрлитформ, 2002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6306D">
      <w:pPr>
        <w:pStyle w:val="ListParagraph"/>
        <w:numPr>
          <w:ilvl w:val="0"/>
          <w:numId w:val="24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306D">
        <w:rPr>
          <w:rFonts w:ascii="Times New Roman" w:hAnsi="Times New Roman" w:cs="Times New Roman"/>
          <w:b/>
          <w:bCs/>
          <w:sz w:val="24"/>
          <w:szCs w:val="24"/>
        </w:rPr>
        <w:t>Контрольные вопросы.</w:t>
      </w:r>
    </w:p>
    <w:p w:rsidR="004815E8" w:rsidRPr="0006306D" w:rsidRDefault="004815E8" w:rsidP="0006306D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1) Особенности современного терроризма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2) Виды терроризма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3) Особенности терроризма в России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4) Организация борьбы с терроризмом в РФ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5) Порядок подготовки населения к защите от ЧС.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6) Порядок эвакуации населения из опасной зоны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7) Правила поведения при обнаружении ВОП.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8) Меры ответственности по статьям 205, 206, 207 Уголовного Кодекса РФ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9) Порядок действий при получении угрозы телефону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 xml:space="preserve">10) Меры защиты при проведении терактов </w:t>
      </w:r>
    </w:p>
    <w:p w:rsidR="004815E8" w:rsidRPr="000F01FA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01FA">
        <w:rPr>
          <w:rFonts w:ascii="Times New Roman" w:hAnsi="Times New Roman" w:cs="Times New Roman"/>
          <w:sz w:val="24"/>
          <w:szCs w:val="24"/>
        </w:rPr>
        <w:t>11) Как вести себя став заложником террористов</w: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Pr="00C25151" w:rsidRDefault="004815E8" w:rsidP="00C2515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25151">
        <w:rPr>
          <w:rFonts w:ascii="Times New Roman" w:hAnsi="Times New Roman" w:cs="Times New Roman"/>
          <w:b/>
          <w:bCs/>
          <w:sz w:val="24"/>
          <w:szCs w:val="24"/>
        </w:rPr>
        <w:t>Терроризм – угроза общества</w:t>
      </w: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1" type="#_x0000_t75" style="width:435pt;height:314.25pt">
            <v:imagedata r:id="rId13" o:title=""/>
          </v:shape>
        </w:pict>
      </w: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2" type="#_x0000_t75" style="width:6in;height:298.5pt">
            <v:imagedata r:id="rId14" o:title=""/>
          </v:shape>
        </w:pic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3" type="#_x0000_t75" style="width:439.5pt;height:307.5pt">
            <v:imagedata r:id="rId15" o:title=""/>
          </v:shape>
        </w:pict>
      </w: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4" type="#_x0000_t75" style="width:439.5pt;height:318.75pt">
            <v:imagedata r:id="rId16" o:title=""/>
          </v:shape>
        </w:pict>
      </w:r>
    </w:p>
    <w:p w:rsidR="004815E8" w:rsidRDefault="004815E8" w:rsidP="000F01F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0pt;height:317.25pt">
            <v:imagedata r:id="rId17" o:title=""/>
          </v:shape>
        </w:pict>
      </w: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C25151">
      <w:pPr>
        <w:tabs>
          <w:tab w:val="left" w:pos="7560"/>
        </w:tabs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6" type="#_x0000_t75" style="width:453pt;height:321pt">
            <v:imagedata r:id="rId18" o:title=""/>
          </v:shape>
        </w:pict>
      </w: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7" type="#_x0000_t75" style="width:461.25pt;height:339pt">
            <v:imagedata r:id="rId19" o:title=""/>
          </v:shape>
        </w:pict>
      </w: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815E8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8" type="#_x0000_t75" style="width:466.5pt;height:327.75pt">
            <v:imagedata r:id="rId20" o:title=""/>
          </v:shape>
        </w:pict>
      </w:r>
    </w:p>
    <w:p w:rsidR="004815E8" w:rsidRPr="00C25151" w:rsidRDefault="004815E8" w:rsidP="00C251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15B"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0pt;height:332.25pt">
            <v:imagedata r:id="rId21" o:title=""/>
          </v:shape>
        </w:pict>
      </w:r>
    </w:p>
    <w:sectPr w:rsidR="004815E8" w:rsidRPr="00C25151" w:rsidSect="00ED44EB"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815E8" w:rsidRDefault="004815E8" w:rsidP="00F5574A">
      <w:pPr>
        <w:spacing w:after="0" w:line="240" w:lineRule="auto"/>
      </w:pPr>
      <w:r>
        <w:separator/>
      </w:r>
    </w:p>
  </w:endnote>
  <w:endnote w:type="continuationSeparator" w:id="1">
    <w:p w:rsidR="004815E8" w:rsidRDefault="004815E8" w:rsidP="00F557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815E8" w:rsidRDefault="004815E8">
    <w:pPr>
      <w:pStyle w:val="Footer"/>
      <w:jc w:val="right"/>
    </w:pPr>
    <w:fldSimple w:instr=" PAGE   \* MERGEFORMAT ">
      <w:r>
        <w:rPr>
          <w:noProof/>
        </w:rPr>
        <w:t>27</w:t>
      </w:r>
    </w:fldSimple>
  </w:p>
  <w:p w:rsidR="004815E8" w:rsidRDefault="004815E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815E8" w:rsidRDefault="004815E8" w:rsidP="00F5574A">
      <w:pPr>
        <w:spacing w:after="0" w:line="240" w:lineRule="auto"/>
      </w:pPr>
      <w:r>
        <w:separator/>
      </w:r>
    </w:p>
  </w:footnote>
  <w:footnote w:type="continuationSeparator" w:id="1">
    <w:p w:rsidR="004815E8" w:rsidRDefault="004815E8" w:rsidP="00F557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64179F"/>
    <w:multiLevelType w:val="multilevel"/>
    <w:tmpl w:val="27D09AD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08D32DBB"/>
    <w:multiLevelType w:val="multilevel"/>
    <w:tmpl w:val="27D09AD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98D0DE1"/>
    <w:multiLevelType w:val="hybridMultilevel"/>
    <w:tmpl w:val="CD34FC1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4593F0F"/>
    <w:multiLevelType w:val="multilevel"/>
    <w:tmpl w:val="B39E4E22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7FF563B"/>
    <w:multiLevelType w:val="hybridMultilevel"/>
    <w:tmpl w:val="EF36A5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59725A"/>
    <w:multiLevelType w:val="multilevel"/>
    <w:tmpl w:val="78AA7DF8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F146A15"/>
    <w:multiLevelType w:val="multilevel"/>
    <w:tmpl w:val="07D862AE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/>
        <w:iCs/>
        <w:smallCaps w:val="0"/>
        <w:strike w:val="0"/>
        <w:color w:val="000000"/>
        <w:spacing w:val="-1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E5952A7"/>
    <w:multiLevelType w:val="multilevel"/>
    <w:tmpl w:val="1E6A0B5A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414C5548"/>
    <w:multiLevelType w:val="multilevel"/>
    <w:tmpl w:val="C40209B4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42C67858"/>
    <w:multiLevelType w:val="multilevel"/>
    <w:tmpl w:val="4F223130"/>
    <w:lvl w:ilvl="0">
      <w:start w:val="98"/>
      <w:numFmt w:val="decimal"/>
      <w:lvlText w:val="25.06.%1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44DE45F9"/>
    <w:multiLevelType w:val="multilevel"/>
    <w:tmpl w:val="8D9C2D50"/>
    <w:lvl w:ilvl="0">
      <w:start w:val="1"/>
      <w:numFmt w:val="bullet"/>
      <w:lvlText w:val="—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4EDA3BE6"/>
    <w:multiLevelType w:val="multilevel"/>
    <w:tmpl w:val="66A44202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4F2B584E"/>
    <w:multiLevelType w:val="hybridMultilevel"/>
    <w:tmpl w:val="CD34FC1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4FF35AF7"/>
    <w:multiLevelType w:val="multilevel"/>
    <w:tmpl w:val="FBA809DC"/>
    <w:lvl w:ilvl="0">
      <w:start w:val="98"/>
      <w:numFmt w:val="decimal"/>
      <w:lvlText w:val="25.06.%1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552D77CD"/>
    <w:multiLevelType w:val="multilevel"/>
    <w:tmpl w:val="8662C93C"/>
    <w:lvl w:ilvl="0">
      <w:start w:val="1"/>
      <w:numFmt w:val="decimal"/>
      <w:lvlText w:val="%1)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59014B31"/>
    <w:multiLevelType w:val="multilevel"/>
    <w:tmpl w:val="CC28D23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>
    <w:nsid w:val="5F271694"/>
    <w:multiLevelType w:val="multilevel"/>
    <w:tmpl w:val="C47EBDAE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5FD538E4"/>
    <w:multiLevelType w:val="multilevel"/>
    <w:tmpl w:val="85E4FCE0"/>
    <w:lvl w:ilvl="0">
      <w:start w:val="1"/>
      <w:numFmt w:val="bullet"/>
      <w:lvlText w:val="•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62313274"/>
    <w:multiLevelType w:val="multilevel"/>
    <w:tmpl w:val="A59C021C"/>
    <w:lvl w:ilvl="0">
      <w:start w:val="1"/>
      <w:numFmt w:val="decimal"/>
      <w:lvlText w:val="%1)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63C7286D"/>
    <w:multiLevelType w:val="multilevel"/>
    <w:tmpl w:val="4024255A"/>
    <w:lvl w:ilvl="0">
      <w:start w:val="1"/>
      <w:numFmt w:val="decimal"/>
      <w:lvlText w:val="%1.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64F37AE0"/>
    <w:multiLevelType w:val="multilevel"/>
    <w:tmpl w:val="7EB0A6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21">
    <w:nsid w:val="68D639FA"/>
    <w:multiLevelType w:val="multilevel"/>
    <w:tmpl w:val="D9366A9A"/>
    <w:lvl w:ilvl="0">
      <w:start w:val="1"/>
      <w:numFmt w:val="decimal"/>
      <w:lvlText w:val="%1."/>
      <w:lvlJc w:val="left"/>
      <w:rPr>
        <w:rFonts w:ascii="Times New Roman" w:eastAsia="Times New Roman" w:hAnsi="Times New Roman"/>
        <w:b/>
        <w:bCs/>
        <w:i w:val="0"/>
        <w:iCs w:val="0"/>
        <w:smallCaps w:val="0"/>
        <w:strike w:val="0"/>
        <w:color w:val="000000"/>
        <w:spacing w:val="-1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74D01FD1"/>
    <w:multiLevelType w:val="multilevel"/>
    <w:tmpl w:val="B1B02D52"/>
    <w:lvl w:ilvl="0">
      <w:start w:val="1"/>
      <w:numFmt w:val="decimal"/>
      <w:lvlText w:val="%1)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75F33086"/>
    <w:multiLevelType w:val="multilevel"/>
    <w:tmpl w:val="6E5C40DC"/>
    <w:lvl w:ilvl="0">
      <w:start w:val="98"/>
      <w:numFmt w:val="decimal"/>
      <w:lvlText w:val="25.06.%1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76FD1662"/>
    <w:multiLevelType w:val="multilevel"/>
    <w:tmpl w:val="BDFABDEE"/>
    <w:lvl w:ilvl="0">
      <w:start w:val="98"/>
      <w:numFmt w:val="decimal"/>
      <w:lvlText w:val="25.06.%1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790E68B1"/>
    <w:multiLevelType w:val="multilevel"/>
    <w:tmpl w:val="583A1BDA"/>
    <w:lvl w:ilvl="0">
      <w:start w:val="1"/>
      <w:numFmt w:val="decimal"/>
      <w:lvlText w:val="%1)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797022D4"/>
    <w:multiLevelType w:val="multilevel"/>
    <w:tmpl w:val="D1AC741C"/>
    <w:lvl w:ilvl="0">
      <w:start w:val="1"/>
      <w:numFmt w:val="decimal"/>
      <w:lvlText w:val="%1."/>
      <w:lvlJc w:val="left"/>
      <w:rPr>
        <w:rFonts w:ascii="Times New Roman" w:eastAsia="Times New Roman" w:hAnsi="Times New Roman"/>
        <w:b/>
        <w:bCs/>
        <w:i w:val="0"/>
        <w:iCs w:val="0"/>
        <w:smallCaps w:val="0"/>
        <w:strike w:val="0"/>
        <w:color w:val="000000"/>
        <w:spacing w:val="-10"/>
        <w:w w:val="100"/>
        <w:position w:val="0"/>
        <w:sz w:val="19"/>
        <w:szCs w:val="19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7D074B51"/>
    <w:multiLevelType w:val="hybridMultilevel"/>
    <w:tmpl w:val="76C85E5E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10"/>
  </w:num>
  <w:num w:numId="2">
    <w:abstractNumId w:val="20"/>
  </w:num>
  <w:num w:numId="3">
    <w:abstractNumId w:val="17"/>
  </w:num>
  <w:num w:numId="4">
    <w:abstractNumId w:val="22"/>
  </w:num>
  <w:num w:numId="5">
    <w:abstractNumId w:val="25"/>
  </w:num>
  <w:num w:numId="6">
    <w:abstractNumId w:val="18"/>
  </w:num>
  <w:num w:numId="7">
    <w:abstractNumId w:val="14"/>
  </w:num>
  <w:num w:numId="8">
    <w:abstractNumId w:val="11"/>
  </w:num>
  <w:num w:numId="9">
    <w:abstractNumId w:val="16"/>
  </w:num>
  <w:num w:numId="10">
    <w:abstractNumId w:val="6"/>
  </w:num>
  <w:num w:numId="11">
    <w:abstractNumId w:val="3"/>
  </w:num>
  <w:num w:numId="12">
    <w:abstractNumId w:val="24"/>
  </w:num>
  <w:num w:numId="13">
    <w:abstractNumId w:val="23"/>
  </w:num>
  <w:num w:numId="14">
    <w:abstractNumId w:val="8"/>
  </w:num>
  <w:num w:numId="15">
    <w:abstractNumId w:val="13"/>
  </w:num>
  <w:num w:numId="16">
    <w:abstractNumId w:val="9"/>
  </w:num>
  <w:num w:numId="17">
    <w:abstractNumId w:val="7"/>
  </w:num>
  <w:num w:numId="18">
    <w:abstractNumId w:val="19"/>
  </w:num>
  <w:num w:numId="19">
    <w:abstractNumId w:val="5"/>
  </w:num>
  <w:num w:numId="20">
    <w:abstractNumId w:val="26"/>
  </w:num>
  <w:num w:numId="21">
    <w:abstractNumId w:val="21"/>
  </w:num>
  <w:num w:numId="22">
    <w:abstractNumId w:val="4"/>
  </w:num>
  <w:num w:numId="23">
    <w:abstractNumId w:val="1"/>
  </w:num>
  <w:num w:numId="24">
    <w:abstractNumId w:val="15"/>
  </w:num>
  <w:num w:numId="25">
    <w:abstractNumId w:val="2"/>
  </w:num>
  <w:num w:numId="26">
    <w:abstractNumId w:val="12"/>
  </w:num>
  <w:num w:numId="27">
    <w:abstractNumId w:val="27"/>
  </w:num>
  <w:num w:numId="2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defaultTabStop w:val="708"/>
  <w:doNotHyphenateCaps/>
  <w:characterSpacingControl w:val="doNotCompress"/>
  <w:doNotValidateAgainstSchema/>
  <w:doNotDemarcateInvalidXml/>
  <w:footnotePr>
    <w:footnote w:id="0"/>
    <w:footnote w:id="1"/>
  </w:footnotePr>
  <w:endnotePr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61390"/>
    <w:rsid w:val="0000294F"/>
    <w:rsid w:val="0006306D"/>
    <w:rsid w:val="000966F8"/>
    <w:rsid w:val="000A3C81"/>
    <w:rsid w:val="000C3C1B"/>
    <w:rsid w:val="000E18D0"/>
    <w:rsid w:val="000E46E6"/>
    <w:rsid w:val="000F01FA"/>
    <w:rsid w:val="0010643E"/>
    <w:rsid w:val="00121619"/>
    <w:rsid w:val="00122B1E"/>
    <w:rsid w:val="001335AD"/>
    <w:rsid w:val="001376B7"/>
    <w:rsid w:val="0014085A"/>
    <w:rsid w:val="00166488"/>
    <w:rsid w:val="0019633D"/>
    <w:rsid w:val="00197B8C"/>
    <w:rsid w:val="00204F50"/>
    <w:rsid w:val="00210DC1"/>
    <w:rsid w:val="00241DB1"/>
    <w:rsid w:val="00250972"/>
    <w:rsid w:val="002923C3"/>
    <w:rsid w:val="00306A17"/>
    <w:rsid w:val="00324C24"/>
    <w:rsid w:val="00331414"/>
    <w:rsid w:val="00335E72"/>
    <w:rsid w:val="0036737F"/>
    <w:rsid w:val="0037480D"/>
    <w:rsid w:val="003E015B"/>
    <w:rsid w:val="003E27E8"/>
    <w:rsid w:val="00416609"/>
    <w:rsid w:val="004470F4"/>
    <w:rsid w:val="004815E8"/>
    <w:rsid w:val="004867F7"/>
    <w:rsid w:val="004A53E0"/>
    <w:rsid w:val="004A7DD3"/>
    <w:rsid w:val="004B5A75"/>
    <w:rsid w:val="005A391E"/>
    <w:rsid w:val="005C46D6"/>
    <w:rsid w:val="00632CEF"/>
    <w:rsid w:val="00652C38"/>
    <w:rsid w:val="00692DB6"/>
    <w:rsid w:val="006E2895"/>
    <w:rsid w:val="00711964"/>
    <w:rsid w:val="00724D10"/>
    <w:rsid w:val="00767D73"/>
    <w:rsid w:val="00796044"/>
    <w:rsid w:val="007B174F"/>
    <w:rsid w:val="007D2A51"/>
    <w:rsid w:val="008000F4"/>
    <w:rsid w:val="0081542D"/>
    <w:rsid w:val="0082339E"/>
    <w:rsid w:val="00842254"/>
    <w:rsid w:val="00895BA9"/>
    <w:rsid w:val="008E6D0C"/>
    <w:rsid w:val="00921463"/>
    <w:rsid w:val="009C0A9B"/>
    <w:rsid w:val="009C455F"/>
    <w:rsid w:val="00A156FC"/>
    <w:rsid w:val="00A26787"/>
    <w:rsid w:val="00A34830"/>
    <w:rsid w:val="00AC0918"/>
    <w:rsid w:val="00B06E4B"/>
    <w:rsid w:val="00B15F6F"/>
    <w:rsid w:val="00B2508D"/>
    <w:rsid w:val="00B36C20"/>
    <w:rsid w:val="00B75F54"/>
    <w:rsid w:val="00BB46B3"/>
    <w:rsid w:val="00C20A7F"/>
    <w:rsid w:val="00C25151"/>
    <w:rsid w:val="00C32167"/>
    <w:rsid w:val="00C633C3"/>
    <w:rsid w:val="00C8619C"/>
    <w:rsid w:val="00CE0992"/>
    <w:rsid w:val="00D81495"/>
    <w:rsid w:val="00D870AF"/>
    <w:rsid w:val="00D90627"/>
    <w:rsid w:val="00E45A40"/>
    <w:rsid w:val="00E8570E"/>
    <w:rsid w:val="00ED44EB"/>
    <w:rsid w:val="00EF5160"/>
    <w:rsid w:val="00F5574A"/>
    <w:rsid w:val="00F61390"/>
    <w:rsid w:val="00F7292D"/>
    <w:rsid w:val="00FC3D12"/>
    <w:rsid w:val="00FF6D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44EB"/>
    <w:pPr>
      <w:spacing w:after="200" w:line="276" w:lineRule="auto"/>
    </w:pPr>
    <w:rPr>
      <w:rFonts w:cs="Calibri"/>
      <w:lang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2">
    <w:name w:val="Основной текст (2)_"/>
    <w:basedOn w:val="DefaultParagraphFont"/>
    <w:link w:val="20"/>
    <w:uiPriority w:val="99"/>
    <w:locked/>
    <w:rsid w:val="00F61390"/>
    <w:rPr>
      <w:rFonts w:ascii="Times New Roman" w:hAnsi="Times New Roman" w:cs="Times New Roman"/>
      <w:b/>
      <w:bCs/>
      <w:spacing w:val="-10"/>
      <w:sz w:val="19"/>
      <w:szCs w:val="19"/>
      <w:shd w:val="clear" w:color="auto" w:fill="FFFFFF"/>
    </w:rPr>
  </w:style>
  <w:style w:type="character" w:customStyle="1" w:styleId="32">
    <w:name w:val="Заголовок №3 (2)_"/>
    <w:basedOn w:val="DefaultParagraphFont"/>
    <w:uiPriority w:val="99"/>
    <w:rsid w:val="00F61390"/>
    <w:rPr>
      <w:rFonts w:ascii="Times New Roman" w:hAnsi="Times New Roman" w:cs="Times New Roman"/>
      <w:b/>
      <w:bCs/>
      <w:spacing w:val="-10"/>
      <w:w w:val="80"/>
      <w:sz w:val="22"/>
      <w:szCs w:val="22"/>
      <w:u w:val="none"/>
    </w:rPr>
  </w:style>
  <w:style w:type="character" w:customStyle="1" w:styleId="324pt">
    <w:name w:val="Заголовок №3 (2) + 4 pt"/>
    <w:aliases w:val="Не полужирный,Курсив,Интервал 0 pt,Масштаб 100%"/>
    <w:basedOn w:val="32"/>
    <w:uiPriority w:val="99"/>
    <w:rsid w:val="00F61390"/>
    <w:rPr>
      <w:i/>
      <w:iCs/>
      <w:color w:val="000000"/>
      <w:spacing w:val="0"/>
      <w:w w:val="100"/>
      <w:position w:val="0"/>
      <w:sz w:val="8"/>
      <w:szCs w:val="8"/>
      <w:lang w:val="ru-RU" w:eastAsia="ru-RU"/>
    </w:rPr>
  </w:style>
  <w:style w:type="character" w:customStyle="1" w:styleId="320">
    <w:name w:val="Заголовок №3 (2)"/>
    <w:basedOn w:val="32"/>
    <w:uiPriority w:val="99"/>
    <w:rsid w:val="00F61390"/>
    <w:rPr>
      <w:color w:val="000000"/>
      <w:position w:val="0"/>
      <w:u w:val="single"/>
      <w:lang w:val="ru-RU" w:eastAsia="ru-RU"/>
    </w:rPr>
  </w:style>
  <w:style w:type="character" w:customStyle="1" w:styleId="329">
    <w:name w:val="Заголовок №3 (2) + 9"/>
    <w:aliases w:val="5 pt,Масштаб 100%1"/>
    <w:basedOn w:val="32"/>
    <w:uiPriority w:val="99"/>
    <w:rsid w:val="00F61390"/>
    <w:rPr>
      <w:color w:val="000000"/>
      <w:w w:val="100"/>
      <w:position w:val="0"/>
      <w:sz w:val="19"/>
      <w:szCs w:val="19"/>
      <w:u w:val="single"/>
      <w:lang w:val="ru-RU" w:eastAsia="ru-RU"/>
    </w:rPr>
  </w:style>
  <w:style w:type="character" w:customStyle="1" w:styleId="a">
    <w:name w:val="Основной текст_"/>
    <w:basedOn w:val="DefaultParagraphFont"/>
    <w:link w:val="4"/>
    <w:uiPriority w:val="99"/>
    <w:locked/>
    <w:rsid w:val="00F61390"/>
    <w:rPr>
      <w:rFonts w:ascii="Times New Roman" w:hAnsi="Times New Roman" w:cs="Times New Roman"/>
      <w:sz w:val="19"/>
      <w:szCs w:val="19"/>
      <w:shd w:val="clear" w:color="auto" w:fill="FFFFFF"/>
    </w:rPr>
  </w:style>
  <w:style w:type="character" w:customStyle="1" w:styleId="1">
    <w:name w:val="Основной текст1"/>
    <w:basedOn w:val="a"/>
    <w:uiPriority w:val="99"/>
    <w:rsid w:val="00F61390"/>
    <w:rPr>
      <w:color w:val="000000"/>
      <w:spacing w:val="0"/>
      <w:w w:val="100"/>
      <w:position w:val="0"/>
      <w:u w:val="single"/>
      <w:lang w:val="ru-RU" w:eastAsia="ru-RU"/>
    </w:rPr>
  </w:style>
  <w:style w:type="paragraph" w:customStyle="1" w:styleId="20">
    <w:name w:val="Основной текст (2)"/>
    <w:basedOn w:val="Normal"/>
    <w:link w:val="2"/>
    <w:uiPriority w:val="99"/>
    <w:rsid w:val="00F61390"/>
    <w:pPr>
      <w:widowControl w:val="0"/>
      <w:shd w:val="clear" w:color="auto" w:fill="FFFFFF"/>
      <w:spacing w:after="0" w:line="240" w:lineRule="atLeast"/>
      <w:ind w:hanging="2100"/>
      <w:jc w:val="both"/>
    </w:pPr>
    <w:rPr>
      <w:rFonts w:ascii="Times New Roman" w:eastAsia="Times New Roman" w:hAnsi="Times New Roman" w:cs="Times New Roman"/>
      <w:b/>
      <w:bCs/>
      <w:spacing w:val="-10"/>
      <w:sz w:val="19"/>
      <w:szCs w:val="19"/>
    </w:rPr>
  </w:style>
  <w:style w:type="paragraph" w:customStyle="1" w:styleId="4">
    <w:name w:val="Основной текст4"/>
    <w:basedOn w:val="Normal"/>
    <w:link w:val="a"/>
    <w:uiPriority w:val="99"/>
    <w:rsid w:val="00F61390"/>
    <w:pPr>
      <w:widowControl w:val="0"/>
      <w:shd w:val="clear" w:color="auto" w:fill="FFFFFF"/>
      <w:spacing w:before="120" w:after="0" w:line="194" w:lineRule="exact"/>
      <w:ind w:hanging="280"/>
      <w:jc w:val="both"/>
    </w:pPr>
    <w:rPr>
      <w:rFonts w:ascii="Times New Roman" w:eastAsia="Times New Roman" w:hAnsi="Times New Roman" w:cs="Times New Roman"/>
      <w:sz w:val="19"/>
      <w:szCs w:val="19"/>
    </w:rPr>
  </w:style>
  <w:style w:type="character" w:customStyle="1" w:styleId="3">
    <w:name w:val="Основной текст (3)_"/>
    <w:basedOn w:val="DefaultParagraphFont"/>
    <w:uiPriority w:val="99"/>
    <w:rsid w:val="00F61390"/>
    <w:rPr>
      <w:rFonts w:ascii="Times New Roman" w:hAnsi="Times New Roman" w:cs="Times New Roman"/>
      <w:sz w:val="19"/>
      <w:szCs w:val="19"/>
      <w:u w:val="none"/>
    </w:rPr>
  </w:style>
  <w:style w:type="character" w:customStyle="1" w:styleId="30">
    <w:name w:val="Основной текст (3)"/>
    <w:basedOn w:val="3"/>
    <w:uiPriority w:val="99"/>
    <w:rsid w:val="00F61390"/>
    <w:rPr>
      <w:color w:val="000000"/>
      <w:spacing w:val="0"/>
      <w:w w:val="100"/>
      <w:position w:val="0"/>
      <w:u w:val="single"/>
      <w:lang w:val="ru-RU" w:eastAsia="ru-RU"/>
    </w:rPr>
  </w:style>
  <w:style w:type="character" w:customStyle="1" w:styleId="40">
    <w:name w:val="Основной текст (4)_"/>
    <w:basedOn w:val="DefaultParagraphFont"/>
    <w:link w:val="41"/>
    <w:uiPriority w:val="99"/>
    <w:locked/>
    <w:rsid w:val="00F61390"/>
    <w:rPr>
      <w:rFonts w:ascii="Times New Roman" w:hAnsi="Times New Roman" w:cs="Times New Roman"/>
      <w:i/>
      <w:iCs/>
      <w:spacing w:val="-10"/>
      <w:sz w:val="19"/>
      <w:szCs w:val="19"/>
      <w:shd w:val="clear" w:color="auto" w:fill="FFFFFF"/>
    </w:rPr>
  </w:style>
  <w:style w:type="paragraph" w:customStyle="1" w:styleId="41">
    <w:name w:val="Основной текст (4)"/>
    <w:basedOn w:val="Normal"/>
    <w:link w:val="40"/>
    <w:uiPriority w:val="99"/>
    <w:rsid w:val="00F61390"/>
    <w:pPr>
      <w:widowControl w:val="0"/>
      <w:shd w:val="clear" w:color="auto" w:fill="FFFFFF"/>
      <w:spacing w:after="0" w:line="240" w:lineRule="atLeast"/>
      <w:jc w:val="right"/>
    </w:pPr>
    <w:rPr>
      <w:rFonts w:ascii="Times New Roman" w:eastAsia="Times New Roman" w:hAnsi="Times New Roman" w:cs="Times New Roman"/>
      <w:i/>
      <w:iCs/>
      <w:spacing w:val="-10"/>
      <w:sz w:val="19"/>
      <w:szCs w:val="19"/>
    </w:rPr>
  </w:style>
  <w:style w:type="paragraph" w:styleId="BalloonText">
    <w:name w:val="Balloon Text"/>
    <w:basedOn w:val="Normal"/>
    <w:link w:val="BalloonTextChar"/>
    <w:uiPriority w:val="99"/>
    <w:semiHidden/>
    <w:rsid w:val="00F613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61390"/>
    <w:rPr>
      <w:rFonts w:ascii="Tahoma" w:hAnsi="Tahoma" w:cs="Tahoma"/>
      <w:sz w:val="16"/>
      <w:szCs w:val="16"/>
    </w:rPr>
  </w:style>
  <w:style w:type="character" w:customStyle="1" w:styleId="7pt">
    <w:name w:val="Основной текст + 7 pt"/>
    <w:basedOn w:val="a"/>
    <w:uiPriority w:val="99"/>
    <w:rsid w:val="00F61390"/>
    <w:rPr>
      <w:color w:val="000000"/>
      <w:spacing w:val="0"/>
      <w:w w:val="100"/>
      <w:position w:val="0"/>
      <w:sz w:val="14"/>
      <w:szCs w:val="14"/>
      <w:u w:val="none"/>
      <w:lang w:val="ru-RU" w:eastAsia="ru-RU"/>
    </w:rPr>
  </w:style>
  <w:style w:type="character" w:customStyle="1" w:styleId="7pt1">
    <w:name w:val="Основной текст + 7 pt1"/>
    <w:aliases w:val="Малые прописные"/>
    <w:basedOn w:val="a"/>
    <w:uiPriority w:val="99"/>
    <w:rsid w:val="00F61390"/>
    <w:rPr>
      <w:smallCaps/>
      <w:color w:val="000000"/>
      <w:spacing w:val="0"/>
      <w:w w:val="100"/>
      <w:position w:val="0"/>
      <w:sz w:val="14"/>
      <w:szCs w:val="14"/>
      <w:u w:val="none"/>
      <w:lang w:val="en-US" w:eastAsia="en-US"/>
    </w:rPr>
  </w:style>
  <w:style w:type="character" w:customStyle="1" w:styleId="a0">
    <w:name w:val="Основной текст + Полужирный"/>
    <w:aliases w:val="Интервал 0 pt8"/>
    <w:basedOn w:val="a"/>
    <w:uiPriority w:val="99"/>
    <w:rsid w:val="000E46E6"/>
    <w:rPr>
      <w:b/>
      <w:bCs/>
      <w:color w:val="000000"/>
      <w:spacing w:val="-10"/>
      <w:w w:val="100"/>
      <w:position w:val="0"/>
      <w:u w:val="none"/>
      <w:lang w:val="ru-RU" w:eastAsia="ru-RU"/>
    </w:rPr>
  </w:style>
  <w:style w:type="character" w:customStyle="1" w:styleId="a1">
    <w:name w:val="Основной текст + Курсив"/>
    <w:aliases w:val="Интервал 0 pt7"/>
    <w:basedOn w:val="a"/>
    <w:uiPriority w:val="99"/>
    <w:rsid w:val="000E46E6"/>
    <w:rPr>
      <w:i/>
      <w:iCs/>
      <w:color w:val="000000"/>
      <w:spacing w:val="-10"/>
      <w:w w:val="100"/>
      <w:position w:val="0"/>
      <w:u w:val="none"/>
      <w:lang w:val="ru-RU" w:eastAsia="ru-RU"/>
    </w:rPr>
  </w:style>
  <w:style w:type="character" w:customStyle="1" w:styleId="215pt">
    <w:name w:val="Основной текст (2) + 15 pt"/>
    <w:aliases w:val="Не полужирный7,Курсив7,Интервал 1 pt"/>
    <w:basedOn w:val="2"/>
    <w:uiPriority w:val="99"/>
    <w:rsid w:val="00210DC1"/>
    <w:rPr>
      <w:i/>
      <w:iCs/>
      <w:color w:val="000000"/>
      <w:spacing w:val="20"/>
      <w:w w:val="100"/>
      <w:position w:val="0"/>
      <w:sz w:val="30"/>
      <w:szCs w:val="30"/>
      <w:u w:val="none"/>
      <w:lang w:val="ru-RU" w:eastAsia="ru-RU"/>
    </w:rPr>
  </w:style>
  <w:style w:type="character" w:customStyle="1" w:styleId="10pt">
    <w:name w:val="Основной текст + 10 pt"/>
    <w:basedOn w:val="a"/>
    <w:uiPriority w:val="99"/>
    <w:rsid w:val="00210DC1"/>
    <w:rPr>
      <w:color w:val="000000"/>
      <w:spacing w:val="0"/>
      <w:w w:val="100"/>
      <w:position w:val="0"/>
      <w:sz w:val="20"/>
      <w:szCs w:val="20"/>
      <w:u w:val="none"/>
      <w:lang w:val="ru-RU" w:eastAsia="ru-RU"/>
    </w:rPr>
  </w:style>
  <w:style w:type="character" w:customStyle="1" w:styleId="42">
    <w:name w:val="Заголовок №4_"/>
    <w:basedOn w:val="DefaultParagraphFont"/>
    <w:link w:val="43"/>
    <w:uiPriority w:val="99"/>
    <w:locked/>
    <w:rsid w:val="00210DC1"/>
    <w:rPr>
      <w:rFonts w:ascii="Times New Roman" w:hAnsi="Times New Roman" w:cs="Times New Roman"/>
      <w:b/>
      <w:bCs/>
      <w:sz w:val="23"/>
      <w:szCs w:val="23"/>
      <w:shd w:val="clear" w:color="auto" w:fill="FFFFFF"/>
    </w:rPr>
  </w:style>
  <w:style w:type="character" w:customStyle="1" w:styleId="4BookAntiqua">
    <w:name w:val="Заголовок №4 + Book Antiqua"/>
    <w:aliases w:val="20 pt,Не полужирный6,Курсив6,Интервал -1 pt"/>
    <w:basedOn w:val="42"/>
    <w:uiPriority w:val="99"/>
    <w:rsid w:val="00210DC1"/>
    <w:rPr>
      <w:rFonts w:ascii="Book Antiqua" w:hAnsi="Book Antiqua" w:cs="Book Antiqua"/>
      <w:i/>
      <w:iCs/>
      <w:color w:val="000000"/>
      <w:spacing w:val="-30"/>
      <w:w w:val="100"/>
      <w:position w:val="0"/>
      <w:sz w:val="40"/>
      <w:szCs w:val="40"/>
      <w:u w:val="single"/>
      <w:lang w:val="ru-RU" w:eastAsia="ru-RU"/>
    </w:rPr>
  </w:style>
  <w:style w:type="character" w:customStyle="1" w:styleId="21">
    <w:name w:val="Основной текст2"/>
    <w:basedOn w:val="a"/>
    <w:uiPriority w:val="99"/>
    <w:rsid w:val="00210DC1"/>
    <w:rPr>
      <w:color w:val="000000"/>
      <w:spacing w:val="0"/>
      <w:w w:val="100"/>
      <w:position w:val="0"/>
      <w:u w:val="none"/>
      <w:lang w:val="ru-RU" w:eastAsia="ru-RU"/>
    </w:rPr>
  </w:style>
  <w:style w:type="paragraph" w:customStyle="1" w:styleId="43">
    <w:name w:val="Заголовок №4"/>
    <w:basedOn w:val="Normal"/>
    <w:link w:val="42"/>
    <w:uiPriority w:val="99"/>
    <w:rsid w:val="00210DC1"/>
    <w:pPr>
      <w:widowControl w:val="0"/>
      <w:shd w:val="clear" w:color="auto" w:fill="FFFFFF"/>
      <w:spacing w:after="60" w:line="240" w:lineRule="atLeast"/>
      <w:outlineLvl w:val="3"/>
    </w:pPr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a2">
    <w:name w:val="Подпись к картинке_"/>
    <w:basedOn w:val="DefaultParagraphFont"/>
    <w:uiPriority w:val="99"/>
    <w:rsid w:val="00210DC1"/>
    <w:rPr>
      <w:rFonts w:ascii="Times New Roman" w:hAnsi="Times New Roman" w:cs="Times New Roman"/>
      <w:sz w:val="19"/>
      <w:szCs w:val="19"/>
      <w:u w:val="none"/>
    </w:rPr>
  </w:style>
  <w:style w:type="character" w:customStyle="1" w:styleId="a3">
    <w:name w:val="Подпись к картинке"/>
    <w:basedOn w:val="a2"/>
    <w:uiPriority w:val="99"/>
    <w:rsid w:val="00210DC1"/>
    <w:rPr>
      <w:color w:val="000000"/>
      <w:spacing w:val="0"/>
      <w:w w:val="100"/>
      <w:position w:val="0"/>
      <w:lang w:val="ru-RU" w:eastAsia="ru-RU"/>
    </w:rPr>
  </w:style>
  <w:style w:type="character" w:customStyle="1" w:styleId="1pt">
    <w:name w:val="Подпись к картинке + Интервал 1 pt"/>
    <w:basedOn w:val="a2"/>
    <w:uiPriority w:val="99"/>
    <w:rsid w:val="00210DC1"/>
    <w:rPr>
      <w:color w:val="000000"/>
      <w:spacing w:val="20"/>
      <w:w w:val="100"/>
      <w:position w:val="0"/>
      <w:lang w:val="ru-RU" w:eastAsia="ru-RU"/>
    </w:rPr>
  </w:style>
  <w:style w:type="character" w:customStyle="1" w:styleId="2ArialUnicodeMS">
    <w:name w:val="Основной текст (2) + Arial Unicode MS"/>
    <w:aliases w:val="14 pt,Не полужирный5,Курсив5,Интервал -3 pt"/>
    <w:basedOn w:val="2"/>
    <w:uiPriority w:val="99"/>
    <w:rsid w:val="001335AD"/>
    <w:rPr>
      <w:rFonts w:ascii="Arial Unicode MS" w:eastAsia="Arial Unicode MS" w:hAnsi="Arial Unicode MS" w:cs="Arial Unicode MS"/>
      <w:i/>
      <w:iCs/>
      <w:color w:val="000000"/>
      <w:spacing w:val="-60"/>
      <w:w w:val="100"/>
      <w:position w:val="0"/>
      <w:sz w:val="28"/>
      <w:szCs w:val="28"/>
      <w:u w:val="none"/>
      <w:lang w:val="ru-RU" w:eastAsia="ru-RU"/>
    </w:rPr>
  </w:style>
  <w:style w:type="character" w:customStyle="1" w:styleId="216pt">
    <w:name w:val="Основной текст (2) + 16 pt"/>
    <w:aliases w:val="Не полужирный4,Интервал 0 pt6"/>
    <w:basedOn w:val="2"/>
    <w:uiPriority w:val="99"/>
    <w:rsid w:val="001335AD"/>
    <w:rPr>
      <w:color w:val="000000"/>
      <w:spacing w:val="0"/>
      <w:w w:val="100"/>
      <w:position w:val="0"/>
      <w:sz w:val="32"/>
      <w:szCs w:val="32"/>
      <w:u w:val="none"/>
      <w:lang w:val="ru-RU" w:eastAsia="ru-RU"/>
    </w:rPr>
  </w:style>
  <w:style w:type="character" w:customStyle="1" w:styleId="22">
    <w:name w:val="Основной текст (2) + Не полужирный"/>
    <w:aliases w:val="Интервал 0 pt5"/>
    <w:basedOn w:val="2"/>
    <w:uiPriority w:val="99"/>
    <w:rsid w:val="001335AD"/>
    <w:rPr>
      <w:color w:val="000000"/>
      <w:spacing w:val="0"/>
      <w:w w:val="100"/>
      <w:position w:val="0"/>
      <w:u w:val="none"/>
      <w:lang w:val="ru-RU" w:eastAsia="ru-RU"/>
    </w:rPr>
  </w:style>
  <w:style w:type="character" w:customStyle="1" w:styleId="44">
    <w:name w:val="Заголовок №4 + Малые прописные"/>
    <w:basedOn w:val="42"/>
    <w:uiPriority w:val="99"/>
    <w:rsid w:val="001335AD"/>
    <w:rPr>
      <w:smallCaps/>
      <w:color w:val="000000"/>
      <w:spacing w:val="0"/>
      <w:w w:val="100"/>
      <w:position w:val="0"/>
      <w:u w:val="single"/>
      <w:lang w:val="ru-RU" w:eastAsia="ru-RU"/>
    </w:rPr>
  </w:style>
  <w:style w:type="paragraph" w:styleId="ListParagraph">
    <w:name w:val="List Paragraph"/>
    <w:basedOn w:val="Normal"/>
    <w:uiPriority w:val="99"/>
    <w:qFormat/>
    <w:rsid w:val="00197B8C"/>
    <w:pPr>
      <w:ind w:left="720"/>
    </w:pPr>
  </w:style>
  <w:style w:type="character" w:customStyle="1" w:styleId="28">
    <w:name w:val="Основной текст (2) + 8"/>
    <w:aliases w:val="5 pt4,Интервал 0 pt4"/>
    <w:basedOn w:val="2"/>
    <w:uiPriority w:val="99"/>
    <w:rsid w:val="00197B8C"/>
    <w:rPr>
      <w:color w:val="000000"/>
      <w:spacing w:val="0"/>
      <w:w w:val="100"/>
      <w:position w:val="0"/>
      <w:sz w:val="17"/>
      <w:szCs w:val="17"/>
      <w:u w:val="none"/>
      <w:lang w:val="ru-RU" w:eastAsia="ru-RU"/>
    </w:rPr>
  </w:style>
  <w:style w:type="character" w:customStyle="1" w:styleId="31">
    <w:name w:val="Основной текст3"/>
    <w:basedOn w:val="a"/>
    <w:uiPriority w:val="99"/>
    <w:rsid w:val="00197B8C"/>
    <w:rPr>
      <w:color w:val="000000"/>
      <w:spacing w:val="0"/>
      <w:w w:val="100"/>
      <w:position w:val="0"/>
      <w:u w:val="none"/>
      <w:lang w:val="ru-RU" w:eastAsia="ru-RU"/>
    </w:rPr>
  </w:style>
  <w:style w:type="character" w:customStyle="1" w:styleId="15pt">
    <w:name w:val="Основной текст + 15 pt"/>
    <w:aliases w:val="Полужирный,Курсив4,Масштаб 150%"/>
    <w:basedOn w:val="a"/>
    <w:uiPriority w:val="99"/>
    <w:rsid w:val="00197B8C"/>
    <w:rPr>
      <w:b/>
      <w:bCs/>
      <w:i/>
      <w:iCs/>
      <w:color w:val="000000"/>
      <w:spacing w:val="0"/>
      <w:w w:val="150"/>
      <w:position w:val="0"/>
      <w:sz w:val="30"/>
      <w:szCs w:val="30"/>
      <w:u w:val="none"/>
      <w:lang w:val="ru-RU" w:eastAsia="ru-RU"/>
    </w:rPr>
  </w:style>
  <w:style w:type="character" w:customStyle="1" w:styleId="15pt1">
    <w:name w:val="Основной текст + 15 pt1"/>
    <w:basedOn w:val="a"/>
    <w:uiPriority w:val="99"/>
    <w:rsid w:val="00197B8C"/>
    <w:rPr>
      <w:color w:val="000000"/>
      <w:spacing w:val="0"/>
      <w:w w:val="100"/>
      <w:position w:val="0"/>
      <w:sz w:val="30"/>
      <w:szCs w:val="30"/>
      <w:u w:val="none"/>
      <w:lang w:val="ru-RU" w:eastAsia="ru-RU"/>
    </w:rPr>
  </w:style>
  <w:style w:type="character" w:customStyle="1" w:styleId="6">
    <w:name w:val="Основной текст (6)_"/>
    <w:basedOn w:val="DefaultParagraphFont"/>
    <w:link w:val="60"/>
    <w:uiPriority w:val="99"/>
    <w:locked/>
    <w:rsid w:val="00197B8C"/>
    <w:rPr>
      <w:rFonts w:ascii="Times New Roman" w:hAnsi="Times New Roman" w:cs="Times New Roman"/>
      <w:b/>
      <w:bCs/>
      <w:w w:val="50"/>
      <w:sz w:val="44"/>
      <w:szCs w:val="44"/>
      <w:shd w:val="clear" w:color="auto" w:fill="FFFFFF"/>
    </w:rPr>
  </w:style>
  <w:style w:type="paragraph" w:customStyle="1" w:styleId="60">
    <w:name w:val="Основной текст (6)"/>
    <w:basedOn w:val="Normal"/>
    <w:link w:val="6"/>
    <w:uiPriority w:val="99"/>
    <w:rsid w:val="00197B8C"/>
    <w:pPr>
      <w:widowControl w:val="0"/>
      <w:shd w:val="clear" w:color="auto" w:fill="FFFFFF"/>
      <w:spacing w:after="300" w:line="240" w:lineRule="atLeast"/>
    </w:pPr>
    <w:rPr>
      <w:rFonts w:ascii="Times New Roman" w:eastAsia="Times New Roman" w:hAnsi="Times New Roman" w:cs="Times New Roman"/>
      <w:b/>
      <w:bCs/>
      <w:w w:val="50"/>
      <w:sz w:val="44"/>
      <w:szCs w:val="44"/>
    </w:rPr>
  </w:style>
  <w:style w:type="character" w:customStyle="1" w:styleId="5">
    <w:name w:val="Заголовок №5_"/>
    <w:basedOn w:val="DefaultParagraphFont"/>
    <w:uiPriority w:val="99"/>
    <w:rsid w:val="00197B8C"/>
    <w:rPr>
      <w:rFonts w:ascii="Times New Roman" w:hAnsi="Times New Roman" w:cs="Times New Roman"/>
      <w:b/>
      <w:bCs/>
      <w:spacing w:val="-10"/>
      <w:sz w:val="19"/>
      <w:szCs w:val="19"/>
      <w:u w:val="none"/>
    </w:rPr>
  </w:style>
  <w:style w:type="character" w:customStyle="1" w:styleId="515pt">
    <w:name w:val="Заголовок №5 + 15 pt"/>
    <w:aliases w:val="Не полужирный3,Курсив3,Интервал 1 pt1"/>
    <w:basedOn w:val="5"/>
    <w:uiPriority w:val="99"/>
    <w:rsid w:val="00197B8C"/>
    <w:rPr>
      <w:i/>
      <w:iCs/>
      <w:color w:val="000000"/>
      <w:spacing w:val="20"/>
      <w:w w:val="100"/>
      <w:position w:val="0"/>
      <w:sz w:val="30"/>
      <w:szCs w:val="30"/>
      <w:lang w:val="ru-RU" w:eastAsia="ru-RU"/>
    </w:rPr>
  </w:style>
  <w:style w:type="character" w:customStyle="1" w:styleId="50">
    <w:name w:val="Заголовок №5"/>
    <w:basedOn w:val="5"/>
    <w:uiPriority w:val="99"/>
    <w:rsid w:val="00197B8C"/>
    <w:rPr>
      <w:color w:val="000000"/>
      <w:w w:val="100"/>
      <w:position w:val="0"/>
      <w:u w:val="single"/>
      <w:lang w:val="ru-RU" w:eastAsia="ru-RU"/>
    </w:rPr>
  </w:style>
  <w:style w:type="character" w:customStyle="1" w:styleId="7">
    <w:name w:val="Основной текст + 7"/>
    <w:aliases w:val="5 pt3,Полужирный2"/>
    <w:basedOn w:val="a"/>
    <w:uiPriority w:val="99"/>
    <w:rsid w:val="0019633D"/>
    <w:rPr>
      <w:b/>
      <w:bCs/>
      <w:color w:val="000000"/>
      <w:spacing w:val="0"/>
      <w:w w:val="100"/>
      <w:position w:val="0"/>
      <w:sz w:val="15"/>
      <w:szCs w:val="15"/>
      <w:u w:val="none"/>
      <w:lang w:val="ru-RU" w:eastAsia="ru-RU"/>
    </w:rPr>
  </w:style>
  <w:style w:type="character" w:customStyle="1" w:styleId="70">
    <w:name w:val="Основной текст (7)_"/>
    <w:basedOn w:val="DefaultParagraphFont"/>
    <w:uiPriority w:val="99"/>
    <w:rsid w:val="0019633D"/>
    <w:rPr>
      <w:rFonts w:ascii="Times New Roman" w:hAnsi="Times New Roman" w:cs="Times New Roman"/>
      <w:b/>
      <w:bCs/>
      <w:sz w:val="21"/>
      <w:szCs w:val="21"/>
      <w:u w:val="none"/>
    </w:rPr>
  </w:style>
  <w:style w:type="character" w:customStyle="1" w:styleId="71">
    <w:name w:val="Основной текст (7)"/>
    <w:basedOn w:val="70"/>
    <w:uiPriority w:val="99"/>
    <w:rsid w:val="0019633D"/>
    <w:rPr>
      <w:color w:val="000000"/>
      <w:spacing w:val="0"/>
      <w:w w:val="100"/>
      <w:position w:val="0"/>
      <w:u w:val="single"/>
      <w:lang w:val="ru-RU" w:eastAsia="ru-RU"/>
    </w:rPr>
  </w:style>
  <w:style w:type="character" w:customStyle="1" w:styleId="8">
    <w:name w:val="Основной текст (8)_"/>
    <w:basedOn w:val="DefaultParagraphFont"/>
    <w:link w:val="80"/>
    <w:uiPriority w:val="99"/>
    <w:locked/>
    <w:rsid w:val="0019633D"/>
    <w:rPr>
      <w:rFonts w:ascii="Times New Roman" w:hAnsi="Times New Roman" w:cs="Times New Roman"/>
      <w:sz w:val="20"/>
      <w:szCs w:val="20"/>
      <w:shd w:val="clear" w:color="auto" w:fill="FFFFFF"/>
    </w:rPr>
  </w:style>
  <w:style w:type="paragraph" w:customStyle="1" w:styleId="80">
    <w:name w:val="Основной текст (8)"/>
    <w:basedOn w:val="Normal"/>
    <w:link w:val="8"/>
    <w:uiPriority w:val="99"/>
    <w:rsid w:val="0019633D"/>
    <w:pPr>
      <w:widowControl w:val="0"/>
      <w:shd w:val="clear" w:color="auto" w:fill="FFFFFF"/>
      <w:spacing w:after="0" w:line="243" w:lineRule="exact"/>
      <w:ind w:hanging="80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17pt">
    <w:name w:val="Основной текст (2) + 17 pt"/>
    <w:aliases w:val="Не полужирный2,Курсив2,Интервал -2 pt"/>
    <w:basedOn w:val="2"/>
    <w:uiPriority w:val="99"/>
    <w:rsid w:val="004867F7"/>
    <w:rPr>
      <w:i/>
      <w:iCs/>
      <w:color w:val="000000"/>
      <w:spacing w:val="-50"/>
      <w:w w:val="100"/>
      <w:position w:val="0"/>
      <w:sz w:val="34"/>
      <w:szCs w:val="34"/>
      <w:u w:val="none"/>
      <w:lang w:val="ru-RU" w:eastAsia="ru-RU"/>
    </w:rPr>
  </w:style>
  <w:style w:type="character" w:customStyle="1" w:styleId="217pt1">
    <w:name w:val="Основной текст (2) + 17 pt1"/>
    <w:aliases w:val="Не полужирный1,Курсив1,Интервал 0 pt3"/>
    <w:basedOn w:val="2"/>
    <w:uiPriority w:val="99"/>
    <w:rsid w:val="004867F7"/>
    <w:rPr>
      <w:i/>
      <w:iCs/>
      <w:color w:val="000000"/>
      <w:spacing w:val="0"/>
      <w:w w:val="100"/>
      <w:position w:val="0"/>
      <w:sz w:val="34"/>
      <w:szCs w:val="34"/>
      <w:u w:val="none"/>
      <w:lang w:val="ru-RU" w:eastAsia="ru-RU"/>
    </w:rPr>
  </w:style>
  <w:style w:type="character" w:customStyle="1" w:styleId="8Candara">
    <w:name w:val="Основной текст (8) + Candara"/>
    <w:aliases w:val="9,5 pt2,Полужирный1"/>
    <w:basedOn w:val="8"/>
    <w:uiPriority w:val="99"/>
    <w:rsid w:val="00B2508D"/>
    <w:rPr>
      <w:rFonts w:ascii="Candara" w:hAnsi="Candara" w:cs="Candara"/>
      <w:b/>
      <w:bCs/>
      <w:color w:val="000000"/>
      <w:spacing w:val="0"/>
      <w:w w:val="100"/>
      <w:position w:val="0"/>
      <w:sz w:val="19"/>
      <w:szCs w:val="19"/>
      <w:u w:val="none"/>
      <w:lang w:val="ru-RU" w:eastAsia="ru-RU"/>
    </w:rPr>
  </w:style>
  <w:style w:type="character" w:customStyle="1" w:styleId="89">
    <w:name w:val="Основной текст (8) + 9"/>
    <w:aliases w:val="5 pt1"/>
    <w:basedOn w:val="8"/>
    <w:uiPriority w:val="99"/>
    <w:rsid w:val="00B2508D"/>
    <w:rPr>
      <w:color w:val="000000"/>
      <w:spacing w:val="0"/>
      <w:w w:val="100"/>
      <w:position w:val="0"/>
      <w:sz w:val="19"/>
      <w:szCs w:val="19"/>
      <w:u w:val="none"/>
      <w:lang w:val="ru-RU" w:eastAsia="ru-RU"/>
    </w:rPr>
  </w:style>
  <w:style w:type="character" w:customStyle="1" w:styleId="1pt0">
    <w:name w:val="Основной текст + Интервал 1 pt"/>
    <w:basedOn w:val="a"/>
    <w:uiPriority w:val="99"/>
    <w:rsid w:val="0082339E"/>
    <w:rPr>
      <w:color w:val="000000"/>
      <w:spacing w:val="30"/>
      <w:w w:val="100"/>
      <w:position w:val="0"/>
      <w:u w:val="none"/>
      <w:lang w:val="ru-RU" w:eastAsia="ru-RU"/>
    </w:rPr>
  </w:style>
  <w:style w:type="character" w:customStyle="1" w:styleId="33">
    <w:name w:val="Заголовок №3_"/>
    <w:basedOn w:val="DefaultParagraphFont"/>
    <w:link w:val="34"/>
    <w:uiPriority w:val="99"/>
    <w:locked/>
    <w:rsid w:val="0082339E"/>
    <w:rPr>
      <w:rFonts w:ascii="Times New Roman" w:hAnsi="Times New Roman" w:cs="Times New Roman"/>
      <w:b/>
      <w:bCs/>
      <w:sz w:val="23"/>
      <w:szCs w:val="23"/>
      <w:shd w:val="clear" w:color="auto" w:fill="FFFFFF"/>
    </w:rPr>
  </w:style>
  <w:style w:type="character" w:customStyle="1" w:styleId="45">
    <w:name w:val="Основной текст (4) + Не курсив"/>
    <w:aliases w:val="Интервал 0 pt2"/>
    <w:basedOn w:val="40"/>
    <w:uiPriority w:val="99"/>
    <w:rsid w:val="0082339E"/>
    <w:rPr>
      <w:color w:val="000000"/>
      <w:spacing w:val="0"/>
      <w:w w:val="100"/>
      <w:position w:val="0"/>
      <w:u w:val="none"/>
      <w:lang w:val="ru-RU" w:eastAsia="ru-RU"/>
    </w:rPr>
  </w:style>
  <w:style w:type="paragraph" w:customStyle="1" w:styleId="34">
    <w:name w:val="Заголовок №3"/>
    <w:basedOn w:val="Normal"/>
    <w:link w:val="33"/>
    <w:uiPriority w:val="99"/>
    <w:rsid w:val="0082339E"/>
    <w:pPr>
      <w:widowControl w:val="0"/>
      <w:shd w:val="clear" w:color="auto" w:fill="FFFFFF"/>
      <w:spacing w:before="120" w:after="120" w:line="240" w:lineRule="atLeast"/>
      <w:jc w:val="center"/>
      <w:outlineLvl w:val="2"/>
    </w:pPr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a4">
    <w:name w:val="Оглавление_"/>
    <w:basedOn w:val="DefaultParagraphFont"/>
    <w:link w:val="a5"/>
    <w:uiPriority w:val="99"/>
    <w:locked/>
    <w:rsid w:val="003E27E8"/>
    <w:rPr>
      <w:rFonts w:ascii="Times New Roman" w:hAnsi="Times New Roman" w:cs="Times New Roman"/>
      <w:sz w:val="19"/>
      <w:szCs w:val="19"/>
      <w:shd w:val="clear" w:color="auto" w:fill="FFFFFF"/>
    </w:rPr>
  </w:style>
  <w:style w:type="character" w:customStyle="1" w:styleId="23">
    <w:name w:val="Оглавление (2)_"/>
    <w:basedOn w:val="DefaultParagraphFont"/>
    <w:link w:val="24"/>
    <w:uiPriority w:val="99"/>
    <w:locked/>
    <w:rsid w:val="003E27E8"/>
    <w:rPr>
      <w:rFonts w:ascii="Times New Roman" w:hAnsi="Times New Roman" w:cs="Times New Roman"/>
      <w:b/>
      <w:bCs/>
      <w:spacing w:val="-10"/>
      <w:sz w:val="19"/>
      <w:szCs w:val="19"/>
      <w:shd w:val="clear" w:color="auto" w:fill="FFFFFF"/>
    </w:rPr>
  </w:style>
  <w:style w:type="character" w:customStyle="1" w:styleId="25">
    <w:name w:val="Оглавление (2) + Не полужирный"/>
    <w:aliases w:val="Интервал 0 pt1"/>
    <w:basedOn w:val="23"/>
    <w:uiPriority w:val="99"/>
    <w:rsid w:val="003E27E8"/>
    <w:rPr>
      <w:color w:val="000000"/>
      <w:spacing w:val="0"/>
      <w:w w:val="100"/>
      <w:position w:val="0"/>
      <w:lang w:val="ru-RU" w:eastAsia="ru-RU"/>
    </w:rPr>
  </w:style>
  <w:style w:type="paragraph" w:customStyle="1" w:styleId="a5">
    <w:name w:val="Оглавление"/>
    <w:basedOn w:val="Normal"/>
    <w:link w:val="a4"/>
    <w:uiPriority w:val="99"/>
    <w:rsid w:val="003E27E8"/>
    <w:pPr>
      <w:widowControl w:val="0"/>
      <w:shd w:val="clear" w:color="auto" w:fill="FFFFFF"/>
      <w:spacing w:after="0" w:line="196" w:lineRule="exact"/>
      <w:jc w:val="both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24">
    <w:name w:val="Оглавление (2)"/>
    <w:basedOn w:val="Normal"/>
    <w:link w:val="23"/>
    <w:uiPriority w:val="99"/>
    <w:rsid w:val="003E27E8"/>
    <w:pPr>
      <w:widowControl w:val="0"/>
      <w:shd w:val="clear" w:color="auto" w:fill="FFFFFF"/>
      <w:spacing w:after="0" w:line="196" w:lineRule="exact"/>
      <w:ind w:firstLine="260"/>
      <w:jc w:val="both"/>
    </w:pPr>
    <w:rPr>
      <w:rFonts w:ascii="Times New Roman" w:eastAsia="Times New Roman" w:hAnsi="Times New Roman" w:cs="Times New Roman"/>
      <w:b/>
      <w:bCs/>
      <w:spacing w:val="-10"/>
      <w:sz w:val="19"/>
      <w:szCs w:val="19"/>
    </w:rPr>
  </w:style>
  <w:style w:type="character" w:customStyle="1" w:styleId="11">
    <w:name w:val="Основной текст (11)"/>
    <w:basedOn w:val="DefaultParagraphFont"/>
    <w:uiPriority w:val="99"/>
    <w:rsid w:val="003E27E8"/>
    <w:rPr>
      <w:rFonts w:ascii="Times New Roman" w:hAnsi="Times New Roman" w:cs="Times New Roman"/>
      <w:color w:val="000000"/>
      <w:spacing w:val="0"/>
      <w:w w:val="100"/>
      <w:position w:val="0"/>
      <w:sz w:val="14"/>
      <w:szCs w:val="14"/>
      <w:u w:val="single"/>
      <w:lang w:val="ru-RU" w:eastAsia="ru-RU"/>
    </w:rPr>
  </w:style>
  <w:style w:type="paragraph" w:styleId="Header">
    <w:name w:val="header"/>
    <w:basedOn w:val="Normal"/>
    <w:link w:val="HeaderChar"/>
    <w:uiPriority w:val="99"/>
    <w:semiHidden/>
    <w:rsid w:val="00F557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F5574A"/>
  </w:style>
  <w:style w:type="paragraph" w:styleId="Footer">
    <w:name w:val="footer"/>
    <w:basedOn w:val="Normal"/>
    <w:link w:val="FooterChar"/>
    <w:uiPriority w:val="99"/>
    <w:rsid w:val="00F557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F5574A"/>
  </w:style>
  <w:style w:type="paragraph" w:styleId="DocumentMap">
    <w:name w:val="Document Map"/>
    <w:basedOn w:val="Normal"/>
    <w:link w:val="DocumentMapChar"/>
    <w:uiPriority w:val="99"/>
    <w:semiHidden/>
    <w:rsid w:val="00652C3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C8619C"/>
    <w:rPr>
      <w:rFonts w:ascii="Times New Roman" w:hAnsi="Times New Roman" w:cs="Times New Roman"/>
      <w:sz w:val="2"/>
      <w:szCs w:val="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382</TotalTime>
  <Pages>48</Pages>
  <Words>16149</Words>
  <Characters>-32766</Characters>
  <Application>Microsoft Office Outlook</Application>
  <DocSecurity>0</DocSecurity>
  <Lines>0</Lines>
  <Paragraphs>0</Paragraphs>
  <ScaleCrop>false</ScaleCrop>
  <Company>Grizli777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</dc:creator>
  <cp:keywords/>
  <dc:description/>
  <cp:lastModifiedBy>Экология</cp:lastModifiedBy>
  <cp:revision>37</cp:revision>
  <dcterms:created xsi:type="dcterms:W3CDTF">2014-02-19T08:54:00Z</dcterms:created>
  <dcterms:modified xsi:type="dcterms:W3CDTF">2014-11-17T10:35:00Z</dcterms:modified>
</cp:coreProperties>
</file>